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20C037" w14:textId="77777777" w:rsidR="00A852F4" w:rsidRPr="00DB7595" w:rsidRDefault="00A852F4" w:rsidP="00A852F4">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lang w:val="vi-VN" w:eastAsia="vi-VN"/>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1D38F605" w14:textId="062770A8" w:rsidR="003218FF" w:rsidRPr="00B10E7E" w:rsidRDefault="00E766EA" w:rsidP="0023390A">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w:t>
      </w:r>
      <w:r w:rsidR="0023390A">
        <w:rPr>
          <w:b/>
          <w:bCs/>
          <w:sz w:val="32"/>
          <w:szCs w:val="32"/>
          <w:lang w:val="en"/>
        </w:rPr>
        <w:t xml:space="preserve">ÁO CÁO </w:t>
      </w:r>
      <w:r w:rsidR="00AF029A">
        <w:rPr>
          <w:b/>
          <w:bCs/>
          <w:sz w:val="32"/>
          <w:szCs w:val="32"/>
          <w:lang w:val="en"/>
        </w:rPr>
        <w:t xml:space="preserve">CUỐI KÌ </w:t>
      </w:r>
      <w:r w:rsidR="006821F2">
        <w:rPr>
          <w:b/>
          <w:bCs/>
          <w:sz w:val="32"/>
          <w:szCs w:val="32"/>
          <w:lang w:val="en"/>
        </w:rPr>
        <w:t xml:space="preserve">MÔN </w:t>
      </w:r>
      <w:r w:rsidR="00AF029A">
        <w:rPr>
          <w:b/>
          <w:bCs/>
          <w:sz w:val="32"/>
          <w:szCs w:val="32"/>
          <w:lang w:val="en"/>
        </w:rPr>
        <w:t>NHẬP MÔN BẢO MẬT THÔNG TIN</w:t>
      </w:r>
    </w:p>
    <w:p w14:paraId="7B970B8C" w14:textId="4E0FFAAD" w:rsidR="003218FF" w:rsidRPr="009234F5" w:rsidRDefault="007E7FF7" w:rsidP="009234F5">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24C15FA" w14:textId="3F828FB6" w:rsidR="003218FF" w:rsidRPr="00B10E7E" w:rsidRDefault="00AF029A" w:rsidP="003218FF">
      <w:pPr>
        <w:suppressAutoHyphens/>
        <w:autoSpaceDE w:val="0"/>
        <w:autoSpaceDN w:val="0"/>
        <w:adjustRightInd w:val="0"/>
        <w:spacing w:line="360" w:lineRule="auto"/>
        <w:ind w:firstLine="720"/>
        <w:jc w:val="center"/>
        <w:rPr>
          <w:sz w:val="28"/>
          <w:szCs w:val="28"/>
          <w:lang w:val="en"/>
        </w:rPr>
      </w:pPr>
      <w:r>
        <w:rPr>
          <w:b/>
          <w:bCs/>
          <w:sz w:val="48"/>
          <w:szCs w:val="48"/>
          <w:lang w:val="en"/>
        </w:rPr>
        <w:t>DETECT PHISHING WEBSITES USING MACHINH LEARNING</w:t>
      </w:r>
    </w:p>
    <w:p w14:paraId="7BF3DDE0" w14:textId="77777777" w:rsidR="003218FF" w:rsidRPr="00B10E7E" w:rsidRDefault="003218FF" w:rsidP="003218FF">
      <w:pPr>
        <w:suppressAutoHyphens/>
        <w:autoSpaceDE w:val="0"/>
        <w:autoSpaceDN w:val="0"/>
        <w:adjustRightInd w:val="0"/>
        <w:spacing w:line="360" w:lineRule="auto"/>
        <w:jc w:val="center"/>
        <w:rPr>
          <w:b/>
          <w:bCs/>
          <w:lang w:val="en"/>
        </w:rPr>
      </w:pPr>
    </w:p>
    <w:p w14:paraId="5593D435" w14:textId="77777777" w:rsidR="003218FF" w:rsidRPr="00B10E7E" w:rsidRDefault="003218FF" w:rsidP="003218FF">
      <w:pPr>
        <w:suppressAutoHyphens/>
        <w:autoSpaceDE w:val="0"/>
        <w:autoSpaceDN w:val="0"/>
        <w:adjustRightInd w:val="0"/>
        <w:spacing w:line="360" w:lineRule="auto"/>
        <w:jc w:val="both"/>
        <w:rPr>
          <w:b/>
          <w:bCs/>
          <w:lang w:val="en"/>
        </w:rPr>
      </w:pPr>
    </w:p>
    <w:p w14:paraId="7C4736EC" w14:textId="6288FA9A" w:rsidR="0044698F" w:rsidRPr="00C36350"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3A777B6" w14:textId="2F747DBB" w:rsidR="003218FF" w:rsidRPr="00DB56E4"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23390A">
        <w:rPr>
          <w:b/>
          <w:sz w:val="28"/>
          <w:szCs w:val="28"/>
        </w:rPr>
        <w:t>T</w:t>
      </w:r>
      <w:r w:rsidR="00AF029A">
        <w:rPr>
          <w:b/>
          <w:sz w:val="28"/>
          <w:szCs w:val="28"/>
        </w:rPr>
        <w:t>S HUỲNH NGỌC TÚ</w:t>
      </w:r>
    </w:p>
    <w:p w14:paraId="5AA85962" w14:textId="43ED45AE"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DF3A90">
        <w:rPr>
          <w:b/>
          <w:bCs/>
          <w:sz w:val="28"/>
          <w:szCs w:val="28"/>
        </w:rPr>
        <w:t>ĐỒNG HUY</w:t>
      </w:r>
      <w:r w:rsidR="00DD74FD" w:rsidRPr="009372C0">
        <w:rPr>
          <w:b/>
          <w:bCs/>
          <w:sz w:val="28"/>
          <w:szCs w:val="28"/>
          <w:lang w:val="vi-VN"/>
        </w:rPr>
        <w:t xml:space="preserve"> – </w:t>
      </w:r>
      <w:r w:rsidR="00DF3A90">
        <w:rPr>
          <w:b/>
          <w:bCs/>
          <w:sz w:val="28"/>
          <w:szCs w:val="28"/>
        </w:rPr>
        <w:t>51800682</w:t>
      </w:r>
    </w:p>
    <w:p w14:paraId="00970074" w14:textId="72FBE2D3" w:rsidR="0023390A" w:rsidRDefault="00AF029A" w:rsidP="003218FF">
      <w:pPr>
        <w:suppressAutoHyphens/>
        <w:autoSpaceDE w:val="0"/>
        <w:autoSpaceDN w:val="0"/>
        <w:adjustRightInd w:val="0"/>
        <w:spacing w:line="360" w:lineRule="auto"/>
        <w:jc w:val="right"/>
        <w:rPr>
          <w:b/>
          <w:bCs/>
          <w:sz w:val="28"/>
          <w:szCs w:val="28"/>
        </w:rPr>
      </w:pPr>
      <w:r>
        <w:rPr>
          <w:b/>
          <w:bCs/>
          <w:sz w:val="28"/>
          <w:szCs w:val="28"/>
        </w:rPr>
        <w:t>TRẦN QUỐC TÂM</w:t>
      </w:r>
      <w:r w:rsidR="0023390A">
        <w:rPr>
          <w:b/>
          <w:bCs/>
          <w:sz w:val="28"/>
          <w:szCs w:val="28"/>
        </w:rPr>
        <w:t xml:space="preserve"> </w:t>
      </w:r>
      <w:r w:rsidR="004E4595">
        <w:rPr>
          <w:b/>
          <w:bCs/>
          <w:sz w:val="28"/>
          <w:szCs w:val="28"/>
        </w:rPr>
        <w:t>–</w:t>
      </w:r>
      <w:r w:rsidR="0023390A">
        <w:rPr>
          <w:b/>
          <w:bCs/>
          <w:sz w:val="28"/>
          <w:szCs w:val="28"/>
        </w:rPr>
        <w:t xml:space="preserve"> 51800</w:t>
      </w:r>
      <w:r>
        <w:rPr>
          <w:b/>
          <w:bCs/>
          <w:sz w:val="28"/>
          <w:szCs w:val="28"/>
        </w:rPr>
        <w:t>721</w:t>
      </w:r>
    </w:p>
    <w:p w14:paraId="1A705566" w14:textId="4F45C373" w:rsidR="00AF029A" w:rsidRPr="00DF3A90" w:rsidRDefault="00AF029A" w:rsidP="003218FF">
      <w:pPr>
        <w:suppressAutoHyphens/>
        <w:autoSpaceDE w:val="0"/>
        <w:autoSpaceDN w:val="0"/>
        <w:adjustRightInd w:val="0"/>
        <w:spacing w:line="360" w:lineRule="auto"/>
        <w:jc w:val="right"/>
        <w:rPr>
          <w:b/>
          <w:bCs/>
          <w:sz w:val="28"/>
          <w:szCs w:val="28"/>
        </w:rPr>
      </w:pPr>
      <w:r>
        <w:rPr>
          <w:b/>
          <w:bCs/>
          <w:sz w:val="28"/>
          <w:szCs w:val="28"/>
        </w:rPr>
        <w:t>NGUYỄN VĂN HUY - 51800</w:t>
      </w:r>
      <w:r w:rsidR="00D569CB">
        <w:rPr>
          <w:b/>
          <w:bCs/>
          <w:sz w:val="28"/>
          <w:szCs w:val="28"/>
        </w:rPr>
        <w:t>783</w:t>
      </w:r>
    </w:p>
    <w:p w14:paraId="692F2888" w14:textId="2BC86B08" w:rsidR="003218FF" w:rsidRPr="007D0A9A"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sidR="007D0A9A">
        <w:rPr>
          <w:b/>
          <w:bCs/>
          <w:sz w:val="28"/>
          <w:szCs w:val="28"/>
        </w:rPr>
        <w:t>8</w:t>
      </w:r>
      <w:r w:rsidRPr="00CA1C39">
        <w:rPr>
          <w:b/>
          <w:bCs/>
          <w:sz w:val="28"/>
          <w:szCs w:val="28"/>
          <w:lang w:val="vi-VN"/>
        </w:rPr>
        <w:t>050</w:t>
      </w:r>
      <w:r w:rsidR="007D0A9A">
        <w:rPr>
          <w:b/>
          <w:bCs/>
          <w:sz w:val="28"/>
          <w:szCs w:val="28"/>
        </w:rPr>
        <w:t>4</w:t>
      </w:r>
      <w:r w:rsidRPr="00CA1C39">
        <w:rPr>
          <w:b/>
          <w:bCs/>
          <w:sz w:val="28"/>
          <w:szCs w:val="28"/>
          <w:lang w:val="vi-VN"/>
        </w:rPr>
        <w:t>0</w:t>
      </w:r>
      <w:r w:rsidR="007D0A9A">
        <w:rPr>
          <w:b/>
          <w:bCs/>
          <w:sz w:val="28"/>
          <w:szCs w:val="28"/>
        </w:rPr>
        <w:t>2</w:t>
      </w:r>
      <w:r w:rsidR="002F0789">
        <w:rPr>
          <w:b/>
          <w:bCs/>
          <w:sz w:val="28"/>
          <w:szCs w:val="28"/>
        </w:rPr>
        <w:t xml:space="preserve"> - 180</w:t>
      </w:r>
      <w:r w:rsidR="00F7354A">
        <w:rPr>
          <w:b/>
          <w:bCs/>
          <w:sz w:val="28"/>
          <w:szCs w:val="28"/>
        </w:rPr>
        <w:t>50203</w:t>
      </w:r>
    </w:p>
    <w:p w14:paraId="34EA99C0" w14:textId="26AD5DEE" w:rsidR="00C36350" w:rsidRPr="00AF029A" w:rsidRDefault="003218FF" w:rsidP="00AF029A">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00F07FB0" w:rsidRPr="00A9405D">
        <w:rPr>
          <w:b/>
          <w:bCs/>
          <w:sz w:val="28"/>
          <w:szCs w:val="28"/>
          <w:lang w:val="vi-VN"/>
        </w:rPr>
        <w:t>2</w:t>
      </w:r>
      <w:r w:rsidR="007D0A9A">
        <w:rPr>
          <w:b/>
          <w:bCs/>
          <w:sz w:val="28"/>
          <w:szCs w:val="28"/>
        </w:rPr>
        <w:t>2</w:t>
      </w:r>
    </w:p>
    <w:p w14:paraId="34C036EE" w14:textId="77777777" w:rsidR="002D4629" w:rsidRDefault="002D4629" w:rsidP="0023390A">
      <w:pPr>
        <w:suppressAutoHyphens/>
        <w:autoSpaceDE w:val="0"/>
        <w:autoSpaceDN w:val="0"/>
        <w:adjustRightInd w:val="0"/>
        <w:rPr>
          <w:b/>
          <w:bCs/>
          <w:lang w:val="vi-VN"/>
        </w:rPr>
      </w:pPr>
    </w:p>
    <w:p w14:paraId="4D080F1E" w14:textId="43B391A7" w:rsidR="002D4629" w:rsidRDefault="002D4629" w:rsidP="003218FF">
      <w:pPr>
        <w:suppressAutoHyphens/>
        <w:autoSpaceDE w:val="0"/>
        <w:autoSpaceDN w:val="0"/>
        <w:adjustRightInd w:val="0"/>
        <w:jc w:val="center"/>
        <w:rPr>
          <w:b/>
          <w:bCs/>
          <w:lang w:val="vi-VN"/>
        </w:rPr>
      </w:pPr>
    </w:p>
    <w:p w14:paraId="5AE79EE4" w14:textId="02C767E6" w:rsidR="008528EA" w:rsidRDefault="008528EA" w:rsidP="003218FF">
      <w:pPr>
        <w:suppressAutoHyphens/>
        <w:autoSpaceDE w:val="0"/>
        <w:autoSpaceDN w:val="0"/>
        <w:adjustRightInd w:val="0"/>
        <w:jc w:val="center"/>
        <w:rPr>
          <w:b/>
          <w:bCs/>
          <w:lang w:val="vi-VN"/>
        </w:rPr>
      </w:pPr>
    </w:p>
    <w:p w14:paraId="36E99894" w14:textId="0EA1DB4B" w:rsidR="008528EA" w:rsidRDefault="008528EA" w:rsidP="003218FF">
      <w:pPr>
        <w:suppressAutoHyphens/>
        <w:autoSpaceDE w:val="0"/>
        <w:autoSpaceDN w:val="0"/>
        <w:adjustRightInd w:val="0"/>
        <w:jc w:val="center"/>
        <w:rPr>
          <w:b/>
          <w:bCs/>
          <w:lang w:val="vi-VN"/>
        </w:rPr>
      </w:pPr>
    </w:p>
    <w:p w14:paraId="726684D0" w14:textId="77777777" w:rsidR="00417BC2" w:rsidRDefault="00417BC2" w:rsidP="003218FF">
      <w:pPr>
        <w:suppressAutoHyphens/>
        <w:autoSpaceDE w:val="0"/>
        <w:autoSpaceDN w:val="0"/>
        <w:adjustRightInd w:val="0"/>
        <w:jc w:val="center"/>
        <w:rPr>
          <w:b/>
          <w:bCs/>
          <w:lang w:val="vi-VN"/>
        </w:rPr>
      </w:pPr>
    </w:p>
    <w:p w14:paraId="4938D6C0" w14:textId="059196CE" w:rsidR="00B118C8" w:rsidRPr="007D0A9A" w:rsidRDefault="003218FF" w:rsidP="00291721">
      <w:pPr>
        <w:suppressAutoHyphens/>
        <w:autoSpaceDE w:val="0"/>
        <w:autoSpaceDN w:val="0"/>
        <w:adjustRightInd w:val="0"/>
        <w:jc w:val="center"/>
        <w:rPr>
          <w:b/>
          <w:bCs/>
          <w:iCs/>
          <w:sz w:val="28"/>
          <w:szCs w:val="28"/>
        </w:rPr>
        <w:sectPr w:rsidR="00B118C8" w:rsidRPr="007D0A9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7D0A9A">
        <w:rPr>
          <w:b/>
          <w:bCs/>
          <w:iCs/>
          <w:sz w:val="28"/>
          <w:szCs w:val="28"/>
        </w:rPr>
        <w:t>2</w:t>
      </w:r>
      <w:r w:rsidR="00DE2058">
        <w:rPr>
          <w:b/>
          <w:bCs/>
          <w:iCs/>
          <w:sz w:val="28"/>
          <w:szCs w:val="28"/>
        </w:rPr>
        <w:t>1</w:t>
      </w:r>
    </w:p>
    <w:p w14:paraId="17693892" w14:textId="77777777" w:rsidR="0085302F" w:rsidRPr="00DB7595" w:rsidRDefault="0085302F" w:rsidP="0085302F">
      <w:pPr>
        <w:suppressAutoHyphens/>
        <w:autoSpaceDE w:val="0"/>
        <w:autoSpaceDN w:val="0"/>
        <w:adjustRightInd w:val="0"/>
        <w:jc w:val="center"/>
        <w:rPr>
          <w:sz w:val="28"/>
          <w:szCs w:val="28"/>
          <w:lang w:val="vi-VN"/>
        </w:rPr>
      </w:pPr>
      <w:bookmarkStart w:id="0" w:name="_Toc387692905"/>
      <w:r w:rsidRPr="00DB7595">
        <w:rPr>
          <w:bCs/>
          <w:sz w:val="28"/>
          <w:szCs w:val="28"/>
          <w:lang w:val="vi-VN"/>
        </w:rPr>
        <w:lastRenderedPageBreak/>
        <w:t>TỔNG LIÊN ĐOÀN LAO ĐỘNG VIỆT NAM</w:t>
      </w:r>
    </w:p>
    <w:p w14:paraId="3AABF881" w14:textId="77777777" w:rsidR="0085302F" w:rsidRPr="007E7FF7" w:rsidRDefault="0085302F" w:rsidP="0085302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26940EE" w14:textId="77777777" w:rsidR="0085302F" w:rsidRPr="00B10E7E" w:rsidRDefault="0085302F" w:rsidP="0085302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AECE305" w14:textId="77777777" w:rsidR="0085302F" w:rsidRPr="00B10E7E" w:rsidRDefault="0085302F" w:rsidP="0085302F">
      <w:pPr>
        <w:suppressAutoHyphens/>
        <w:autoSpaceDE w:val="0"/>
        <w:autoSpaceDN w:val="0"/>
        <w:adjustRightInd w:val="0"/>
        <w:ind w:firstLine="720"/>
        <w:jc w:val="center"/>
        <w:rPr>
          <w:lang w:val="en"/>
        </w:rPr>
      </w:pPr>
    </w:p>
    <w:p w14:paraId="7CCE1AB1" w14:textId="77777777" w:rsidR="0085302F" w:rsidRDefault="0085302F" w:rsidP="0085302F">
      <w:pPr>
        <w:suppressAutoHyphens/>
        <w:autoSpaceDE w:val="0"/>
        <w:autoSpaceDN w:val="0"/>
        <w:adjustRightInd w:val="0"/>
        <w:jc w:val="center"/>
        <w:rPr>
          <w:b/>
          <w:bCs/>
          <w:sz w:val="28"/>
          <w:szCs w:val="28"/>
          <w:lang w:val="en"/>
        </w:rPr>
      </w:pPr>
      <w:r>
        <w:rPr>
          <w:noProof/>
          <w:sz w:val="22"/>
          <w:szCs w:val="22"/>
          <w:lang w:val="vi-VN" w:eastAsia="vi-VN"/>
        </w:rPr>
        <w:drawing>
          <wp:inline distT="0" distB="0" distL="0" distR="0" wp14:anchorId="37F532B8" wp14:editId="54A79974">
            <wp:extent cx="1177769" cy="65024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9E2FD61" w14:textId="77777777" w:rsidR="0085302F" w:rsidRPr="00B10E7E" w:rsidRDefault="0085302F" w:rsidP="0085302F">
      <w:pPr>
        <w:suppressAutoHyphens/>
        <w:autoSpaceDE w:val="0"/>
        <w:autoSpaceDN w:val="0"/>
        <w:adjustRightInd w:val="0"/>
        <w:jc w:val="center"/>
        <w:rPr>
          <w:b/>
          <w:bCs/>
          <w:sz w:val="28"/>
          <w:szCs w:val="28"/>
          <w:lang w:val="en"/>
        </w:rPr>
      </w:pPr>
    </w:p>
    <w:p w14:paraId="641F1621" w14:textId="77777777" w:rsidR="0085302F" w:rsidRPr="00B10E7E" w:rsidRDefault="0085302F" w:rsidP="0085302F">
      <w:pPr>
        <w:suppressAutoHyphens/>
        <w:autoSpaceDE w:val="0"/>
        <w:autoSpaceDN w:val="0"/>
        <w:adjustRightInd w:val="0"/>
        <w:ind w:firstLine="720"/>
        <w:rPr>
          <w:b/>
          <w:bCs/>
          <w:sz w:val="28"/>
          <w:szCs w:val="28"/>
          <w:lang w:val="en"/>
        </w:rPr>
      </w:pPr>
    </w:p>
    <w:p w14:paraId="17A0CA0E" w14:textId="77777777" w:rsidR="0085302F" w:rsidRPr="00B10E7E" w:rsidRDefault="0085302F" w:rsidP="0085302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 MÔN NHẬP MÔN BẢO MẬT THÔNG TIN</w:t>
      </w:r>
    </w:p>
    <w:p w14:paraId="0E743B4E" w14:textId="77777777" w:rsidR="0085302F" w:rsidRPr="009234F5" w:rsidRDefault="0085302F" w:rsidP="0085302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C13C600" w14:textId="77777777" w:rsidR="0085302F" w:rsidRPr="00B10E7E" w:rsidRDefault="0085302F" w:rsidP="0085302F">
      <w:pPr>
        <w:suppressAutoHyphens/>
        <w:autoSpaceDE w:val="0"/>
        <w:autoSpaceDN w:val="0"/>
        <w:adjustRightInd w:val="0"/>
        <w:spacing w:line="360" w:lineRule="auto"/>
        <w:ind w:firstLine="720"/>
        <w:jc w:val="center"/>
        <w:rPr>
          <w:sz w:val="28"/>
          <w:szCs w:val="28"/>
          <w:lang w:val="en"/>
        </w:rPr>
      </w:pPr>
      <w:r>
        <w:rPr>
          <w:b/>
          <w:bCs/>
          <w:sz w:val="48"/>
          <w:szCs w:val="48"/>
          <w:lang w:val="en"/>
        </w:rPr>
        <w:t>DETECT PHISHING WEBSITES USING MACHINH LEARNING</w:t>
      </w:r>
    </w:p>
    <w:p w14:paraId="3D9FBD59" w14:textId="77777777" w:rsidR="0085302F" w:rsidRPr="00B10E7E" w:rsidRDefault="0085302F" w:rsidP="0085302F">
      <w:pPr>
        <w:suppressAutoHyphens/>
        <w:autoSpaceDE w:val="0"/>
        <w:autoSpaceDN w:val="0"/>
        <w:adjustRightInd w:val="0"/>
        <w:spacing w:line="360" w:lineRule="auto"/>
        <w:jc w:val="center"/>
        <w:rPr>
          <w:b/>
          <w:bCs/>
          <w:lang w:val="en"/>
        </w:rPr>
      </w:pPr>
    </w:p>
    <w:p w14:paraId="342FE6E2" w14:textId="77777777" w:rsidR="0085302F" w:rsidRPr="00B10E7E" w:rsidRDefault="0085302F" w:rsidP="0085302F">
      <w:pPr>
        <w:suppressAutoHyphens/>
        <w:autoSpaceDE w:val="0"/>
        <w:autoSpaceDN w:val="0"/>
        <w:adjustRightInd w:val="0"/>
        <w:spacing w:line="360" w:lineRule="auto"/>
        <w:jc w:val="both"/>
        <w:rPr>
          <w:b/>
          <w:bCs/>
          <w:lang w:val="en"/>
        </w:rPr>
      </w:pPr>
    </w:p>
    <w:p w14:paraId="2CB946FE" w14:textId="77777777" w:rsidR="0085302F" w:rsidRPr="00C36350" w:rsidRDefault="0085302F" w:rsidP="0085302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AE53E69" w14:textId="77777777" w:rsidR="0085302F" w:rsidRPr="00DB56E4" w:rsidRDefault="0085302F" w:rsidP="0085302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TS HUỲNH NGỌC TÚ</w:t>
      </w:r>
    </w:p>
    <w:p w14:paraId="27982E91" w14:textId="77777777" w:rsidR="0085302F" w:rsidRDefault="0085302F" w:rsidP="0085302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ĐỒNG HUY</w:t>
      </w:r>
      <w:r w:rsidRPr="009372C0">
        <w:rPr>
          <w:b/>
          <w:bCs/>
          <w:sz w:val="28"/>
          <w:szCs w:val="28"/>
          <w:lang w:val="vi-VN"/>
        </w:rPr>
        <w:t xml:space="preserve"> – </w:t>
      </w:r>
      <w:r>
        <w:rPr>
          <w:b/>
          <w:bCs/>
          <w:sz w:val="28"/>
          <w:szCs w:val="28"/>
        </w:rPr>
        <w:t>51800682</w:t>
      </w:r>
    </w:p>
    <w:p w14:paraId="143F4426" w14:textId="77777777" w:rsidR="0085302F" w:rsidRDefault="0085302F" w:rsidP="0085302F">
      <w:pPr>
        <w:suppressAutoHyphens/>
        <w:autoSpaceDE w:val="0"/>
        <w:autoSpaceDN w:val="0"/>
        <w:adjustRightInd w:val="0"/>
        <w:spacing w:line="360" w:lineRule="auto"/>
        <w:jc w:val="right"/>
        <w:rPr>
          <w:b/>
          <w:bCs/>
          <w:sz w:val="28"/>
          <w:szCs w:val="28"/>
        </w:rPr>
      </w:pPr>
      <w:r>
        <w:rPr>
          <w:b/>
          <w:bCs/>
          <w:sz w:val="28"/>
          <w:szCs w:val="28"/>
        </w:rPr>
        <w:t>TRẦN QUỐC TÂM – 51800721</w:t>
      </w:r>
    </w:p>
    <w:p w14:paraId="5A26269E" w14:textId="77777777" w:rsidR="0085302F" w:rsidRPr="00DF3A90" w:rsidRDefault="0085302F" w:rsidP="0085302F">
      <w:pPr>
        <w:suppressAutoHyphens/>
        <w:autoSpaceDE w:val="0"/>
        <w:autoSpaceDN w:val="0"/>
        <w:adjustRightInd w:val="0"/>
        <w:spacing w:line="360" w:lineRule="auto"/>
        <w:jc w:val="right"/>
        <w:rPr>
          <w:b/>
          <w:bCs/>
          <w:sz w:val="28"/>
          <w:szCs w:val="28"/>
        </w:rPr>
      </w:pPr>
      <w:r>
        <w:rPr>
          <w:b/>
          <w:bCs/>
          <w:sz w:val="28"/>
          <w:szCs w:val="28"/>
        </w:rPr>
        <w:t>NGUYỄN VĂN HUY - 51800783</w:t>
      </w:r>
    </w:p>
    <w:p w14:paraId="04A459D0" w14:textId="39BD2188" w:rsidR="0085302F" w:rsidRPr="007D0A9A" w:rsidRDefault="0085302F" w:rsidP="0085302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Pr>
          <w:b/>
          <w:bCs/>
          <w:sz w:val="28"/>
          <w:szCs w:val="28"/>
        </w:rPr>
        <w:t>8</w:t>
      </w:r>
      <w:r w:rsidRPr="00CA1C39">
        <w:rPr>
          <w:b/>
          <w:bCs/>
          <w:sz w:val="28"/>
          <w:szCs w:val="28"/>
          <w:lang w:val="vi-VN"/>
        </w:rPr>
        <w:t>050</w:t>
      </w:r>
      <w:r>
        <w:rPr>
          <w:b/>
          <w:bCs/>
          <w:sz w:val="28"/>
          <w:szCs w:val="28"/>
        </w:rPr>
        <w:t>4</w:t>
      </w:r>
      <w:r w:rsidRPr="00CA1C39">
        <w:rPr>
          <w:b/>
          <w:bCs/>
          <w:sz w:val="28"/>
          <w:szCs w:val="28"/>
          <w:lang w:val="vi-VN"/>
        </w:rPr>
        <w:t>0</w:t>
      </w:r>
      <w:r>
        <w:rPr>
          <w:b/>
          <w:bCs/>
          <w:sz w:val="28"/>
          <w:szCs w:val="28"/>
        </w:rPr>
        <w:t xml:space="preserve">2 </w:t>
      </w:r>
      <w:r w:rsidR="00DC25C9">
        <w:rPr>
          <w:b/>
          <w:bCs/>
          <w:sz w:val="28"/>
          <w:szCs w:val="28"/>
        </w:rPr>
        <w:t>–</w:t>
      </w:r>
      <w:r>
        <w:rPr>
          <w:b/>
          <w:bCs/>
          <w:sz w:val="28"/>
          <w:szCs w:val="28"/>
        </w:rPr>
        <w:t xml:space="preserve"> 180</w:t>
      </w:r>
      <w:r w:rsidR="00F7354A">
        <w:rPr>
          <w:b/>
          <w:bCs/>
          <w:sz w:val="28"/>
          <w:szCs w:val="28"/>
        </w:rPr>
        <w:t>50203</w:t>
      </w:r>
    </w:p>
    <w:p w14:paraId="30162EF2" w14:textId="77777777" w:rsidR="0085302F" w:rsidRPr="00AF029A" w:rsidRDefault="0085302F" w:rsidP="0085302F">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Pr="00A9405D">
        <w:rPr>
          <w:b/>
          <w:bCs/>
          <w:sz w:val="28"/>
          <w:szCs w:val="28"/>
          <w:lang w:val="vi-VN"/>
        </w:rPr>
        <w:t>2</w:t>
      </w:r>
      <w:r>
        <w:rPr>
          <w:b/>
          <w:bCs/>
          <w:sz w:val="28"/>
          <w:szCs w:val="28"/>
        </w:rPr>
        <w:t>2</w:t>
      </w:r>
    </w:p>
    <w:p w14:paraId="5E13BE19" w14:textId="77777777" w:rsidR="0085302F" w:rsidRDefault="0085302F" w:rsidP="0085302F">
      <w:pPr>
        <w:suppressAutoHyphens/>
        <w:autoSpaceDE w:val="0"/>
        <w:autoSpaceDN w:val="0"/>
        <w:adjustRightInd w:val="0"/>
        <w:rPr>
          <w:b/>
          <w:bCs/>
          <w:lang w:val="vi-VN"/>
        </w:rPr>
      </w:pPr>
    </w:p>
    <w:p w14:paraId="3670AA29" w14:textId="77777777" w:rsidR="0085302F" w:rsidRDefault="0085302F" w:rsidP="0085302F">
      <w:pPr>
        <w:suppressAutoHyphens/>
        <w:autoSpaceDE w:val="0"/>
        <w:autoSpaceDN w:val="0"/>
        <w:adjustRightInd w:val="0"/>
        <w:jc w:val="center"/>
        <w:rPr>
          <w:b/>
          <w:bCs/>
          <w:lang w:val="vi-VN"/>
        </w:rPr>
      </w:pPr>
    </w:p>
    <w:p w14:paraId="1B3CC203" w14:textId="77777777" w:rsidR="0085302F" w:rsidRDefault="0085302F" w:rsidP="0085302F">
      <w:pPr>
        <w:suppressAutoHyphens/>
        <w:autoSpaceDE w:val="0"/>
        <w:autoSpaceDN w:val="0"/>
        <w:adjustRightInd w:val="0"/>
        <w:jc w:val="center"/>
        <w:rPr>
          <w:b/>
          <w:bCs/>
          <w:lang w:val="vi-VN"/>
        </w:rPr>
      </w:pPr>
    </w:p>
    <w:p w14:paraId="04EB9BC6" w14:textId="77777777" w:rsidR="0085302F" w:rsidRDefault="0085302F" w:rsidP="0085302F">
      <w:pPr>
        <w:suppressAutoHyphens/>
        <w:autoSpaceDE w:val="0"/>
        <w:autoSpaceDN w:val="0"/>
        <w:adjustRightInd w:val="0"/>
        <w:jc w:val="center"/>
        <w:rPr>
          <w:b/>
          <w:bCs/>
          <w:lang w:val="vi-VN"/>
        </w:rPr>
      </w:pPr>
    </w:p>
    <w:p w14:paraId="5DC3B49F" w14:textId="77777777" w:rsidR="0085302F" w:rsidRPr="007D0A9A" w:rsidRDefault="0085302F" w:rsidP="0085302F">
      <w:pPr>
        <w:suppressAutoHyphens/>
        <w:autoSpaceDE w:val="0"/>
        <w:autoSpaceDN w:val="0"/>
        <w:adjustRightInd w:val="0"/>
        <w:jc w:val="center"/>
        <w:rPr>
          <w:b/>
          <w:bCs/>
          <w:iCs/>
          <w:sz w:val="28"/>
          <w:szCs w:val="28"/>
        </w:rPr>
        <w:sectPr w:rsidR="0085302F" w:rsidRPr="007D0A9A"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21</w:t>
      </w:r>
    </w:p>
    <w:p w14:paraId="3A759AD9" w14:textId="77777777" w:rsidR="00BB2B2A" w:rsidRPr="00DB7595" w:rsidRDefault="00BB2B2A" w:rsidP="00B85F0B">
      <w:pPr>
        <w:pStyle w:val="Chng"/>
        <w:jc w:val="center"/>
        <w:outlineLvl w:val="0"/>
        <w:rPr>
          <w:lang w:val="vi-VN"/>
        </w:rPr>
      </w:pPr>
      <w:bookmarkStart w:id="1" w:name="_Toc91377749"/>
      <w:r w:rsidRPr="00DB7595">
        <w:rPr>
          <w:lang w:val="vi-VN"/>
        </w:rPr>
        <w:t>LỜI CẢM ƠN</w:t>
      </w:r>
      <w:bookmarkEnd w:id="0"/>
      <w:bookmarkEnd w:id="1"/>
    </w:p>
    <w:p w14:paraId="474674D5" w14:textId="5116A0B2" w:rsidR="00722A9B" w:rsidRDefault="00FB1725" w:rsidP="0064189C">
      <w:pPr>
        <w:pStyle w:val="Nidungvnbn"/>
      </w:pPr>
      <w:r>
        <w:t xml:space="preserve">Trong suốt học kỳ </w:t>
      </w:r>
      <w:r w:rsidR="009A5C5F">
        <w:t>I</w:t>
      </w:r>
      <w:r>
        <w:t xml:space="preserve"> năm học 202</w:t>
      </w:r>
      <w:r w:rsidR="00B07C52">
        <w:t>1</w:t>
      </w:r>
      <w:r>
        <w:t>-202</w:t>
      </w:r>
      <w:r w:rsidR="00B07C52">
        <w:t>2</w:t>
      </w:r>
      <w:r>
        <w:t xml:space="preserve"> nhóm chúng em đã nhận được sự chỉ dẫn, quan tâm</w:t>
      </w:r>
      <w:r w:rsidR="00C16C1D">
        <w:t xml:space="preserve"> và</w:t>
      </w:r>
      <w:r>
        <w:t xml:space="preserve"> giúp đỡ</w:t>
      </w:r>
      <w:r w:rsidR="00914BB5">
        <w:t xml:space="preserve"> tận tình</w:t>
      </w:r>
      <w:r>
        <w:t xml:space="preserve"> của các quý Thầy/Cô và bạn bè. Với lòng biết ơn sâu sắc và chân thành nhất, em xin gửi lời cảm ơn đến Thầy/Cô ở khoa Công Nghệ Thông Tin – Trường Đại học Tôn Đức Thắng đã giúp đỡ</w:t>
      </w:r>
      <w:r w:rsidR="00FA0344">
        <w:t xml:space="preserve"> chúng em</w:t>
      </w:r>
      <w:r>
        <w:t xml:space="preserve"> rất nhiều trong việc tiếp thu đầy đủ các kiến thức chuyên ngành. </w:t>
      </w:r>
    </w:p>
    <w:p w14:paraId="496E2EA1" w14:textId="70259C46" w:rsidR="002366E1" w:rsidRDefault="002805D8" w:rsidP="00EC69CD">
      <w:pPr>
        <w:pStyle w:val="Nidungvnbn"/>
      </w:pPr>
      <w:r>
        <w:rPr>
          <w:lang w:val="vi-VN"/>
        </w:rPr>
        <w:t xml:space="preserve">Nhóm chúng </w:t>
      </w:r>
      <w:r w:rsidR="00FB1725">
        <w:t xml:space="preserve">em gửi lời cảm ơn </w:t>
      </w:r>
      <w:r w:rsidR="000A7582">
        <w:rPr>
          <w:lang w:val="vi-VN"/>
        </w:rPr>
        <w:t xml:space="preserve">đặc biệt </w:t>
      </w:r>
      <w:r w:rsidR="00FB1725">
        <w:t xml:space="preserve">đến </w:t>
      </w:r>
      <w:r w:rsidR="000A7582">
        <w:rPr>
          <w:lang w:val="vi-VN"/>
        </w:rPr>
        <w:t>cô Huỳnh Ngọc Tú</w:t>
      </w:r>
      <w:r w:rsidR="00CF12C1">
        <w:t xml:space="preserve"> </w:t>
      </w:r>
      <w:r w:rsidR="00FB1725">
        <w:t xml:space="preserve">– phụ trách giảng dạy chúng em </w:t>
      </w:r>
      <w:r w:rsidR="00AD0404">
        <w:t xml:space="preserve">môn </w:t>
      </w:r>
      <w:r w:rsidR="0051446E">
        <w:rPr>
          <w:lang w:val="vi-VN"/>
        </w:rPr>
        <w:t>Nhập môn Bảo mật thông tin</w:t>
      </w:r>
      <w:r w:rsidR="00FB1725">
        <w:t xml:space="preserve">. </w:t>
      </w:r>
      <w:r w:rsidR="00F73AE0">
        <w:rPr>
          <w:lang w:val="vi-VN"/>
        </w:rPr>
        <w:t>Cô</w:t>
      </w:r>
      <w:r w:rsidR="00FB1725">
        <w:t xml:space="preserve"> đã tận tâm hướng dẫn chúng em qua từng buổi học trên lớp cũng như trao đổi thực tế với sinh viên, đưa ra các ví dụ minh họa rất gần gũi, dễ hình dung và giúp ghi nhớ lâu. Chúng em cũng xin bày tỏ lòng biết ơn đến các ban lãnh đạo của Trường Đại Học Tôn Đức Thắng và các khoa phòng ban chức năng, các bạn học đã trực tiếp và gián tiếp giúp đỡ </w:t>
      </w:r>
      <w:r w:rsidR="009668E3">
        <w:rPr>
          <w:lang w:val="vi-VN"/>
        </w:rPr>
        <w:t>chúng s</w:t>
      </w:r>
      <w:r w:rsidR="00FB1725">
        <w:t>em trong suốt quá trình học tập và hoàn thành bài báo cáo</w:t>
      </w:r>
      <w:r w:rsidR="009B31AC">
        <w:t xml:space="preserve"> </w:t>
      </w:r>
      <w:r w:rsidR="00FB1725">
        <w:t xml:space="preserve">này. </w:t>
      </w:r>
    </w:p>
    <w:p w14:paraId="6038CD25" w14:textId="545F7E95" w:rsidR="005A7022" w:rsidRDefault="00FB1725" w:rsidP="0064189C">
      <w:pPr>
        <w:pStyle w:val="Nidungvnbn"/>
      </w:pPr>
      <w:r>
        <w:t>Với điều kiện về thời gian</w:t>
      </w:r>
      <w:r w:rsidR="000628E2">
        <w:rPr>
          <w:lang w:val="vi-VN"/>
        </w:rPr>
        <w:t xml:space="preserve"> </w:t>
      </w:r>
      <w:r>
        <w:t xml:space="preserve">cũng như </w:t>
      </w:r>
      <w:r w:rsidR="000628E2">
        <w:rPr>
          <w:lang w:val="vi-VN"/>
        </w:rPr>
        <w:t xml:space="preserve">kinh nghiệm còn </w:t>
      </w:r>
      <w:r>
        <w:t>hạn chế của sinh viê</w:t>
      </w:r>
      <w:r w:rsidR="000628E2">
        <w:rPr>
          <w:lang w:val="vi-VN"/>
        </w:rPr>
        <w:t>n</w:t>
      </w:r>
      <w:r>
        <w:t xml:space="preserve">, bài báo cáo này không thể tránh được những thiếu sót. Chúng em rất mong </w:t>
      </w:r>
      <w:r w:rsidR="00C82098">
        <w:rPr>
          <w:lang w:val="vi-VN"/>
        </w:rPr>
        <w:t xml:space="preserve">nhận </w:t>
      </w:r>
      <w:r>
        <w:t>được sự đóng góp ý kiến của các quý thầy cô để có cơ hội bổ sung</w:t>
      </w:r>
      <w:r w:rsidR="00E95867">
        <w:t xml:space="preserve"> thêm</w:t>
      </w:r>
      <w:r>
        <w:t xml:space="preserve"> kiến thức và phục vụ tốt hơn cho các công tác thực tế sau này</w:t>
      </w:r>
      <w:r w:rsidR="00FC6BD0">
        <w:t>.</w:t>
      </w:r>
    </w:p>
    <w:p w14:paraId="1C570F14" w14:textId="77777777" w:rsidR="005A7022" w:rsidRDefault="005A7022" w:rsidP="0064189C">
      <w:pPr>
        <w:pStyle w:val="Nidungvnbn"/>
      </w:pPr>
    </w:p>
    <w:p w14:paraId="7E182046" w14:textId="77777777" w:rsidR="005A7022" w:rsidRDefault="005A7022" w:rsidP="0064189C">
      <w:pPr>
        <w:pStyle w:val="Nidungvnbn"/>
      </w:pPr>
    </w:p>
    <w:p w14:paraId="2108D360" w14:textId="77777777" w:rsidR="005A7022" w:rsidRDefault="005A7022" w:rsidP="0064189C">
      <w:pPr>
        <w:pStyle w:val="Nidungvnbn"/>
      </w:pPr>
    </w:p>
    <w:p w14:paraId="5BF51FD4" w14:textId="77777777" w:rsidR="005A7022" w:rsidRDefault="005A7022" w:rsidP="0064189C">
      <w:pPr>
        <w:pStyle w:val="Nidungvnbn"/>
      </w:pPr>
    </w:p>
    <w:p w14:paraId="4CC25863" w14:textId="0B73E807" w:rsidR="00BB2B2A" w:rsidRDefault="00BB2B2A" w:rsidP="00310201">
      <w:pPr>
        <w:pStyle w:val="Nidungvnbn"/>
        <w:ind w:firstLine="0"/>
        <w:rPr>
          <w:b/>
          <w:bCs/>
          <w:sz w:val="32"/>
          <w:szCs w:val="32"/>
          <w:lang w:val="vi-VN"/>
        </w:rPr>
      </w:pPr>
      <w:r w:rsidRPr="00DB7595">
        <w:rPr>
          <w:b/>
          <w:bCs/>
          <w:sz w:val="32"/>
          <w:szCs w:val="32"/>
          <w:lang w:val="vi-VN"/>
        </w:rPr>
        <w:br w:type="page"/>
      </w:r>
    </w:p>
    <w:p w14:paraId="568BAEA8" w14:textId="77777777" w:rsidR="00BF0156" w:rsidRPr="008A50B9" w:rsidRDefault="00BF0156" w:rsidP="008A50B9">
      <w:pPr>
        <w:jc w:val="center"/>
        <w:rPr>
          <w:b/>
          <w:bCs/>
          <w:sz w:val="32"/>
          <w:szCs w:val="32"/>
        </w:rPr>
      </w:pPr>
      <w:r w:rsidRPr="008A50B9">
        <w:rPr>
          <w:b/>
          <w:bCs/>
          <w:sz w:val="32"/>
          <w:szCs w:val="32"/>
        </w:rPr>
        <w:t>ĐỒ ÁN ĐƯỢC HOÀN THÀNH</w:t>
      </w:r>
    </w:p>
    <w:p w14:paraId="47B84CE8" w14:textId="77777777" w:rsidR="00BF0156" w:rsidRDefault="00BF0156" w:rsidP="00BF0156">
      <w:pPr>
        <w:spacing w:line="368" w:lineRule="exact"/>
        <w:ind w:left="715" w:right="1102"/>
        <w:jc w:val="center"/>
        <w:rPr>
          <w:b/>
          <w:sz w:val="32"/>
        </w:rPr>
      </w:pPr>
      <w:r>
        <w:rPr>
          <w:b/>
          <w:sz w:val="32"/>
        </w:rPr>
        <w:t>TẠI TRƯỜNG ĐẠI HỌC TÔN ĐỨC THẮNG</w:t>
      </w:r>
    </w:p>
    <w:p w14:paraId="046B2D03" w14:textId="77777777" w:rsidR="00BF0156" w:rsidRDefault="00BF0156" w:rsidP="00314401">
      <w:pPr>
        <w:pStyle w:val="Nidungvnbn"/>
      </w:pPr>
    </w:p>
    <w:p w14:paraId="1EAA7F91" w14:textId="1F352601" w:rsidR="00BF0156" w:rsidRDefault="00BF0156" w:rsidP="00314401">
      <w:pPr>
        <w:pStyle w:val="Nidungvnbn"/>
      </w:pPr>
      <w:r>
        <w:t>Tôi</w:t>
      </w:r>
      <w:r>
        <w:rPr>
          <w:spacing w:val="-7"/>
        </w:rPr>
        <w:t xml:space="preserve"> </w:t>
      </w:r>
      <w:r>
        <w:t>xin</w:t>
      </w:r>
      <w:r>
        <w:rPr>
          <w:spacing w:val="-6"/>
        </w:rPr>
        <w:t xml:space="preserve"> </w:t>
      </w:r>
      <w:r>
        <w:t>cam</w:t>
      </w:r>
      <w:r>
        <w:rPr>
          <w:spacing w:val="-9"/>
        </w:rPr>
        <w:t xml:space="preserve"> </w:t>
      </w:r>
      <w:r>
        <w:t>đoan</w:t>
      </w:r>
      <w:r>
        <w:rPr>
          <w:spacing w:val="-6"/>
        </w:rPr>
        <w:t xml:space="preserve"> </w:t>
      </w:r>
      <w:r>
        <w:t>đây</w:t>
      </w:r>
      <w:r>
        <w:rPr>
          <w:spacing w:val="-8"/>
        </w:rPr>
        <w:t xml:space="preserve"> </w:t>
      </w:r>
      <w:r>
        <w:t>là</w:t>
      </w:r>
      <w:r>
        <w:rPr>
          <w:spacing w:val="-6"/>
        </w:rPr>
        <w:t xml:space="preserve"> </w:t>
      </w:r>
      <w:r>
        <w:t>sản</w:t>
      </w:r>
      <w:r>
        <w:rPr>
          <w:spacing w:val="-5"/>
        </w:rPr>
        <w:t xml:space="preserve"> </w:t>
      </w:r>
      <w:r>
        <w:t>phẩm</w:t>
      </w:r>
      <w:r>
        <w:rPr>
          <w:spacing w:val="-6"/>
        </w:rPr>
        <w:t xml:space="preserve"> </w:t>
      </w:r>
      <w:r>
        <w:t>đồ</w:t>
      </w:r>
      <w:r>
        <w:rPr>
          <w:spacing w:val="-4"/>
        </w:rPr>
        <w:t xml:space="preserve"> </w:t>
      </w:r>
      <w:r>
        <w:t>án</w:t>
      </w:r>
      <w:r>
        <w:rPr>
          <w:spacing w:val="-5"/>
        </w:rPr>
        <w:t xml:space="preserve"> </w:t>
      </w:r>
      <w:r>
        <w:t>của</w:t>
      </w:r>
      <w:r>
        <w:rPr>
          <w:spacing w:val="-3"/>
        </w:rPr>
        <w:t xml:space="preserve"> </w:t>
      </w:r>
      <w:r>
        <w:t>chúng</w:t>
      </w:r>
      <w:r>
        <w:rPr>
          <w:spacing w:val="-7"/>
        </w:rPr>
        <w:t xml:space="preserve"> </w:t>
      </w:r>
      <w:r>
        <w:t>tôi</w:t>
      </w:r>
      <w:r>
        <w:rPr>
          <w:spacing w:val="-3"/>
        </w:rPr>
        <w:t xml:space="preserve"> </w:t>
      </w:r>
      <w:r>
        <w:t>và</w:t>
      </w:r>
      <w:r>
        <w:rPr>
          <w:spacing w:val="-5"/>
        </w:rPr>
        <w:t xml:space="preserve"> </w:t>
      </w:r>
      <w:r>
        <w:t>được</w:t>
      </w:r>
      <w:r>
        <w:rPr>
          <w:spacing w:val="-5"/>
        </w:rPr>
        <w:t xml:space="preserve"> </w:t>
      </w:r>
      <w:r>
        <w:t>sự</w:t>
      </w:r>
      <w:r>
        <w:rPr>
          <w:spacing w:val="-5"/>
        </w:rPr>
        <w:t xml:space="preserve"> </w:t>
      </w:r>
      <w:r>
        <w:t>hướng</w:t>
      </w:r>
      <w:r>
        <w:rPr>
          <w:spacing w:val="-7"/>
        </w:rPr>
        <w:t xml:space="preserve"> </w:t>
      </w:r>
      <w:r>
        <w:t>dẫn</w:t>
      </w:r>
      <w:r>
        <w:rPr>
          <w:spacing w:val="-3"/>
        </w:rPr>
        <w:t xml:space="preserve"> </w:t>
      </w:r>
      <w:r>
        <w:t xml:space="preserve">của </w:t>
      </w:r>
      <w:r w:rsidR="00C57C38">
        <w:t>cô</w:t>
      </w:r>
      <w:r>
        <w:rPr>
          <w:sz w:val="24"/>
        </w:rPr>
        <w:t xml:space="preserve"> </w:t>
      </w:r>
      <w:r w:rsidR="00C57C38" w:rsidRPr="00C57C38">
        <w:t>Huỳnh Ngọc Tú</w:t>
      </w:r>
      <w:r>
        <w:t>; Các nội dung nghiên cứu, kết quả trong đề tài này là trung thực và chưa công bố dưới bất cứ hình thức nào trước đây. Những số liệu trong các bảng biểu phục vụ cho việc phân tích, nhận xét, đánh giá được chính tác giả thu thập từ các</w:t>
      </w:r>
      <w:r>
        <w:rPr>
          <w:spacing w:val="-28"/>
        </w:rPr>
        <w:t xml:space="preserve"> </w:t>
      </w:r>
      <w:r>
        <w:t>nguồn khác nhau có ghi rõ trong phần tài liệu tham</w:t>
      </w:r>
      <w:r>
        <w:rPr>
          <w:spacing w:val="-6"/>
        </w:rPr>
        <w:t xml:space="preserve"> </w:t>
      </w:r>
      <w:r>
        <w:t>khảo.</w:t>
      </w:r>
    </w:p>
    <w:p w14:paraId="0DECAF5A" w14:textId="77777777" w:rsidR="00BF0156" w:rsidRDefault="00BF0156" w:rsidP="00314401">
      <w:pPr>
        <w:pStyle w:val="Nidungvnbn"/>
      </w:pPr>
      <w:r>
        <w:t>Ngoài</w:t>
      </w:r>
      <w:r>
        <w:rPr>
          <w:spacing w:val="-7"/>
        </w:rPr>
        <w:t xml:space="preserve"> </w:t>
      </w:r>
      <w:r>
        <w:t>ra,</w:t>
      </w:r>
      <w:r>
        <w:rPr>
          <w:spacing w:val="-6"/>
        </w:rPr>
        <w:t xml:space="preserve"> </w:t>
      </w:r>
      <w:r>
        <w:t>trong</w:t>
      </w:r>
      <w:r>
        <w:rPr>
          <w:spacing w:val="-6"/>
        </w:rPr>
        <w:t xml:space="preserve"> </w:t>
      </w:r>
      <w:r>
        <w:t>đồ</w:t>
      </w:r>
      <w:r>
        <w:rPr>
          <w:spacing w:val="-7"/>
        </w:rPr>
        <w:t xml:space="preserve"> </w:t>
      </w:r>
      <w:r>
        <w:t>án</w:t>
      </w:r>
      <w:r>
        <w:rPr>
          <w:spacing w:val="-7"/>
        </w:rPr>
        <w:t xml:space="preserve"> </w:t>
      </w:r>
      <w:r>
        <w:t>còn</w:t>
      </w:r>
      <w:r>
        <w:rPr>
          <w:spacing w:val="-6"/>
        </w:rPr>
        <w:t xml:space="preserve"> </w:t>
      </w:r>
      <w:r>
        <w:t>sử</w:t>
      </w:r>
      <w:r>
        <w:rPr>
          <w:spacing w:val="-6"/>
        </w:rPr>
        <w:t xml:space="preserve"> </w:t>
      </w:r>
      <w:r>
        <w:t>dụng</w:t>
      </w:r>
      <w:r>
        <w:rPr>
          <w:spacing w:val="-4"/>
        </w:rPr>
        <w:t xml:space="preserve"> </w:t>
      </w:r>
      <w:r>
        <w:t>một</w:t>
      </w:r>
      <w:r>
        <w:rPr>
          <w:spacing w:val="-8"/>
        </w:rPr>
        <w:t xml:space="preserve"> </w:t>
      </w:r>
      <w:r>
        <w:t>số</w:t>
      </w:r>
      <w:r>
        <w:rPr>
          <w:spacing w:val="-7"/>
        </w:rPr>
        <w:t xml:space="preserve"> </w:t>
      </w:r>
      <w:r>
        <w:t>nhận</w:t>
      </w:r>
      <w:r>
        <w:rPr>
          <w:spacing w:val="-7"/>
        </w:rPr>
        <w:t xml:space="preserve"> </w:t>
      </w:r>
      <w:r>
        <w:t>xét,</w:t>
      </w:r>
      <w:r>
        <w:rPr>
          <w:spacing w:val="-6"/>
        </w:rPr>
        <w:t xml:space="preserve"> </w:t>
      </w:r>
      <w:r>
        <w:t>đánh</w:t>
      </w:r>
      <w:r>
        <w:rPr>
          <w:spacing w:val="-6"/>
        </w:rPr>
        <w:t xml:space="preserve"> </w:t>
      </w:r>
      <w:r>
        <w:t>giá</w:t>
      </w:r>
      <w:r>
        <w:rPr>
          <w:spacing w:val="-7"/>
        </w:rPr>
        <w:t xml:space="preserve"> </w:t>
      </w:r>
      <w:r>
        <w:t>cũng</w:t>
      </w:r>
      <w:r>
        <w:rPr>
          <w:spacing w:val="-6"/>
        </w:rPr>
        <w:t xml:space="preserve"> </w:t>
      </w:r>
      <w:r>
        <w:t>như</w:t>
      </w:r>
      <w:r>
        <w:rPr>
          <w:spacing w:val="-6"/>
        </w:rPr>
        <w:t xml:space="preserve"> </w:t>
      </w:r>
      <w:r>
        <w:t>số</w:t>
      </w:r>
      <w:r>
        <w:rPr>
          <w:spacing w:val="-7"/>
        </w:rPr>
        <w:t xml:space="preserve"> </w:t>
      </w:r>
      <w:r>
        <w:t>liệu</w:t>
      </w:r>
      <w:r>
        <w:rPr>
          <w:spacing w:val="-8"/>
        </w:rPr>
        <w:t xml:space="preserve"> </w:t>
      </w:r>
      <w:r>
        <w:t>của các tác giả khác, cơ quan tổ chức khác đều có trích dẫn và chú thích nguồn</w:t>
      </w:r>
      <w:r>
        <w:rPr>
          <w:spacing w:val="-10"/>
        </w:rPr>
        <w:t xml:space="preserve"> </w:t>
      </w:r>
      <w:r>
        <w:t>gốc.</w:t>
      </w:r>
    </w:p>
    <w:p w14:paraId="4C0FC2B9" w14:textId="77777777" w:rsidR="00BF0156" w:rsidRDefault="00BF0156" w:rsidP="00314401">
      <w:pPr>
        <w:pStyle w:val="Nidungvnbn"/>
      </w:pPr>
      <w:r w:rsidRPr="00F4313C">
        <w:rPr>
          <w:b/>
          <w:bCs/>
        </w:rPr>
        <w:t>Nếu phát hiện có bất kỳ sự gian lận nào tôi xin hoàn toàn chịu trách nhiệm về nội dung đồ án của mình</w:t>
      </w:r>
      <w:r>
        <w:t>. Trường đại học Tôn Đức Thắng không liên quan đến những vi phạm tác quyền, bản quyền do tôi gây ra trong quá trình thực hiện (nếu có).</w:t>
      </w:r>
    </w:p>
    <w:p w14:paraId="7898FC7A" w14:textId="1D8B5935" w:rsidR="00BF0156" w:rsidRDefault="008C6A43" w:rsidP="00661448">
      <w:pPr>
        <w:pStyle w:val="Nidungvnbn"/>
        <w:ind w:left="2880" w:firstLine="0"/>
        <w:jc w:val="center"/>
        <w:rPr>
          <w:b/>
          <w:bCs/>
          <w:sz w:val="32"/>
          <w:szCs w:val="32"/>
          <w:lang w:val="vi-VN"/>
        </w:rPr>
      </w:pPr>
      <w:r>
        <w:rPr>
          <w:i/>
        </w:rPr>
        <w:t xml:space="preserve">TP. Hồ Chí Minh, ngày </w:t>
      </w:r>
      <w:r w:rsidR="008F662E">
        <w:rPr>
          <w:i/>
        </w:rPr>
        <w:t xml:space="preserve">  </w:t>
      </w:r>
      <w:r>
        <w:rPr>
          <w:i/>
        </w:rPr>
        <w:t xml:space="preserve">tháng </w:t>
      </w:r>
      <w:r w:rsidR="008F662E">
        <w:rPr>
          <w:i/>
        </w:rPr>
        <w:t xml:space="preserve">  </w:t>
      </w:r>
      <w:r>
        <w:rPr>
          <w:i/>
        </w:rPr>
        <w:t>năm</w:t>
      </w:r>
    </w:p>
    <w:p w14:paraId="3F46D6A3" w14:textId="4EE6DB0C" w:rsidR="00BF0156" w:rsidRDefault="00661448" w:rsidP="00661448">
      <w:pPr>
        <w:pStyle w:val="Nidungvnbn"/>
        <w:ind w:left="2880" w:firstLine="0"/>
        <w:jc w:val="center"/>
        <w:rPr>
          <w:b/>
          <w:bCs/>
          <w:sz w:val="32"/>
          <w:szCs w:val="32"/>
          <w:lang w:val="vi-VN"/>
        </w:rPr>
      </w:pPr>
      <w:r>
        <w:rPr>
          <w:i/>
        </w:rPr>
        <w:t>Tác giả</w:t>
      </w:r>
    </w:p>
    <w:p w14:paraId="2D31A3D2" w14:textId="77777777" w:rsidR="00661448" w:rsidRDefault="00661448" w:rsidP="00661448">
      <w:pPr>
        <w:spacing w:before="1"/>
        <w:ind w:left="4320" w:right="1103"/>
        <w:jc w:val="center"/>
        <w:rPr>
          <w:i/>
          <w:sz w:val="26"/>
        </w:rPr>
      </w:pPr>
      <w:r>
        <w:rPr>
          <w:i/>
          <w:sz w:val="26"/>
        </w:rPr>
        <w:t>(ký tên và ghi rõ họ tên)</w:t>
      </w:r>
    </w:p>
    <w:p w14:paraId="64666948" w14:textId="77777777" w:rsidR="00661448" w:rsidRDefault="00661448" w:rsidP="00661448">
      <w:pPr>
        <w:pStyle w:val="BodyText"/>
        <w:rPr>
          <w:i/>
          <w:sz w:val="28"/>
        </w:rPr>
      </w:pPr>
    </w:p>
    <w:p w14:paraId="656648F2" w14:textId="545835E7" w:rsidR="00BF0156" w:rsidRDefault="00BF0156" w:rsidP="00310201">
      <w:pPr>
        <w:pStyle w:val="Nidungvnbn"/>
        <w:ind w:firstLine="0"/>
        <w:rPr>
          <w:b/>
          <w:bCs/>
          <w:sz w:val="32"/>
          <w:szCs w:val="32"/>
          <w:lang w:val="vi-VN"/>
        </w:rPr>
      </w:pPr>
    </w:p>
    <w:p w14:paraId="5718C8F1" w14:textId="024A1344" w:rsidR="00BF0156" w:rsidRDefault="00BF0156" w:rsidP="00310201">
      <w:pPr>
        <w:pStyle w:val="Nidungvnbn"/>
        <w:ind w:firstLine="0"/>
        <w:rPr>
          <w:b/>
          <w:bCs/>
          <w:sz w:val="32"/>
          <w:szCs w:val="32"/>
          <w:lang w:val="vi-VN"/>
        </w:rPr>
      </w:pPr>
    </w:p>
    <w:p w14:paraId="6ED1CAA7" w14:textId="72486A60" w:rsidR="00BF0156" w:rsidRDefault="00BF0156" w:rsidP="00310201">
      <w:pPr>
        <w:pStyle w:val="Nidungvnbn"/>
        <w:ind w:firstLine="0"/>
        <w:rPr>
          <w:b/>
          <w:bCs/>
          <w:sz w:val="32"/>
          <w:szCs w:val="32"/>
          <w:lang w:val="vi-VN"/>
        </w:rPr>
      </w:pPr>
    </w:p>
    <w:p w14:paraId="5F25D59A" w14:textId="48B941F5" w:rsidR="00BF0156" w:rsidRDefault="00BF0156" w:rsidP="00310201">
      <w:pPr>
        <w:pStyle w:val="Nidungvnbn"/>
        <w:ind w:firstLine="0"/>
        <w:rPr>
          <w:b/>
          <w:bCs/>
          <w:sz w:val="32"/>
          <w:szCs w:val="32"/>
          <w:lang w:val="vi-VN"/>
        </w:rPr>
      </w:pPr>
    </w:p>
    <w:p w14:paraId="06241EA3" w14:textId="043747A9" w:rsidR="00BF0156" w:rsidRDefault="00BF0156" w:rsidP="00310201">
      <w:pPr>
        <w:pStyle w:val="Nidungvnbn"/>
        <w:ind w:firstLine="0"/>
        <w:rPr>
          <w:b/>
          <w:bCs/>
          <w:sz w:val="32"/>
          <w:szCs w:val="32"/>
          <w:lang w:val="vi-VN"/>
        </w:rPr>
      </w:pPr>
    </w:p>
    <w:p w14:paraId="57C4DC22" w14:textId="06295162" w:rsidR="00BF0156" w:rsidRDefault="00BF0156" w:rsidP="00310201">
      <w:pPr>
        <w:pStyle w:val="Nidungvnbn"/>
        <w:ind w:firstLine="0"/>
        <w:rPr>
          <w:b/>
          <w:bCs/>
          <w:sz w:val="32"/>
          <w:szCs w:val="32"/>
          <w:lang w:val="vi-VN"/>
        </w:rPr>
      </w:pPr>
    </w:p>
    <w:p w14:paraId="7A23D671" w14:textId="77777777" w:rsidR="00314401" w:rsidRDefault="00314401" w:rsidP="00310201">
      <w:pPr>
        <w:pStyle w:val="Nidungvnbn"/>
        <w:ind w:firstLine="0"/>
        <w:rPr>
          <w:b/>
          <w:bCs/>
          <w:sz w:val="32"/>
          <w:szCs w:val="32"/>
          <w:lang w:val="vi-VN"/>
        </w:rPr>
      </w:pPr>
    </w:p>
    <w:p w14:paraId="5C20CF0A" w14:textId="73554D78" w:rsidR="00844D91" w:rsidRDefault="00844D91" w:rsidP="00B85F0B">
      <w:pPr>
        <w:pStyle w:val="Heading1"/>
        <w:jc w:val="center"/>
        <w:rPr>
          <w:rFonts w:ascii="Times New Roman" w:hAnsi="Times New Roman" w:cs="Times New Roman"/>
          <w:color w:val="auto"/>
          <w:sz w:val="32"/>
          <w:szCs w:val="32"/>
        </w:rPr>
      </w:pPr>
      <w:bookmarkStart w:id="2" w:name="_Toc91377750"/>
      <w:r w:rsidRPr="00844D91">
        <w:rPr>
          <w:rFonts w:ascii="Times New Roman" w:hAnsi="Times New Roman" w:cs="Times New Roman"/>
          <w:color w:val="auto"/>
          <w:sz w:val="32"/>
          <w:szCs w:val="32"/>
        </w:rPr>
        <w:t>PHẦN XÁC NHẬN VÀ ĐÁNH GIÁ CỦA GIẢNG VIÊN</w:t>
      </w:r>
      <w:bookmarkEnd w:id="2"/>
    </w:p>
    <w:p w14:paraId="2B60537C" w14:textId="77777777" w:rsidR="007E742B" w:rsidRPr="007E742B" w:rsidRDefault="007E742B" w:rsidP="007E742B"/>
    <w:p w14:paraId="71B3935D" w14:textId="77777777" w:rsidR="00844D91" w:rsidRPr="007E742B" w:rsidRDefault="00844D91" w:rsidP="007E742B">
      <w:pPr>
        <w:ind w:left="720"/>
        <w:rPr>
          <w:b/>
          <w:bCs/>
          <w:sz w:val="26"/>
          <w:szCs w:val="26"/>
        </w:rPr>
      </w:pPr>
      <w:r w:rsidRPr="007E742B">
        <w:rPr>
          <w:b/>
          <w:bCs/>
          <w:sz w:val="26"/>
          <w:szCs w:val="26"/>
        </w:rPr>
        <w:t>Phần xác nhận của GV hướng dẫn</w:t>
      </w:r>
    </w:p>
    <w:p w14:paraId="112943BC" w14:textId="77777777" w:rsidR="00844D91" w:rsidRPr="007E742B" w:rsidRDefault="00844D91" w:rsidP="007E742B">
      <w:pPr>
        <w:ind w:left="720"/>
        <w:rPr>
          <w:b/>
          <w:bCs/>
          <w:sz w:val="20"/>
        </w:rPr>
      </w:pPr>
    </w:p>
    <w:p w14:paraId="77183AF7" w14:textId="6D0CCCA9" w:rsidR="00844D91" w:rsidRDefault="00844D91" w:rsidP="00844D91">
      <w:pPr>
        <w:pStyle w:val="BodyText"/>
        <w:spacing w:before="8"/>
        <w:rPr>
          <w:b/>
          <w:sz w:val="19"/>
        </w:rPr>
      </w:pPr>
      <w:r>
        <w:rPr>
          <w:noProof/>
          <w:lang w:val="vi-VN" w:eastAsia="vi-VN"/>
        </w:rPr>
        <mc:AlternateContent>
          <mc:Choice Requires="wps">
            <w:drawing>
              <wp:anchor distT="0" distB="0" distL="0" distR="0" simplePos="0" relativeHeight="251659264" behindDoc="1" locked="0" layoutInCell="1" allowOverlap="1" wp14:anchorId="5C494F23" wp14:editId="58165D79">
                <wp:simplePos x="0" y="0"/>
                <wp:positionH relativeFrom="page">
                  <wp:posOffset>1260475</wp:posOffset>
                </wp:positionH>
                <wp:positionV relativeFrom="paragraph">
                  <wp:posOffset>173355</wp:posOffset>
                </wp:positionV>
                <wp:extent cx="5785485" cy="127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B70FC3" id="Freeform: Shape 33" o:spid="_x0000_s1026" style="position:absolute;margin-left:99.25pt;margin-top:13.65pt;width:455.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qssQ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0288" behindDoc="1" locked="0" layoutInCell="1" allowOverlap="1" wp14:anchorId="036DCE68" wp14:editId="668746DC">
                <wp:simplePos x="0" y="0"/>
                <wp:positionH relativeFrom="page">
                  <wp:posOffset>1260475</wp:posOffset>
                </wp:positionH>
                <wp:positionV relativeFrom="paragraph">
                  <wp:posOffset>441960</wp:posOffset>
                </wp:positionV>
                <wp:extent cx="5785485" cy="1270"/>
                <wp:effectExtent l="0" t="0" r="0" b="0"/>
                <wp:wrapTopAndBottom/>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F831B5" id="Freeform: Shape 32" o:spid="_x0000_s1026" style="position:absolute;margin-left:99.25pt;margin-top:34.8pt;width:455.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BEL07K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1312" behindDoc="1" locked="0" layoutInCell="1" allowOverlap="1" wp14:anchorId="26941358" wp14:editId="29110B36">
                <wp:simplePos x="0" y="0"/>
                <wp:positionH relativeFrom="page">
                  <wp:posOffset>1260475</wp:posOffset>
                </wp:positionH>
                <wp:positionV relativeFrom="paragraph">
                  <wp:posOffset>711200</wp:posOffset>
                </wp:positionV>
                <wp:extent cx="5785485" cy="1270"/>
                <wp:effectExtent l="0" t="0" r="0" b="0"/>
                <wp:wrapTopAndBottom/>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D0F8F4" id="Freeform: Shape 31" o:spid="_x0000_s1026" style="position:absolute;margin-left:99.25pt;margin-top:56pt;width:455.5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Ngsw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2336" behindDoc="1" locked="0" layoutInCell="1" allowOverlap="1" wp14:anchorId="19B6ED37" wp14:editId="39F2B6BD">
                <wp:simplePos x="0" y="0"/>
                <wp:positionH relativeFrom="page">
                  <wp:posOffset>1260475</wp:posOffset>
                </wp:positionH>
                <wp:positionV relativeFrom="paragraph">
                  <wp:posOffset>979805</wp:posOffset>
                </wp:positionV>
                <wp:extent cx="5785485" cy="1270"/>
                <wp:effectExtent l="0" t="0" r="0" b="0"/>
                <wp:wrapTopAndBottom/>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6F0737" id="Freeform: Shape 30" o:spid="_x0000_s1026" style="position:absolute;margin-left:99.25pt;margin-top:77.15pt;width:455.5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3360" behindDoc="1" locked="0" layoutInCell="1" allowOverlap="1" wp14:anchorId="19B70D15" wp14:editId="743A614D">
                <wp:simplePos x="0" y="0"/>
                <wp:positionH relativeFrom="page">
                  <wp:posOffset>1260475</wp:posOffset>
                </wp:positionH>
                <wp:positionV relativeFrom="paragraph">
                  <wp:posOffset>1248410</wp:posOffset>
                </wp:positionV>
                <wp:extent cx="5789295" cy="1270"/>
                <wp:effectExtent l="0" t="0" r="0" b="0"/>
                <wp:wrapTopAndBottom/>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9295" cy="1270"/>
                        </a:xfrm>
                        <a:custGeom>
                          <a:avLst/>
                          <a:gdLst>
                            <a:gd name="T0" fmla="+- 0 1985 1985"/>
                            <a:gd name="T1" fmla="*/ T0 w 9117"/>
                            <a:gd name="T2" fmla="+- 0 6462 1985"/>
                            <a:gd name="T3" fmla="*/ T2 w 9117"/>
                            <a:gd name="T4" fmla="+- 0 6467 1985"/>
                            <a:gd name="T5" fmla="*/ T4 w 9117"/>
                            <a:gd name="T6" fmla="+- 0 11102 1985"/>
                            <a:gd name="T7" fmla="*/ T6 w 9117"/>
                          </a:gdLst>
                          <a:ahLst/>
                          <a:cxnLst>
                            <a:cxn ang="0">
                              <a:pos x="T1" y="0"/>
                            </a:cxn>
                            <a:cxn ang="0">
                              <a:pos x="T3" y="0"/>
                            </a:cxn>
                            <a:cxn ang="0">
                              <a:pos x="T5" y="0"/>
                            </a:cxn>
                            <a:cxn ang="0">
                              <a:pos x="T7" y="0"/>
                            </a:cxn>
                          </a:cxnLst>
                          <a:rect l="0" t="0" r="r" b="b"/>
                          <a:pathLst>
                            <a:path w="9117">
                              <a:moveTo>
                                <a:pt x="0" y="0"/>
                              </a:moveTo>
                              <a:lnTo>
                                <a:pt x="4477" y="0"/>
                              </a:lnTo>
                              <a:moveTo>
                                <a:pt x="4482" y="0"/>
                              </a:moveTo>
                              <a:lnTo>
                                <a:pt x="9117"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8A55A9" id="Freeform: Shape 29" o:spid="_x0000_s1026" style="position:absolute;margin-left:99.25pt;margin-top:98.3pt;width:455.8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" path="m,l4477,t5,l9117,e" filled="f" strokeweight=".22522mm">
                <v:path arrowok="t" o:connecttype="custom" o:connectlocs="0,0;2842895,0;2846070,0;5789295,0" o:connectangles="0,0,0,0"/>
                <w10:wrap type="topAndBottom" anchorx="page"/>
              </v:shape>
            </w:pict>
          </mc:Fallback>
        </mc:AlternateContent>
      </w:r>
      <w:r>
        <w:rPr>
          <w:noProof/>
          <w:lang w:val="vi-VN" w:eastAsia="vi-VN"/>
        </w:rPr>
        <mc:AlternateContent>
          <mc:Choice Requires="wps">
            <w:drawing>
              <wp:anchor distT="0" distB="0" distL="0" distR="0" simplePos="0" relativeHeight="251664384" behindDoc="1" locked="0" layoutInCell="1" allowOverlap="1" wp14:anchorId="1E7D97A7" wp14:editId="4B635F65">
                <wp:simplePos x="0" y="0"/>
                <wp:positionH relativeFrom="page">
                  <wp:posOffset>1260475</wp:posOffset>
                </wp:positionH>
                <wp:positionV relativeFrom="paragraph">
                  <wp:posOffset>1518285</wp:posOffset>
                </wp:positionV>
                <wp:extent cx="5785485" cy="1270"/>
                <wp:effectExtent l="0" t="0" r="0" b="0"/>
                <wp:wrapTopAndBottom/>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C18CD45" id="Freeform: Shape 28" o:spid="_x0000_s1026" style="position:absolute;margin-left:99.25pt;margin-top:119.55pt;width:455.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iVO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5408" behindDoc="1" locked="0" layoutInCell="1" allowOverlap="1" wp14:anchorId="532F9DE9" wp14:editId="5B5C7F3C">
                <wp:simplePos x="0" y="0"/>
                <wp:positionH relativeFrom="page">
                  <wp:posOffset>1260475</wp:posOffset>
                </wp:positionH>
                <wp:positionV relativeFrom="paragraph">
                  <wp:posOffset>1786255</wp:posOffset>
                </wp:positionV>
                <wp:extent cx="5785485" cy="1270"/>
                <wp:effectExtent l="0" t="0" r="0" b="0"/>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E8B2E2" id="Freeform: Shape 27" o:spid="_x0000_s1026" style="position:absolute;margin-left:99.25pt;margin-top:140.65pt;width:455.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p>
    <w:p w14:paraId="779B145B" w14:textId="77777777" w:rsidR="00844D91" w:rsidRDefault="00844D91" w:rsidP="00844D91">
      <w:pPr>
        <w:pStyle w:val="BodyText"/>
        <w:spacing w:before="6"/>
        <w:rPr>
          <w:b/>
          <w:sz w:val="29"/>
        </w:rPr>
      </w:pPr>
    </w:p>
    <w:p w14:paraId="1368E65D" w14:textId="77777777" w:rsidR="00844D91" w:rsidRDefault="00844D91" w:rsidP="00844D91">
      <w:pPr>
        <w:pStyle w:val="BodyText"/>
        <w:spacing w:before="9"/>
        <w:rPr>
          <w:b/>
          <w:sz w:val="29"/>
        </w:rPr>
      </w:pPr>
    </w:p>
    <w:p w14:paraId="3A5A48A4" w14:textId="77777777" w:rsidR="00844D91" w:rsidRDefault="00844D91" w:rsidP="00844D91">
      <w:pPr>
        <w:pStyle w:val="BodyText"/>
        <w:spacing w:before="6"/>
        <w:rPr>
          <w:b/>
          <w:sz w:val="29"/>
        </w:rPr>
      </w:pPr>
    </w:p>
    <w:p w14:paraId="34A180AA" w14:textId="77777777" w:rsidR="00844D91" w:rsidRDefault="00844D91" w:rsidP="00844D91">
      <w:pPr>
        <w:pStyle w:val="BodyText"/>
        <w:spacing w:before="7"/>
        <w:rPr>
          <w:b/>
          <w:sz w:val="29"/>
        </w:rPr>
      </w:pPr>
    </w:p>
    <w:p w14:paraId="32D1BF5E" w14:textId="77777777" w:rsidR="00844D91" w:rsidRDefault="00844D91" w:rsidP="00844D91">
      <w:pPr>
        <w:pStyle w:val="BodyText"/>
        <w:spacing w:before="9"/>
        <w:rPr>
          <w:b/>
          <w:sz w:val="29"/>
        </w:rPr>
      </w:pPr>
    </w:p>
    <w:p w14:paraId="33A7492C" w14:textId="77777777" w:rsidR="00844D91" w:rsidRDefault="00844D91" w:rsidP="00844D91">
      <w:pPr>
        <w:pStyle w:val="BodyText"/>
        <w:spacing w:before="6"/>
        <w:rPr>
          <w:b/>
          <w:sz w:val="29"/>
        </w:rPr>
      </w:pPr>
    </w:p>
    <w:p w14:paraId="33AEF686" w14:textId="77777777" w:rsidR="00844D91" w:rsidRDefault="00844D91" w:rsidP="00844D91">
      <w:pPr>
        <w:pStyle w:val="BodyText"/>
        <w:spacing w:before="10"/>
        <w:rPr>
          <w:b/>
          <w:sz w:val="11"/>
        </w:rPr>
      </w:pPr>
    </w:p>
    <w:p w14:paraId="23C177FB" w14:textId="0CED727B" w:rsidR="00844D91" w:rsidRDefault="00521B38" w:rsidP="00521B38">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sidR="005A67D5">
        <w:rPr>
          <w:sz w:val="24"/>
          <w:lang w:val="en-US"/>
        </w:rPr>
        <w:t xml:space="preserve">    </w:t>
      </w:r>
      <w:r>
        <w:rPr>
          <w:sz w:val="24"/>
        </w:rPr>
        <w:t xml:space="preserve">tháng </w:t>
      </w:r>
      <w:r w:rsidR="005A67D5">
        <w:rPr>
          <w:sz w:val="24"/>
          <w:lang w:val="en-US"/>
        </w:rPr>
        <w:t xml:space="preserve">   </w:t>
      </w:r>
      <w:r>
        <w:rPr>
          <w:spacing w:val="-6"/>
          <w:sz w:val="24"/>
        </w:rPr>
        <w:t>năm</w:t>
      </w:r>
    </w:p>
    <w:p w14:paraId="73F09A7B" w14:textId="5F962B08" w:rsidR="00521B38" w:rsidRDefault="00521B38" w:rsidP="00521B38">
      <w:pPr>
        <w:tabs>
          <w:tab w:val="left" w:pos="7398"/>
        </w:tabs>
        <w:spacing w:before="90" w:line="278" w:lineRule="auto"/>
        <w:ind w:left="6053" w:right="1874" w:hanging="1013"/>
      </w:pPr>
      <w:r>
        <w:t xml:space="preserve">        (kí và ghi họ</w:t>
      </w:r>
      <w:r>
        <w:rPr>
          <w:spacing w:val="-3"/>
        </w:rPr>
        <w:t xml:space="preserve"> </w:t>
      </w:r>
      <w:r>
        <w:t>tên)</w:t>
      </w:r>
    </w:p>
    <w:p w14:paraId="5024A4E9" w14:textId="1727FBB9" w:rsidR="00844D91" w:rsidRDefault="00844D91" w:rsidP="00521B38">
      <w:pPr>
        <w:pStyle w:val="BodyText"/>
        <w:ind w:left="195"/>
        <w:rPr>
          <w:sz w:val="20"/>
        </w:rPr>
      </w:pPr>
    </w:p>
    <w:p w14:paraId="28D7587C" w14:textId="77777777" w:rsidR="00844D91" w:rsidRDefault="00844D91" w:rsidP="00844D91">
      <w:pPr>
        <w:pStyle w:val="BodyText"/>
        <w:rPr>
          <w:sz w:val="20"/>
        </w:rPr>
      </w:pPr>
    </w:p>
    <w:p w14:paraId="686A5EB7" w14:textId="77777777" w:rsidR="00844D91" w:rsidRDefault="00844D91" w:rsidP="00844D91">
      <w:pPr>
        <w:pStyle w:val="BodyText"/>
        <w:rPr>
          <w:sz w:val="20"/>
        </w:rPr>
      </w:pPr>
    </w:p>
    <w:p w14:paraId="53C0923B" w14:textId="77777777" w:rsidR="00844D91" w:rsidRDefault="00844D91" w:rsidP="00844D91">
      <w:pPr>
        <w:pStyle w:val="BodyText"/>
        <w:rPr>
          <w:sz w:val="20"/>
        </w:rPr>
      </w:pPr>
    </w:p>
    <w:p w14:paraId="1DB6D606" w14:textId="77777777" w:rsidR="00844D91" w:rsidRDefault="00844D91" w:rsidP="00844D91">
      <w:pPr>
        <w:pStyle w:val="BodyText"/>
        <w:spacing w:before="6"/>
        <w:rPr>
          <w:sz w:val="27"/>
        </w:rPr>
      </w:pPr>
    </w:p>
    <w:p w14:paraId="0A3D6FF0" w14:textId="77777777" w:rsidR="00844D91" w:rsidRPr="007E742B" w:rsidRDefault="00844D91" w:rsidP="007E742B">
      <w:pPr>
        <w:ind w:left="720"/>
        <w:rPr>
          <w:b/>
          <w:bCs/>
          <w:sz w:val="26"/>
          <w:szCs w:val="26"/>
        </w:rPr>
      </w:pPr>
      <w:r w:rsidRPr="007E742B">
        <w:rPr>
          <w:b/>
          <w:bCs/>
          <w:sz w:val="26"/>
          <w:szCs w:val="26"/>
        </w:rPr>
        <w:t>Phần đánh giá của GV chấm bài</w:t>
      </w:r>
    </w:p>
    <w:p w14:paraId="71FBEFCC" w14:textId="77777777" w:rsidR="00844D91" w:rsidRDefault="00844D91" w:rsidP="00844D91">
      <w:pPr>
        <w:pStyle w:val="BodyText"/>
        <w:rPr>
          <w:b/>
          <w:sz w:val="20"/>
        </w:rPr>
      </w:pPr>
    </w:p>
    <w:p w14:paraId="692B6C5A" w14:textId="0FCEAF0C" w:rsidR="00844D91" w:rsidRDefault="00844D91" w:rsidP="00844D91">
      <w:pPr>
        <w:pStyle w:val="BodyText"/>
        <w:spacing w:before="9"/>
        <w:rPr>
          <w:b/>
          <w:sz w:val="19"/>
        </w:rPr>
      </w:pPr>
      <w:r>
        <w:rPr>
          <w:noProof/>
          <w:lang w:val="vi-VN" w:eastAsia="vi-VN"/>
        </w:rPr>
        <mc:AlternateContent>
          <mc:Choice Requires="wps">
            <w:drawing>
              <wp:anchor distT="0" distB="0" distL="0" distR="0" simplePos="0" relativeHeight="251666432" behindDoc="1" locked="0" layoutInCell="1" allowOverlap="1" wp14:anchorId="64C9CEFB" wp14:editId="259993FA">
                <wp:simplePos x="0" y="0"/>
                <wp:positionH relativeFrom="page">
                  <wp:posOffset>1260475</wp:posOffset>
                </wp:positionH>
                <wp:positionV relativeFrom="paragraph">
                  <wp:posOffset>173990</wp:posOffset>
                </wp:positionV>
                <wp:extent cx="5788025" cy="1270"/>
                <wp:effectExtent l="0" t="0" r="0" b="0"/>
                <wp:wrapTopAndBottom/>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8025" cy="1270"/>
                        </a:xfrm>
                        <a:custGeom>
                          <a:avLst/>
                          <a:gdLst>
                            <a:gd name="T0" fmla="+- 0 1985 1985"/>
                            <a:gd name="T1" fmla="*/ T0 w 9115"/>
                            <a:gd name="T2" fmla="+- 0 4703 1985"/>
                            <a:gd name="T3" fmla="*/ T2 w 9115"/>
                            <a:gd name="T4" fmla="+- 0 4707 1985"/>
                            <a:gd name="T5" fmla="*/ T4 w 9115"/>
                            <a:gd name="T6" fmla="+- 0 11100 1985"/>
                            <a:gd name="T7" fmla="*/ T6 w 9115"/>
                          </a:gdLst>
                          <a:ahLst/>
                          <a:cxnLst>
                            <a:cxn ang="0">
                              <a:pos x="T1" y="0"/>
                            </a:cxn>
                            <a:cxn ang="0">
                              <a:pos x="T3" y="0"/>
                            </a:cxn>
                            <a:cxn ang="0">
                              <a:pos x="T5" y="0"/>
                            </a:cxn>
                            <a:cxn ang="0">
                              <a:pos x="T7" y="0"/>
                            </a:cxn>
                          </a:cxnLst>
                          <a:rect l="0" t="0" r="r" b="b"/>
                          <a:pathLst>
                            <a:path w="9115">
                              <a:moveTo>
                                <a:pt x="0" y="0"/>
                              </a:moveTo>
                              <a:lnTo>
                                <a:pt x="2718" y="0"/>
                              </a:lnTo>
                              <a:moveTo>
                                <a:pt x="2722" y="0"/>
                              </a:moveTo>
                              <a:lnTo>
                                <a:pt x="9115"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76E68C" id="Freeform: Shape 26" o:spid="_x0000_s1026" style="position:absolute;margin-left:99.25pt;margin-top:13.7pt;width:455.7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" path="m,l2718,t4,l9115,e" filled="f" strokeweight=".22522mm">
                <v:path arrowok="t" o:connecttype="custom" o:connectlocs="0,0;1725930,0;1728470,0;5788025,0" o:connectangles="0,0,0,0"/>
                <w10:wrap type="topAndBottom" anchorx="page"/>
              </v:shape>
            </w:pict>
          </mc:Fallback>
        </mc:AlternateContent>
      </w:r>
      <w:r>
        <w:rPr>
          <w:noProof/>
          <w:lang w:val="vi-VN" w:eastAsia="vi-VN"/>
        </w:rPr>
        <mc:AlternateContent>
          <mc:Choice Requires="wps">
            <w:drawing>
              <wp:anchor distT="0" distB="0" distL="0" distR="0" simplePos="0" relativeHeight="251667456" behindDoc="1" locked="0" layoutInCell="1" allowOverlap="1" wp14:anchorId="2D165D22" wp14:editId="667F0036">
                <wp:simplePos x="0" y="0"/>
                <wp:positionH relativeFrom="page">
                  <wp:posOffset>1260475</wp:posOffset>
                </wp:positionH>
                <wp:positionV relativeFrom="paragraph">
                  <wp:posOffset>441960</wp:posOffset>
                </wp:positionV>
                <wp:extent cx="5785485" cy="1270"/>
                <wp:effectExtent l="0" t="0" r="0" b="0"/>
                <wp:wrapTopAndBottom/>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311B82" id="Freeform: Shape 25" o:spid="_x0000_s1026" style="position:absolute;margin-left:99.25pt;margin-top:34.8pt;width:455.5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1bt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AmN1bt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8480" behindDoc="1" locked="0" layoutInCell="1" allowOverlap="1" wp14:anchorId="4DFFB50C" wp14:editId="16B482BA">
                <wp:simplePos x="0" y="0"/>
                <wp:positionH relativeFrom="page">
                  <wp:posOffset>1260475</wp:posOffset>
                </wp:positionH>
                <wp:positionV relativeFrom="paragraph">
                  <wp:posOffset>709930</wp:posOffset>
                </wp:positionV>
                <wp:extent cx="5785485" cy="1270"/>
                <wp:effectExtent l="0" t="0" r="0" b="0"/>
                <wp:wrapTopAndBottom/>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F428F5" id="Freeform: Shape 24" o:spid="_x0000_s1026" style="position:absolute;margin-left:99.25pt;margin-top:55.9pt;width:455.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KLsA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9504" behindDoc="1" locked="0" layoutInCell="1" allowOverlap="1" wp14:anchorId="65D16313" wp14:editId="5E373349">
                <wp:simplePos x="0" y="0"/>
                <wp:positionH relativeFrom="page">
                  <wp:posOffset>1260475</wp:posOffset>
                </wp:positionH>
                <wp:positionV relativeFrom="paragraph">
                  <wp:posOffset>978535</wp:posOffset>
                </wp:positionV>
                <wp:extent cx="5785485" cy="1270"/>
                <wp:effectExtent l="0" t="0" r="0" b="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260A3C" id="Freeform: Shape 23" o:spid="_x0000_s1026" style="position:absolute;margin-left:99.25pt;margin-top:77.05pt;width:455.5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1isQ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70528" behindDoc="1" locked="0" layoutInCell="1" allowOverlap="1" wp14:anchorId="2CD2C850" wp14:editId="571BF6A1">
                <wp:simplePos x="0" y="0"/>
                <wp:positionH relativeFrom="page">
                  <wp:posOffset>1260475</wp:posOffset>
                </wp:positionH>
                <wp:positionV relativeFrom="paragraph">
                  <wp:posOffset>1248410</wp:posOffset>
                </wp:positionV>
                <wp:extent cx="5791835" cy="1270"/>
                <wp:effectExtent l="0" t="0" r="0" b="0"/>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1835" cy="1270"/>
                        </a:xfrm>
                        <a:custGeom>
                          <a:avLst/>
                          <a:gdLst>
                            <a:gd name="T0" fmla="+- 0 1985 1985"/>
                            <a:gd name="T1" fmla="*/ T0 w 9121"/>
                            <a:gd name="T2" fmla="+- 0 9178 1985"/>
                            <a:gd name="T3" fmla="*/ T2 w 9121"/>
                            <a:gd name="T4" fmla="+- 0 9187 1985"/>
                            <a:gd name="T5" fmla="*/ T4 w 9121"/>
                            <a:gd name="T6" fmla="+- 0 11106 1985"/>
                            <a:gd name="T7" fmla="*/ T6 w 9121"/>
                          </a:gdLst>
                          <a:ahLst/>
                          <a:cxnLst>
                            <a:cxn ang="0">
                              <a:pos x="T1" y="0"/>
                            </a:cxn>
                            <a:cxn ang="0">
                              <a:pos x="T3" y="0"/>
                            </a:cxn>
                            <a:cxn ang="0">
                              <a:pos x="T5" y="0"/>
                            </a:cxn>
                            <a:cxn ang="0">
                              <a:pos x="T7" y="0"/>
                            </a:cxn>
                          </a:cxnLst>
                          <a:rect l="0" t="0" r="r" b="b"/>
                          <a:pathLst>
                            <a:path w="9121">
                              <a:moveTo>
                                <a:pt x="0" y="0"/>
                              </a:moveTo>
                              <a:lnTo>
                                <a:pt x="7193" y="0"/>
                              </a:lnTo>
                              <a:moveTo>
                                <a:pt x="7202" y="0"/>
                              </a:moveTo>
                              <a:lnTo>
                                <a:pt x="912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DA007C" id="Freeform: Shape 22" o:spid="_x0000_s1026" style="position:absolute;margin-left:99.25pt;margin-top:98.3pt;width:456.0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" path="m,l7193,t9,l9121,e" filled="f" strokeweight=".22522mm">
                <v:path arrowok="t" o:connecttype="custom" o:connectlocs="0,0;4567555,0;4573270,0;5791835,0" o:connectangles="0,0,0,0"/>
                <w10:wrap type="topAndBottom" anchorx="page"/>
              </v:shape>
            </w:pict>
          </mc:Fallback>
        </mc:AlternateContent>
      </w:r>
      <w:r>
        <w:rPr>
          <w:noProof/>
          <w:lang w:val="vi-VN" w:eastAsia="vi-VN"/>
        </w:rPr>
        <mc:AlternateContent>
          <mc:Choice Requires="wps">
            <w:drawing>
              <wp:anchor distT="0" distB="0" distL="0" distR="0" simplePos="0" relativeHeight="251671552" behindDoc="1" locked="0" layoutInCell="1" allowOverlap="1" wp14:anchorId="2D5B7AEF" wp14:editId="03045BB5">
                <wp:simplePos x="0" y="0"/>
                <wp:positionH relativeFrom="page">
                  <wp:posOffset>1260475</wp:posOffset>
                </wp:positionH>
                <wp:positionV relativeFrom="paragraph">
                  <wp:posOffset>1516380</wp:posOffset>
                </wp:positionV>
                <wp:extent cx="5785485" cy="1270"/>
                <wp:effectExtent l="0" t="0" r="0" b="0"/>
                <wp:wrapTopAndBottom/>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A32031" id="Freeform: Shape 21" o:spid="_x0000_s1026" style="position:absolute;margin-left:99.25pt;margin-top:119.4pt;width:455.5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Susw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72576" behindDoc="1" locked="0" layoutInCell="1" allowOverlap="1" wp14:anchorId="2987DC72" wp14:editId="53BFC241">
                <wp:simplePos x="0" y="0"/>
                <wp:positionH relativeFrom="page">
                  <wp:posOffset>1260475</wp:posOffset>
                </wp:positionH>
                <wp:positionV relativeFrom="paragraph">
                  <wp:posOffset>1784350</wp:posOffset>
                </wp:positionV>
                <wp:extent cx="5785485" cy="1270"/>
                <wp:effectExtent l="0" t="0" r="0" b="0"/>
                <wp:wrapTopAndBottom/>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0A1F07" id="Freeform: Shape 20" o:spid="_x0000_s1026" style="position:absolute;margin-left:99.25pt;margin-top:140.5pt;width:455.5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p>
    <w:p w14:paraId="41E8B3A7" w14:textId="77777777" w:rsidR="00844D91" w:rsidRDefault="00844D91" w:rsidP="00844D91">
      <w:pPr>
        <w:pStyle w:val="BodyText"/>
        <w:spacing w:before="6"/>
        <w:rPr>
          <w:b/>
          <w:sz w:val="29"/>
        </w:rPr>
      </w:pPr>
    </w:p>
    <w:p w14:paraId="1740EA48" w14:textId="77777777" w:rsidR="00844D91" w:rsidRDefault="00844D91" w:rsidP="00844D91">
      <w:pPr>
        <w:pStyle w:val="BodyText"/>
        <w:spacing w:before="6"/>
        <w:rPr>
          <w:b/>
          <w:sz w:val="29"/>
        </w:rPr>
      </w:pPr>
    </w:p>
    <w:p w14:paraId="3068931D" w14:textId="77777777" w:rsidR="00844D91" w:rsidRDefault="00844D91" w:rsidP="00844D91">
      <w:pPr>
        <w:pStyle w:val="BodyText"/>
        <w:spacing w:before="6"/>
        <w:rPr>
          <w:b/>
          <w:sz w:val="29"/>
        </w:rPr>
      </w:pPr>
    </w:p>
    <w:p w14:paraId="36E099E6" w14:textId="77777777" w:rsidR="00844D91" w:rsidRDefault="00844D91" w:rsidP="00844D91">
      <w:pPr>
        <w:pStyle w:val="BodyText"/>
        <w:spacing w:before="9"/>
        <w:rPr>
          <w:b/>
          <w:sz w:val="29"/>
        </w:rPr>
      </w:pPr>
    </w:p>
    <w:p w14:paraId="617CE8A4" w14:textId="77777777" w:rsidR="00844D91" w:rsidRDefault="00844D91" w:rsidP="00844D91">
      <w:pPr>
        <w:pStyle w:val="BodyText"/>
        <w:spacing w:before="6"/>
        <w:rPr>
          <w:b/>
          <w:sz w:val="29"/>
        </w:rPr>
      </w:pPr>
    </w:p>
    <w:p w14:paraId="0FF5BE7D" w14:textId="77777777" w:rsidR="00844D91" w:rsidRDefault="00844D91" w:rsidP="00844D91">
      <w:pPr>
        <w:pStyle w:val="BodyText"/>
        <w:spacing w:before="6"/>
        <w:rPr>
          <w:b/>
          <w:sz w:val="29"/>
        </w:rPr>
      </w:pPr>
    </w:p>
    <w:p w14:paraId="61996BE5" w14:textId="77777777" w:rsidR="00844D91" w:rsidRDefault="00844D91" w:rsidP="00844D91">
      <w:pPr>
        <w:pStyle w:val="BodyText"/>
        <w:spacing w:before="2"/>
        <w:rPr>
          <w:b/>
          <w:sz w:val="12"/>
        </w:rPr>
      </w:pPr>
    </w:p>
    <w:p w14:paraId="261CD8A4" w14:textId="13C52371" w:rsidR="005A67D5" w:rsidRPr="005A67D5" w:rsidRDefault="005A67D5" w:rsidP="005A67D5">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Pr>
          <w:sz w:val="24"/>
          <w:lang w:val="en-US"/>
        </w:rPr>
        <w:t xml:space="preserve">    </w:t>
      </w:r>
      <w:r>
        <w:rPr>
          <w:sz w:val="24"/>
        </w:rPr>
        <w:t xml:space="preserve">tháng </w:t>
      </w:r>
      <w:r>
        <w:rPr>
          <w:sz w:val="24"/>
          <w:lang w:val="en-US"/>
        </w:rPr>
        <w:t xml:space="preserve">   </w:t>
      </w:r>
      <w:r>
        <w:rPr>
          <w:spacing w:val="-6"/>
          <w:sz w:val="24"/>
        </w:rPr>
        <w:t>năm</w:t>
      </w:r>
    </w:p>
    <w:p w14:paraId="55CD09A8" w14:textId="2F1B6B21" w:rsidR="00844D91" w:rsidRDefault="00A97769" w:rsidP="00A97769">
      <w:pPr>
        <w:tabs>
          <w:tab w:val="left" w:pos="7398"/>
        </w:tabs>
        <w:spacing w:before="90" w:line="276" w:lineRule="auto"/>
        <w:ind w:left="6053" w:right="1874" w:hanging="1013"/>
      </w:pPr>
      <w:r>
        <w:t xml:space="preserve">         </w:t>
      </w:r>
      <w:r w:rsidR="00844D91">
        <w:t>(kí và ghi họ</w:t>
      </w:r>
      <w:r w:rsidR="00844D91">
        <w:rPr>
          <w:spacing w:val="-3"/>
        </w:rPr>
        <w:t xml:space="preserve"> </w:t>
      </w:r>
      <w:r w:rsidR="00844D91">
        <w:t>tên)</w:t>
      </w:r>
    </w:p>
    <w:p w14:paraId="17E7A050" w14:textId="4C654B58" w:rsidR="00BF0156" w:rsidRDefault="00BF0156" w:rsidP="00310201">
      <w:pPr>
        <w:pStyle w:val="Nidungvnbn"/>
        <w:ind w:firstLine="0"/>
        <w:rPr>
          <w:b/>
          <w:bCs/>
          <w:sz w:val="32"/>
          <w:szCs w:val="32"/>
          <w:lang w:val="vi-VN"/>
        </w:rPr>
      </w:pPr>
    </w:p>
    <w:p w14:paraId="1FDE9EB3" w14:textId="6B8BFE89" w:rsidR="00586624" w:rsidRDefault="00586624" w:rsidP="00310201">
      <w:pPr>
        <w:pStyle w:val="Nidungvnbn"/>
        <w:ind w:firstLine="0"/>
        <w:rPr>
          <w:b/>
          <w:bCs/>
          <w:sz w:val="32"/>
          <w:szCs w:val="32"/>
          <w:lang w:val="vi-VN"/>
        </w:rPr>
      </w:pPr>
    </w:p>
    <w:p w14:paraId="74B0AFFF" w14:textId="77777777" w:rsidR="00586624" w:rsidRPr="00DB7595" w:rsidRDefault="00586624" w:rsidP="00310201">
      <w:pPr>
        <w:pStyle w:val="Nidungvnbn"/>
        <w:ind w:firstLine="0"/>
        <w:rPr>
          <w:b/>
          <w:bCs/>
          <w:sz w:val="32"/>
          <w:szCs w:val="32"/>
          <w:lang w:val="vi-VN"/>
        </w:rPr>
      </w:pPr>
    </w:p>
    <w:p w14:paraId="7A9D7AA8" w14:textId="2D4284A9" w:rsidR="00291721" w:rsidRPr="00DB7595" w:rsidRDefault="00BB2B2A" w:rsidP="00B85F0B">
      <w:pPr>
        <w:pStyle w:val="Chng"/>
        <w:jc w:val="center"/>
        <w:outlineLvl w:val="0"/>
        <w:rPr>
          <w:lang w:val="vi-VN"/>
        </w:rPr>
      </w:pPr>
      <w:bookmarkStart w:id="3" w:name="_Toc387692907"/>
      <w:bookmarkStart w:id="4" w:name="_Toc91377751"/>
      <w:r w:rsidRPr="00DB7595">
        <w:rPr>
          <w:lang w:val="vi-VN"/>
        </w:rPr>
        <w:t>TÓM TẮT</w:t>
      </w:r>
      <w:bookmarkEnd w:id="3"/>
      <w:bookmarkEnd w:id="4"/>
    </w:p>
    <w:p w14:paraId="4D7EA5AA" w14:textId="77777777" w:rsidR="00122D5F" w:rsidRDefault="00321253" w:rsidP="0089216F">
      <w:pPr>
        <w:pStyle w:val="Nidungvnbn"/>
      </w:pPr>
      <w:r w:rsidRPr="0089216F">
        <w:t>Tấn công giả mạo</w:t>
      </w:r>
      <w:r w:rsidR="001F3FFB" w:rsidRPr="0089216F">
        <w:t xml:space="preserve"> là một cuộc tấn công phổ biến nhằm vào những người </w:t>
      </w:r>
      <w:r w:rsidR="00696777" w:rsidRPr="0089216F">
        <w:t>dùng</w:t>
      </w:r>
      <w:r w:rsidR="0070563A">
        <w:t xml:space="preserve"> Internet</w:t>
      </w:r>
      <w:r w:rsidR="00696777" w:rsidRPr="0089216F">
        <w:t xml:space="preserve"> </w:t>
      </w:r>
      <w:r w:rsidR="001F3FFB" w:rsidRPr="0089216F">
        <w:t xml:space="preserve">khiến họ tiết lộ thông tin của </w:t>
      </w:r>
      <w:r w:rsidR="00696777" w:rsidRPr="0089216F">
        <w:t>mình</w:t>
      </w:r>
      <w:r w:rsidR="001F3FFB" w:rsidRPr="0089216F">
        <w:t xml:space="preserve"> bằng cách sử dụng các trang web giả mạo. Mục tiêu của</w:t>
      </w:r>
      <w:r w:rsidR="00FD1625" w:rsidRPr="0089216F">
        <w:t xml:space="preserve"> </w:t>
      </w:r>
      <w:r w:rsidR="001F3FFB" w:rsidRPr="0089216F">
        <w:t xml:space="preserve">trang web </w:t>
      </w:r>
      <w:r w:rsidR="00FD1625" w:rsidRPr="0089216F">
        <w:t>giả mạo</w:t>
      </w:r>
      <w:r w:rsidR="001F3FFB" w:rsidRPr="0089216F">
        <w:t xml:space="preserve"> là </w:t>
      </w:r>
      <w:r w:rsidR="00773193">
        <w:t>đánh</w:t>
      </w:r>
      <w:r w:rsidR="001F3FFB" w:rsidRPr="0089216F">
        <w:t xml:space="preserve"> c</w:t>
      </w:r>
      <w:r w:rsidR="00773193">
        <w:t>ắ</w:t>
      </w:r>
      <w:r w:rsidR="001F3FFB" w:rsidRPr="0089216F">
        <w:t xml:space="preserve">p thông tin cá nhân như </w:t>
      </w:r>
      <w:r w:rsidR="00FD1625" w:rsidRPr="0089216F">
        <w:t>username</w:t>
      </w:r>
      <w:r w:rsidR="001F3FFB" w:rsidRPr="0089216F">
        <w:t xml:space="preserve">, mật khẩu và các giao dịch ngân hàng trực tuyến. Những kẻ lừa đảo sử dụng các trang web tương tự về mặt hình ảnh và ngữ nghĩa </w:t>
      </w:r>
      <w:r w:rsidR="00430EDA">
        <w:t xml:space="preserve">so </w:t>
      </w:r>
      <w:r w:rsidR="001F3FFB" w:rsidRPr="0089216F">
        <w:t xml:space="preserve">với các trang web thực đó. </w:t>
      </w:r>
    </w:p>
    <w:p w14:paraId="586C8BAA" w14:textId="2BC7D4F3" w:rsidR="00877DC6" w:rsidRPr="0089216F" w:rsidRDefault="001F3FFB" w:rsidP="0089216F">
      <w:pPr>
        <w:pStyle w:val="Nidungvnbn"/>
      </w:pPr>
      <w:r w:rsidRPr="0089216F">
        <w:t xml:space="preserve">Khi công nghệ tiếp tục phát triển, các kỹ thuật lừa đảo bắt đầu tiến bộ nhanh chóng và điều này cần được ngăn chặn bằng cách sử dụng các cơ chế chống lừa đảo </w:t>
      </w:r>
      <w:r w:rsidR="00FD1625" w:rsidRPr="0089216F">
        <w:t>như</w:t>
      </w:r>
      <w:r w:rsidRPr="0089216F">
        <w:t xml:space="preserve"> phát hiện </w:t>
      </w:r>
      <w:r w:rsidR="00EA4F87">
        <w:t>URL giả mạo</w:t>
      </w:r>
      <w:r w:rsidRPr="0089216F">
        <w:t>.</w:t>
      </w:r>
      <w:r w:rsidR="00FD1625" w:rsidRPr="0089216F">
        <w:t xml:space="preserve"> H</w:t>
      </w:r>
      <w:r w:rsidRPr="0089216F">
        <w:t>ọc</w:t>
      </w:r>
      <w:r w:rsidR="00FD1625" w:rsidRPr="0089216F">
        <w:t xml:space="preserve"> máy</w:t>
      </w:r>
      <w:r w:rsidRPr="0089216F">
        <w:t xml:space="preserve"> </w:t>
      </w:r>
      <w:r w:rsidR="002D6FD5">
        <w:t xml:space="preserve">(Machine Learning) </w:t>
      </w:r>
      <w:r w:rsidRPr="0089216F">
        <w:t xml:space="preserve">là một công cụ mạnh mẽ được sử dụng để chống lại các cuộc tấn công </w:t>
      </w:r>
      <w:r w:rsidR="00FD1625" w:rsidRPr="0089216F">
        <w:t>giả mạo</w:t>
      </w:r>
      <w:r w:rsidRPr="0089216F">
        <w:t xml:space="preserve">. </w:t>
      </w:r>
      <w:r w:rsidR="004C46F4" w:rsidRPr="0089216F">
        <w:t>Bài báo cáo này đề cập đến công nghệ học</w:t>
      </w:r>
      <w:r w:rsidR="00377532">
        <w:t xml:space="preserve"> máy</w:t>
      </w:r>
      <w:r w:rsidR="004C46F4" w:rsidRPr="0089216F">
        <w:t xml:space="preserve"> để phát hiện các URL </w:t>
      </w:r>
      <w:r w:rsidR="00377532">
        <w:t>giả mạo</w:t>
      </w:r>
      <w:r w:rsidR="004C46F4" w:rsidRPr="0089216F">
        <w:t xml:space="preserve"> bằng cách trích xuất và phân tích các </w:t>
      </w:r>
      <w:r w:rsidR="005F6ACE">
        <w:t>đặc điểm</w:t>
      </w:r>
      <w:r w:rsidR="004C46F4" w:rsidRPr="0089216F">
        <w:t xml:space="preserve"> khác nhau của các URL hợp pháp và giả mạo. </w:t>
      </w:r>
      <w:r w:rsidR="003E4459">
        <w:t xml:space="preserve">Các thuật toán </w:t>
      </w:r>
      <w:r w:rsidR="00316BC0" w:rsidRPr="0089216F">
        <w:t>Random Forest</w:t>
      </w:r>
      <w:r w:rsidR="004C46F4" w:rsidRPr="0089216F">
        <w:t xml:space="preserve">, </w:t>
      </w:r>
      <w:r w:rsidR="00220045">
        <w:t>Logistic</w:t>
      </w:r>
      <w:r w:rsidR="00316BC0" w:rsidRPr="0089216F">
        <w:t xml:space="preserve"> Regression </w:t>
      </w:r>
      <w:r w:rsidR="004C46F4" w:rsidRPr="0089216F">
        <w:t xml:space="preserve">và </w:t>
      </w:r>
      <w:r w:rsidR="00316BC0" w:rsidRPr="0089216F">
        <w:t>Support Vector Machine</w:t>
      </w:r>
      <w:r w:rsidR="004C46F4" w:rsidRPr="0089216F">
        <w:t xml:space="preserve"> được sử dụng để phát hiện các trang web </w:t>
      </w:r>
      <w:r w:rsidR="00E67451" w:rsidRPr="0089216F">
        <w:t>giả mạo.</w:t>
      </w:r>
    </w:p>
    <w:p w14:paraId="2FA40634"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28EBF79" w14:textId="16D21D19" w:rsidR="007E6AB9" w:rsidRPr="007E6AB9" w:rsidRDefault="007E6AB9" w:rsidP="00B85F0B">
      <w:pPr>
        <w:pStyle w:val="Chng"/>
        <w:jc w:val="center"/>
        <w:outlineLvl w:val="0"/>
      </w:pPr>
      <w:bookmarkStart w:id="5" w:name="_Toc387692908"/>
      <w:bookmarkStart w:id="6" w:name="_Toc91377752"/>
      <w:r>
        <w:t>MỤC LỤC</w:t>
      </w:r>
      <w:bookmarkEnd w:id="5"/>
      <w:bookmarkEnd w:id="6"/>
    </w:p>
    <w:sdt>
      <w:sdtPr>
        <w:rPr>
          <w:rFonts w:ascii="Times New Roman" w:eastAsia="Times New Roman" w:hAnsi="Times New Roman" w:cs="Times New Roman"/>
          <w:color w:val="auto"/>
          <w:sz w:val="24"/>
          <w:szCs w:val="24"/>
        </w:rPr>
        <w:id w:val="6263750"/>
        <w:docPartObj>
          <w:docPartGallery w:val="Table of Contents"/>
          <w:docPartUnique/>
        </w:docPartObj>
      </w:sdtPr>
      <w:sdtEndPr>
        <w:rPr>
          <w:b/>
          <w:bCs/>
          <w:noProof/>
        </w:rPr>
      </w:sdtEndPr>
      <w:sdtContent>
        <w:p w14:paraId="68935E7A" w14:textId="06AF8EA4" w:rsidR="00AD7A3A" w:rsidRDefault="00AD7A3A">
          <w:pPr>
            <w:pStyle w:val="TOCHeading"/>
          </w:pPr>
        </w:p>
        <w:p w14:paraId="4D10D320" w14:textId="24FEE425" w:rsidR="00961E9F" w:rsidRDefault="00AD7A3A">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377749" w:history="1">
            <w:r w:rsidR="00961E9F" w:rsidRPr="00301BD3">
              <w:rPr>
                <w:rStyle w:val="Hyperlink"/>
                <w:noProof/>
                <w:lang w:val="vi-VN"/>
              </w:rPr>
              <w:t>LỜI CẢM ƠN</w:t>
            </w:r>
            <w:r w:rsidR="00961E9F">
              <w:rPr>
                <w:noProof/>
                <w:webHidden/>
              </w:rPr>
              <w:tab/>
            </w:r>
            <w:r w:rsidR="00961E9F">
              <w:rPr>
                <w:noProof/>
                <w:webHidden/>
              </w:rPr>
              <w:fldChar w:fldCharType="begin"/>
            </w:r>
            <w:r w:rsidR="00961E9F">
              <w:rPr>
                <w:noProof/>
                <w:webHidden/>
              </w:rPr>
              <w:instrText xml:space="preserve"> PAGEREF _Toc91377749 \h </w:instrText>
            </w:r>
            <w:r w:rsidR="00961E9F">
              <w:rPr>
                <w:noProof/>
                <w:webHidden/>
              </w:rPr>
            </w:r>
            <w:r w:rsidR="00961E9F">
              <w:rPr>
                <w:noProof/>
                <w:webHidden/>
              </w:rPr>
              <w:fldChar w:fldCharType="separate"/>
            </w:r>
            <w:r w:rsidR="00961E9F">
              <w:rPr>
                <w:noProof/>
                <w:webHidden/>
              </w:rPr>
              <w:t>i</w:t>
            </w:r>
            <w:r w:rsidR="00961E9F">
              <w:rPr>
                <w:noProof/>
                <w:webHidden/>
              </w:rPr>
              <w:fldChar w:fldCharType="end"/>
            </w:r>
          </w:hyperlink>
        </w:p>
        <w:p w14:paraId="19805BD4" w14:textId="451666B6"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0" w:history="1">
            <w:r w:rsidR="00961E9F" w:rsidRPr="00301BD3">
              <w:rPr>
                <w:rStyle w:val="Hyperlink"/>
                <w:noProof/>
              </w:rPr>
              <w:t>PHẦN XÁC NHẬN VÀ ĐÁNH GIÁ CỦA GIẢNG VIÊN</w:t>
            </w:r>
            <w:r w:rsidR="00961E9F">
              <w:rPr>
                <w:noProof/>
                <w:webHidden/>
              </w:rPr>
              <w:tab/>
            </w:r>
            <w:r w:rsidR="00961E9F">
              <w:rPr>
                <w:noProof/>
                <w:webHidden/>
              </w:rPr>
              <w:fldChar w:fldCharType="begin"/>
            </w:r>
            <w:r w:rsidR="00961E9F">
              <w:rPr>
                <w:noProof/>
                <w:webHidden/>
              </w:rPr>
              <w:instrText xml:space="preserve"> PAGEREF _Toc91377750 \h </w:instrText>
            </w:r>
            <w:r w:rsidR="00961E9F">
              <w:rPr>
                <w:noProof/>
                <w:webHidden/>
              </w:rPr>
            </w:r>
            <w:r w:rsidR="00961E9F">
              <w:rPr>
                <w:noProof/>
                <w:webHidden/>
              </w:rPr>
              <w:fldChar w:fldCharType="separate"/>
            </w:r>
            <w:r w:rsidR="00961E9F">
              <w:rPr>
                <w:noProof/>
                <w:webHidden/>
              </w:rPr>
              <w:t>iii</w:t>
            </w:r>
            <w:r w:rsidR="00961E9F">
              <w:rPr>
                <w:noProof/>
                <w:webHidden/>
              </w:rPr>
              <w:fldChar w:fldCharType="end"/>
            </w:r>
          </w:hyperlink>
        </w:p>
        <w:p w14:paraId="6C4F8863" w14:textId="0083CCAB"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1" w:history="1">
            <w:r w:rsidR="00961E9F" w:rsidRPr="00301BD3">
              <w:rPr>
                <w:rStyle w:val="Hyperlink"/>
                <w:noProof/>
                <w:lang w:val="vi-VN"/>
              </w:rPr>
              <w:t>TÓM TẮT</w:t>
            </w:r>
            <w:r w:rsidR="00961E9F">
              <w:rPr>
                <w:noProof/>
                <w:webHidden/>
              </w:rPr>
              <w:tab/>
            </w:r>
            <w:r w:rsidR="00961E9F">
              <w:rPr>
                <w:noProof/>
                <w:webHidden/>
              </w:rPr>
              <w:fldChar w:fldCharType="begin"/>
            </w:r>
            <w:r w:rsidR="00961E9F">
              <w:rPr>
                <w:noProof/>
                <w:webHidden/>
              </w:rPr>
              <w:instrText xml:space="preserve"> PAGEREF _Toc91377751 \h </w:instrText>
            </w:r>
            <w:r w:rsidR="00961E9F">
              <w:rPr>
                <w:noProof/>
                <w:webHidden/>
              </w:rPr>
            </w:r>
            <w:r w:rsidR="00961E9F">
              <w:rPr>
                <w:noProof/>
                <w:webHidden/>
              </w:rPr>
              <w:fldChar w:fldCharType="separate"/>
            </w:r>
            <w:r w:rsidR="00961E9F">
              <w:rPr>
                <w:noProof/>
                <w:webHidden/>
              </w:rPr>
              <w:t>iv</w:t>
            </w:r>
            <w:r w:rsidR="00961E9F">
              <w:rPr>
                <w:noProof/>
                <w:webHidden/>
              </w:rPr>
              <w:fldChar w:fldCharType="end"/>
            </w:r>
          </w:hyperlink>
        </w:p>
        <w:p w14:paraId="42303CE5" w14:textId="1C0B0251"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2" w:history="1">
            <w:r w:rsidR="00961E9F" w:rsidRPr="00301BD3">
              <w:rPr>
                <w:rStyle w:val="Hyperlink"/>
                <w:noProof/>
              </w:rPr>
              <w:t>MỤC LỤC</w:t>
            </w:r>
            <w:r w:rsidR="00961E9F">
              <w:rPr>
                <w:noProof/>
                <w:webHidden/>
              </w:rPr>
              <w:tab/>
            </w:r>
            <w:r w:rsidR="00961E9F">
              <w:rPr>
                <w:noProof/>
                <w:webHidden/>
              </w:rPr>
              <w:fldChar w:fldCharType="begin"/>
            </w:r>
            <w:r w:rsidR="00961E9F">
              <w:rPr>
                <w:noProof/>
                <w:webHidden/>
              </w:rPr>
              <w:instrText xml:space="preserve"> PAGEREF _Toc91377752 \h </w:instrText>
            </w:r>
            <w:r w:rsidR="00961E9F">
              <w:rPr>
                <w:noProof/>
                <w:webHidden/>
              </w:rPr>
            </w:r>
            <w:r w:rsidR="00961E9F">
              <w:rPr>
                <w:noProof/>
                <w:webHidden/>
              </w:rPr>
              <w:fldChar w:fldCharType="separate"/>
            </w:r>
            <w:r w:rsidR="00961E9F">
              <w:rPr>
                <w:noProof/>
                <w:webHidden/>
              </w:rPr>
              <w:t>1</w:t>
            </w:r>
            <w:r w:rsidR="00961E9F">
              <w:rPr>
                <w:noProof/>
                <w:webHidden/>
              </w:rPr>
              <w:fldChar w:fldCharType="end"/>
            </w:r>
          </w:hyperlink>
        </w:p>
        <w:p w14:paraId="4F9CEBA4" w14:textId="63DF482E"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3" w:history="1">
            <w:r w:rsidR="00961E9F" w:rsidRPr="00301BD3">
              <w:rPr>
                <w:rStyle w:val="Hyperlink"/>
                <w:noProof/>
              </w:rPr>
              <w:t>DANH MỤC KÍ HIỆU VÀ CHỮ VIẾT TẮT</w:t>
            </w:r>
            <w:r w:rsidR="00961E9F">
              <w:rPr>
                <w:noProof/>
                <w:webHidden/>
              </w:rPr>
              <w:tab/>
            </w:r>
            <w:r w:rsidR="00961E9F">
              <w:rPr>
                <w:noProof/>
                <w:webHidden/>
              </w:rPr>
              <w:fldChar w:fldCharType="begin"/>
            </w:r>
            <w:r w:rsidR="00961E9F">
              <w:rPr>
                <w:noProof/>
                <w:webHidden/>
              </w:rPr>
              <w:instrText xml:space="preserve"> PAGEREF _Toc91377753 \h </w:instrText>
            </w:r>
            <w:r w:rsidR="00961E9F">
              <w:rPr>
                <w:noProof/>
                <w:webHidden/>
              </w:rPr>
            </w:r>
            <w:r w:rsidR="00961E9F">
              <w:rPr>
                <w:noProof/>
                <w:webHidden/>
              </w:rPr>
              <w:fldChar w:fldCharType="separate"/>
            </w:r>
            <w:r w:rsidR="00961E9F">
              <w:rPr>
                <w:noProof/>
                <w:webHidden/>
              </w:rPr>
              <w:t>3</w:t>
            </w:r>
            <w:r w:rsidR="00961E9F">
              <w:rPr>
                <w:noProof/>
                <w:webHidden/>
              </w:rPr>
              <w:fldChar w:fldCharType="end"/>
            </w:r>
          </w:hyperlink>
        </w:p>
        <w:p w14:paraId="5208D33C" w14:textId="210D475F"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4" w:history="1">
            <w:r w:rsidR="00961E9F" w:rsidRPr="00301BD3">
              <w:rPr>
                <w:rStyle w:val="Hyperlink"/>
                <w:noProof/>
              </w:rPr>
              <w:t>DANH MỤC CÁC BẢNG BIỂU, HÌNH VẼ, ĐỒ THỊ</w:t>
            </w:r>
            <w:r w:rsidR="00961E9F">
              <w:rPr>
                <w:noProof/>
                <w:webHidden/>
              </w:rPr>
              <w:tab/>
            </w:r>
            <w:r w:rsidR="00961E9F">
              <w:rPr>
                <w:noProof/>
                <w:webHidden/>
              </w:rPr>
              <w:fldChar w:fldCharType="begin"/>
            </w:r>
            <w:r w:rsidR="00961E9F">
              <w:rPr>
                <w:noProof/>
                <w:webHidden/>
              </w:rPr>
              <w:instrText xml:space="preserve"> PAGEREF _Toc91377754 \h </w:instrText>
            </w:r>
            <w:r w:rsidR="00961E9F">
              <w:rPr>
                <w:noProof/>
                <w:webHidden/>
              </w:rPr>
            </w:r>
            <w:r w:rsidR="00961E9F">
              <w:rPr>
                <w:noProof/>
                <w:webHidden/>
              </w:rPr>
              <w:fldChar w:fldCharType="separate"/>
            </w:r>
            <w:r w:rsidR="00961E9F">
              <w:rPr>
                <w:noProof/>
                <w:webHidden/>
              </w:rPr>
              <w:t>4</w:t>
            </w:r>
            <w:r w:rsidR="00961E9F">
              <w:rPr>
                <w:noProof/>
                <w:webHidden/>
              </w:rPr>
              <w:fldChar w:fldCharType="end"/>
            </w:r>
          </w:hyperlink>
        </w:p>
        <w:p w14:paraId="379C8AC6" w14:textId="0BE6594D"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55" w:history="1">
            <w:r w:rsidR="00961E9F" w:rsidRPr="00301BD3">
              <w:rPr>
                <w:rStyle w:val="Hyperlink"/>
                <w:noProof/>
              </w:rPr>
              <w:t xml:space="preserve">CHƯƠNG 1 – </w:t>
            </w:r>
            <w:r w:rsidR="00961E9F" w:rsidRPr="00301BD3">
              <w:rPr>
                <w:rStyle w:val="Hyperlink"/>
                <w:noProof/>
                <w:lang w:val="vi-VN"/>
              </w:rPr>
              <w:t>CƠ SỞ LÝ THUYẾT</w:t>
            </w:r>
            <w:r w:rsidR="00961E9F">
              <w:rPr>
                <w:noProof/>
                <w:webHidden/>
              </w:rPr>
              <w:tab/>
            </w:r>
            <w:r w:rsidR="00961E9F">
              <w:rPr>
                <w:noProof/>
                <w:webHidden/>
              </w:rPr>
              <w:fldChar w:fldCharType="begin"/>
            </w:r>
            <w:r w:rsidR="00961E9F">
              <w:rPr>
                <w:noProof/>
                <w:webHidden/>
              </w:rPr>
              <w:instrText xml:space="preserve"> PAGEREF _Toc91377755 \h </w:instrText>
            </w:r>
            <w:r w:rsidR="00961E9F">
              <w:rPr>
                <w:noProof/>
                <w:webHidden/>
              </w:rPr>
            </w:r>
            <w:r w:rsidR="00961E9F">
              <w:rPr>
                <w:noProof/>
                <w:webHidden/>
              </w:rPr>
              <w:fldChar w:fldCharType="separate"/>
            </w:r>
            <w:r w:rsidR="00961E9F">
              <w:rPr>
                <w:noProof/>
                <w:webHidden/>
              </w:rPr>
              <w:t>5</w:t>
            </w:r>
            <w:r w:rsidR="00961E9F">
              <w:rPr>
                <w:noProof/>
                <w:webHidden/>
              </w:rPr>
              <w:fldChar w:fldCharType="end"/>
            </w:r>
          </w:hyperlink>
        </w:p>
        <w:p w14:paraId="0B84AFF0" w14:textId="0547016F" w:rsidR="00961E9F" w:rsidRDefault="00EC4C77">
          <w:pPr>
            <w:pStyle w:val="TOC2"/>
            <w:tabs>
              <w:tab w:val="left" w:pos="1440"/>
              <w:tab w:val="right" w:leader="dot" w:pos="9111"/>
            </w:tabs>
            <w:rPr>
              <w:rFonts w:asciiTheme="minorHAnsi" w:eastAsiaTheme="minorEastAsia" w:hAnsiTheme="minorHAnsi" w:cstheme="minorBidi"/>
              <w:noProof/>
              <w:sz w:val="22"/>
              <w:szCs w:val="22"/>
            </w:rPr>
          </w:pPr>
          <w:hyperlink w:anchor="_Toc91377756" w:history="1">
            <w:r w:rsidR="00961E9F" w:rsidRPr="00301BD3">
              <w:rPr>
                <w:rStyle w:val="Hyperlink"/>
                <w:noProof/>
              </w:rPr>
              <w:t>1.1</w:t>
            </w:r>
            <w:r w:rsidR="001A1293">
              <w:rPr>
                <w:rFonts w:asciiTheme="minorHAnsi" w:eastAsiaTheme="minorEastAsia" w:hAnsiTheme="minorHAnsi" w:cstheme="minorBidi"/>
                <w:noProof/>
                <w:sz w:val="22"/>
                <w:szCs w:val="22"/>
              </w:rPr>
              <w:t xml:space="preserve"> </w:t>
            </w:r>
            <w:r w:rsidR="00961E9F" w:rsidRPr="00301BD3">
              <w:rPr>
                <w:rStyle w:val="Hyperlink"/>
                <w:noProof/>
                <w:lang w:val="vi-VN"/>
              </w:rPr>
              <w:t>Tổng quan về Phishing</w:t>
            </w:r>
            <w:r w:rsidR="00961E9F">
              <w:rPr>
                <w:noProof/>
                <w:webHidden/>
              </w:rPr>
              <w:tab/>
            </w:r>
            <w:r w:rsidR="00961E9F">
              <w:rPr>
                <w:noProof/>
                <w:webHidden/>
              </w:rPr>
              <w:fldChar w:fldCharType="begin"/>
            </w:r>
            <w:r w:rsidR="00961E9F">
              <w:rPr>
                <w:noProof/>
                <w:webHidden/>
              </w:rPr>
              <w:instrText xml:space="preserve"> PAGEREF _Toc91377756 \h </w:instrText>
            </w:r>
            <w:r w:rsidR="00961E9F">
              <w:rPr>
                <w:noProof/>
                <w:webHidden/>
              </w:rPr>
            </w:r>
            <w:r w:rsidR="00961E9F">
              <w:rPr>
                <w:noProof/>
                <w:webHidden/>
              </w:rPr>
              <w:fldChar w:fldCharType="separate"/>
            </w:r>
            <w:r w:rsidR="00961E9F">
              <w:rPr>
                <w:noProof/>
                <w:webHidden/>
              </w:rPr>
              <w:t>5</w:t>
            </w:r>
            <w:r w:rsidR="00961E9F">
              <w:rPr>
                <w:noProof/>
                <w:webHidden/>
              </w:rPr>
              <w:fldChar w:fldCharType="end"/>
            </w:r>
          </w:hyperlink>
        </w:p>
        <w:p w14:paraId="7C5E5423" w14:textId="0DBAFE57" w:rsidR="00961E9F" w:rsidRDefault="00EC4C77">
          <w:pPr>
            <w:pStyle w:val="TOC2"/>
            <w:tabs>
              <w:tab w:val="left" w:pos="1440"/>
              <w:tab w:val="right" w:leader="dot" w:pos="9111"/>
            </w:tabs>
            <w:rPr>
              <w:rFonts w:asciiTheme="minorHAnsi" w:eastAsiaTheme="minorEastAsia" w:hAnsiTheme="minorHAnsi" w:cstheme="minorBidi"/>
              <w:noProof/>
              <w:sz w:val="22"/>
              <w:szCs w:val="22"/>
            </w:rPr>
          </w:pPr>
          <w:hyperlink w:anchor="_Toc91377757" w:history="1">
            <w:r w:rsidR="00961E9F" w:rsidRPr="00301BD3">
              <w:rPr>
                <w:rStyle w:val="Hyperlink"/>
                <w:noProof/>
              </w:rPr>
              <w:t>1.2</w:t>
            </w:r>
            <w:r w:rsidR="001A1293">
              <w:rPr>
                <w:rFonts w:asciiTheme="minorHAnsi" w:eastAsiaTheme="minorEastAsia" w:hAnsiTheme="minorHAnsi" w:cstheme="minorBidi"/>
                <w:noProof/>
                <w:sz w:val="22"/>
                <w:szCs w:val="22"/>
              </w:rPr>
              <w:t xml:space="preserve">  </w:t>
            </w:r>
            <w:r w:rsidR="00961E9F" w:rsidRPr="00301BD3">
              <w:rPr>
                <w:rStyle w:val="Hyperlink"/>
                <w:noProof/>
                <w:lang w:val="vi-VN"/>
              </w:rPr>
              <w:t>Các phương thức tấn công Phishing</w:t>
            </w:r>
            <w:r w:rsidR="00961E9F">
              <w:rPr>
                <w:noProof/>
                <w:webHidden/>
              </w:rPr>
              <w:tab/>
            </w:r>
            <w:r w:rsidR="00961E9F">
              <w:rPr>
                <w:noProof/>
                <w:webHidden/>
              </w:rPr>
              <w:fldChar w:fldCharType="begin"/>
            </w:r>
            <w:r w:rsidR="00961E9F">
              <w:rPr>
                <w:noProof/>
                <w:webHidden/>
              </w:rPr>
              <w:instrText xml:space="preserve"> PAGEREF _Toc91377757 \h </w:instrText>
            </w:r>
            <w:r w:rsidR="00961E9F">
              <w:rPr>
                <w:noProof/>
                <w:webHidden/>
              </w:rPr>
            </w:r>
            <w:r w:rsidR="00961E9F">
              <w:rPr>
                <w:noProof/>
                <w:webHidden/>
              </w:rPr>
              <w:fldChar w:fldCharType="separate"/>
            </w:r>
            <w:r w:rsidR="00961E9F">
              <w:rPr>
                <w:noProof/>
                <w:webHidden/>
              </w:rPr>
              <w:t>6</w:t>
            </w:r>
            <w:r w:rsidR="00961E9F">
              <w:rPr>
                <w:noProof/>
                <w:webHidden/>
              </w:rPr>
              <w:fldChar w:fldCharType="end"/>
            </w:r>
          </w:hyperlink>
        </w:p>
        <w:p w14:paraId="49CECDA2" w14:textId="0F9955DD"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58" w:history="1">
            <w:r w:rsidR="00961E9F" w:rsidRPr="00301BD3">
              <w:rPr>
                <w:rStyle w:val="Hyperlink"/>
                <w:noProof/>
                <w:lang w:val="vi-VN"/>
              </w:rPr>
              <w:t>1.2.1 Gửi email, tin nhắn</w:t>
            </w:r>
            <w:r w:rsidR="00961E9F">
              <w:rPr>
                <w:noProof/>
                <w:webHidden/>
              </w:rPr>
              <w:tab/>
            </w:r>
            <w:r w:rsidR="00961E9F">
              <w:rPr>
                <w:noProof/>
                <w:webHidden/>
              </w:rPr>
              <w:fldChar w:fldCharType="begin"/>
            </w:r>
            <w:r w:rsidR="00961E9F">
              <w:rPr>
                <w:noProof/>
                <w:webHidden/>
              </w:rPr>
              <w:instrText xml:space="preserve"> PAGEREF _Toc91377758 \h </w:instrText>
            </w:r>
            <w:r w:rsidR="00961E9F">
              <w:rPr>
                <w:noProof/>
                <w:webHidden/>
              </w:rPr>
            </w:r>
            <w:r w:rsidR="00961E9F">
              <w:rPr>
                <w:noProof/>
                <w:webHidden/>
              </w:rPr>
              <w:fldChar w:fldCharType="separate"/>
            </w:r>
            <w:r w:rsidR="00961E9F">
              <w:rPr>
                <w:noProof/>
                <w:webHidden/>
              </w:rPr>
              <w:t>6</w:t>
            </w:r>
            <w:r w:rsidR="00961E9F">
              <w:rPr>
                <w:noProof/>
                <w:webHidden/>
              </w:rPr>
              <w:fldChar w:fldCharType="end"/>
            </w:r>
          </w:hyperlink>
        </w:p>
        <w:p w14:paraId="1DB390B4" w14:textId="1DA79081"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59" w:history="1">
            <w:r w:rsidR="00961E9F" w:rsidRPr="00301BD3">
              <w:rPr>
                <w:rStyle w:val="Hyperlink"/>
                <w:noProof/>
                <w:lang w:val="vi-VN"/>
              </w:rPr>
              <w:t>1.2.2 Giả mạo website</w:t>
            </w:r>
            <w:r w:rsidR="00961E9F">
              <w:rPr>
                <w:noProof/>
                <w:webHidden/>
              </w:rPr>
              <w:tab/>
            </w:r>
            <w:r w:rsidR="00961E9F">
              <w:rPr>
                <w:noProof/>
                <w:webHidden/>
              </w:rPr>
              <w:fldChar w:fldCharType="begin"/>
            </w:r>
            <w:r w:rsidR="00961E9F">
              <w:rPr>
                <w:noProof/>
                <w:webHidden/>
              </w:rPr>
              <w:instrText xml:space="preserve"> PAGEREF _Toc91377759 \h </w:instrText>
            </w:r>
            <w:r w:rsidR="00961E9F">
              <w:rPr>
                <w:noProof/>
                <w:webHidden/>
              </w:rPr>
            </w:r>
            <w:r w:rsidR="00961E9F">
              <w:rPr>
                <w:noProof/>
                <w:webHidden/>
              </w:rPr>
              <w:fldChar w:fldCharType="separate"/>
            </w:r>
            <w:r w:rsidR="00961E9F">
              <w:rPr>
                <w:noProof/>
                <w:webHidden/>
              </w:rPr>
              <w:t>7</w:t>
            </w:r>
            <w:r w:rsidR="00961E9F">
              <w:rPr>
                <w:noProof/>
                <w:webHidden/>
              </w:rPr>
              <w:fldChar w:fldCharType="end"/>
            </w:r>
          </w:hyperlink>
        </w:p>
        <w:p w14:paraId="0CC2FC7F" w14:textId="1FE05749"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60" w:history="1">
            <w:r w:rsidR="00961E9F" w:rsidRPr="00301BD3">
              <w:rPr>
                <w:rStyle w:val="Hyperlink"/>
                <w:noProof/>
              </w:rPr>
              <w:t xml:space="preserve">CHƯƠNG 2 – </w:t>
            </w:r>
            <w:r w:rsidR="00961E9F" w:rsidRPr="00301BD3">
              <w:rPr>
                <w:rStyle w:val="Hyperlink"/>
                <w:noProof/>
                <w:lang w:val="vi-VN"/>
              </w:rPr>
              <w:t>MÔ TẢ ĐỒ ÁN</w:t>
            </w:r>
            <w:r w:rsidR="00961E9F">
              <w:rPr>
                <w:noProof/>
                <w:webHidden/>
              </w:rPr>
              <w:tab/>
            </w:r>
            <w:r w:rsidR="00961E9F">
              <w:rPr>
                <w:noProof/>
                <w:webHidden/>
              </w:rPr>
              <w:fldChar w:fldCharType="begin"/>
            </w:r>
            <w:r w:rsidR="00961E9F">
              <w:rPr>
                <w:noProof/>
                <w:webHidden/>
              </w:rPr>
              <w:instrText xml:space="preserve"> PAGEREF _Toc91377760 \h </w:instrText>
            </w:r>
            <w:r w:rsidR="00961E9F">
              <w:rPr>
                <w:noProof/>
                <w:webHidden/>
              </w:rPr>
            </w:r>
            <w:r w:rsidR="00961E9F">
              <w:rPr>
                <w:noProof/>
                <w:webHidden/>
              </w:rPr>
              <w:fldChar w:fldCharType="separate"/>
            </w:r>
            <w:r w:rsidR="00961E9F">
              <w:rPr>
                <w:noProof/>
                <w:webHidden/>
              </w:rPr>
              <w:t>8</w:t>
            </w:r>
            <w:r w:rsidR="00961E9F">
              <w:rPr>
                <w:noProof/>
                <w:webHidden/>
              </w:rPr>
              <w:fldChar w:fldCharType="end"/>
            </w:r>
          </w:hyperlink>
        </w:p>
        <w:p w14:paraId="2F5D42F8" w14:textId="31733B26"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61" w:history="1">
            <w:r w:rsidR="00961E9F" w:rsidRPr="00301BD3">
              <w:rPr>
                <w:rStyle w:val="Hyperlink"/>
                <w:noProof/>
              </w:rPr>
              <w:t xml:space="preserve">2.1 </w:t>
            </w:r>
            <w:r w:rsidR="00961E9F" w:rsidRPr="00301BD3">
              <w:rPr>
                <w:rStyle w:val="Hyperlink"/>
                <w:noProof/>
                <w:lang w:val="vi-VN"/>
              </w:rPr>
              <w:t>Giới thiệu đồ án</w:t>
            </w:r>
            <w:r w:rsidR="00961E9F">
              <w:rPr>
                <w:noProof/>
                <w:webHidden/>
              </w:rPr>
              <w:tab/>
            </w:r>
            <w:r w:rsidR="00961E9F">
              <w:rPr>
                <w:noProof/>
                <w:webHidden/>
              </w:rPr>
              <w:fldChar w:fldCharType="begin"/>
            </w:r>
            <w:r w:rsidR="00961E9F">
              <w:rPr>
                <w:noProof/>
                <w:webHidden/>
              </w:rPr>
              <w:instrText xml:space="preserve"> PAGEREF _Toc91377761 \h </w:instrText>
            </w:r>
            <w:r w:rsidR="00961E9F">
              <w:rPr>
                <w:noProof/>
                <w:webHidden/>
              </w:rPr>
            </w:r>
            <w:r w:rsidR="00961E9F">
              <w:rPr>
                <w:noProof/>
                <w:webHidden/>
              </w:rPr>
              <w:fldChar w:fldCharType="separate"/>
            </w:r>
            <w:r w:rsidR="00961E9F">
              <w:rPr>
                <w:noProof/>
                <w:webHidden/>
              </w:rPr>
              <w:t>8</w:t>
            </w:r>
            <w:r w:rsidR="00961E9F">
              <w:rPr>
                <w:noProof/>
                <w:webHidden/>
              </w:rPr>
              <w:fldChar w:fldCharType="end"/>
            </w:r>
          </w:hyperlink>
        </w:p>
        <w:p w14:paraId="27DEEBBA" w14:textId="4A7F89C2"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62" w:history="1">
            <w:r w:rsidR="00961E9F" w:rsidRPr="00301BD3">
              <w:rPr>
                <w:rStyle w:val="Hyperlink"/>
                <w:noProof/>
              </w:rPr>
              <w:t>2.2 Các đặc điểm</w:t>
            </w:r>
            <w:r w:rsidR="00961E9F" w:rsidRPr="00301BD3">
              <w:rPr>
                <w:rStyle w:val="Hyperlink"/>
                <w:noProof/>
                <w:lang w:val="vi-VN"/>
              </w:rPr>
              <w:t xml:space="preserve"> nhận dạng trang web </w:t>
            </w:r>
            <w:r w:rsidR="00961E9F" w:rsidRPr="00301BD3">
              <w:rPr>
                <w:rStyle w:val="Hyperlink"/>
                <w:noProof/>
              </w:rPr>
              <w:t>giả mạo</w:t>
            </w:r>
            <w:r w:rsidR="00961E9F" w:rsidRPr="00301BD3">
              <w:rPr>
                <w:rStyle w:val="Hyperlink"/>
                <w:noProof/>
                <w:lang w:val="vi-VN"/>
              </w:rPr>
              <w:t xml:space="preserve"> của đồ án</w:t>
            </w:r>
            <w:r w:rsidR="00961E9F">
              <w:rPr>
                <w:noProof/>
                <w:webHidden/>
              </w:rPr>
              <w:tab/>
            </w:r>
            <w:r w:rsidR="00961E9F">
              <w:rPr>
                <w:noProof/>
                <w:webHidden/>
              </w:rPr>
              <w:fldChar w:fldCharType="begin"/>
            </w:r>
            <w:r w:rsidR="00961E9F">
              <w:rPr>
                <w:noProof/>
                <w:webHidden/>
              </w:rPr>
              <w:instrText xml:space="preserve"> PAGEREF _Toc91377762 \h </w:instrText>
            </w:r>
            <w:r w:rsidR="00961E9F">
              <w:rPr>
                <w:noProof/>
                <w:webHidden/>
              </w:rPr>
            </w:r>
            <w:r w:rsidR="00961E9F">
              <w:rPr>
                <w:noProof/>
                <w:webHidden/>
              </w:rPr>
              <w:fldChar w:fldCharType="separate"/>
            </w:r>
            <w:r w:rsidR="00961E9F">
              <w:rPr>
                <w:noProof/>
                <w:webHidden/>
              </w:rPr>
              <w:t>8</w:t>
            </w:r>
            <w:r w:rsidR="00961E9F">
              <w:rPr>
                <w:noProof/>
                <w:webHidden/>
              </w:rPr>
              <w:fldChar w:fldCharType="end"/>
            </w:r>
          </w:hyperlink>
        </w:p>
        <w:p w14:paraId="2E060AEC" w14:textId="1AB5867D"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63" w:history="1">
            <w:r w:rsidR="00961E9F" w:rsidRPr="00301BD3">
              <w:rPr>
                <w:rStyle w:val="Hyperlink"/>
                <w:noProof/>
              </w:rPr>
              <w:t xml:space="preserve">2.2.1 </w:t>
            </w:r>
            <w:r w:rsidR="001A1293">
              <w:rPr>
                <w:rStyle w:val="Hyperlink"/>
                <w:noProof/>
              </w:rPr>
              <w:t xml:space="preserve">  </w:t>
            </w:r>
            <w:r w:rsidR="00961E9F" w:rsidRPr="00301BD3">
              <w:rPr>
                <w:rStyle w:val="Hyperlink"/>
                <w:noProof/>
              </w:rPr>
              <w:t>Các đặc điểm dựa trên thanh địa chỉ</w:t>
            </w:r>
            <w:r w:rsidR="00961E9F">
              <w:rPr>
                <w:noProof/>
                <w:webHidden/>
              </w:rPr>
              <w:tab/>
            </w:r>
            <w:r w:rsidR="00961E9F">
              <w:rPr>
                <w:noProof/>
                <w:webHidden/>
              </w:rPr>
              <w:fldChar w:fldCharType="begin"/>
            </w:r>
            <w:r w:rsidR="00961E9F">
              <w:rPr>
                <w:noProof/>
                <w:webHidden/>
              </w:rPr>
              <w:instrText xml:space="preserve"> PAGEREF _Toc91377763 \h </w:instrText>
            </w:r>
            <w:r w:rsidR="00961E9F">
              <w:rPr>
                <w:noProof/>
                <w:webHidden/>
              </w:rPr>
            </w:r>
            <w:r w:rsidR="00961E9F">
              <w:rPr>
                <w:noProof/>
                <w:webHidden/>
              </w:rPr>
              <w:fldChar w:fldCharType="separate"/>
            </w:r>
            <w:r w:rsidR="00961E9F">
              <w:rPr>
                <w:noProof/>
                <w:webHidden/>
              </w:rPr>
              <w:t>8</w:t>
            </w:r>
            <w:r w:rsidR="00961E9F">
              <w:rPr>
                <w:noProof/>
                <w:webHidden/>
              </w:rPr>
              <w:fldChar w:fldCharType="end"/>
            </w:r>
          </w:hyperlink>
        </w:p>
        <w:p w14:paraId="38DDDD19" w14:textId="3DB98F30" w:rsidR="00961E9F" w:rsidRDefault="00EC4C77">
          <w:pPr>
            <w:pStyle w:val="TOC3"/>
            <w:tabs>
              <w:tab w:val="left" w:pos="2180"/>
              <w:tab w:val="right" w:leader="dot" w:pos="9111"/>
            </w:tabs>
            <w:rPr>
              <w:rFonts w:asciiTheme="minorHAnsi" w:eastAsiaTheme="minorEastAsia" w:hAnsiTheme="minorHAnsi" w:cstheme="minorBidi"/>
              <w:noProof/>
              <w:sz w:val="22"/>
              <w:szCs w:val="22"/>
            </w:rPr>
          </w:pPr>
          <w:hyperlink w:anchor="_Toc91377764" w:history="1">
            <w:r w:rsidR="00961E9F" w:rsidRPr="00301BD3">
              <w:rPr>
                <w:rStyle w:val="Hyperlink"/>
                <w:noProof/>
              </w:rPr>
              <w:t>2.2.2</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bất thường</w:t>
            </w:r>
            <w:r w:rsidR="00961E9F">
              <w:rPr>
                <w:noProof/>
                <w:webHidden/>
              </w:rPr>
              <w:tab/>
            </w:r>
            <w:r w:rsidR="00961E9F">
              <w:rPr>
                <w:noProof/>
                <w:webHidden/>
              </w:rPr>
              <w:fldChar w:fldCharType="begin"/>
            </w:r>
            <w:r w:rsidR="00961E9F">
              <w:rPr>
                <w:noProof/>
                <w:webHidden/>
              </w:rPr>
              <w:instrText xml:space="preserve"> PAGEREF _Toc91377764 \h </w:instrText>
            </w:r>
            <w:r w:rsidR="00961E9F">
              <w:rPr>
                <w:noProof/>
                <w:webHidden/>
              </w:rPr>
            </w:r>
            <w:r w:rsidR="00961E9F">
              <w:rPr>
                <w:noProof/>
                <w:webHidden/>
              </w:rPr>
              <w:fldChar w:fldCharType="separate"/>
            </w:r>
            <w:r w:rsidR="00961E9F">
              <w:rPr>
                <w:noProof/>
                <w:webHidden/>
              </w:rPr>
              <w:t>13</w:t>
            </w:r>
            <w:r w:rsidR="00961E9F">
              <w:rPr>
                <w:noProof/>
                <w:webHidden/>
              </w:rPr>
              <w:fldChar w:fldCharType="end"/>
            </w:r>
          </w:hyperlink>
        </w:p>
        <w:p w14:paraId="3277C7FF" w14:textId="34DBD127" w:rsidR="00961E9F" w:rsidRDefault="00EC4C77">
          <w:pPr>
            <w:pStyle w:val="TOC3"/>
            <w:tabs>
              <w:tab w:val="left" w:pos="2180"/>
              <w:tab w:val="right" w:leader="dot" w:pos="9111"/>
            </w:tabs>
            <w:rPr>
              <w:rFonts w:asciiTheme="minorHAnsi" w:eastAsiaTheme="minorEastAsia" w:hAnsiTheme="minorHAnsi" w:cstheme="minorBidi"/>
              <w:noProof/>
              <w:sz w:val="22"/>
              <w:szCs w:val="22"/>
            </w:rPr>
          </w:pPr>
          <w:hyperlink w:anchor="_Toc91377765" w:history="1">
            <w:r w:rsidR="00961E9F" w:rsidRPr="00301BD3">
              <w:rPr>
                <w:rStyle w:val="Hyperlink"/>
                <w:noProof/>
              </w:rPr>
              <w:t>2.2.3</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HTML và JavaScript</w:t>
            </w:r>
            <w:r w:rsidR="00961E9F">
              <w:rPr>
                <w:noProof/>
                <w:webHidden/>
              </w:rPr>
              <w:tab/>
            </w:r>
            <w:r w:rsidR="00961E9F">
              <w:rPr>
                <w:noProof/>
                <w:webHidden/>
              </w:rPr>
              <w:fldChar w:fldCharType="begin"/>
            </w:r>
            <w:r w:rsidR="00961E9F">
              <w:rPr>
                <w:noProof/>
                <w:webHidden/>
              </w:rPr>
              <w:instrText xml:space="preserve"> PAGEREF _Toc91377765 \h </w:instrText>
            </w:r>
            <w:r w:rsidR="00961E9F">
              <w:rPr>
                <w:noProof/>
                <w:webHidden/>
              </w:rPr>
            </w:r>
            <w:r w:rsidR="00961E9F">
              <w:rPr>
                <w:noProof/>
                <w:webHidden/>
              </w:rPr>
              <w:fldChar w:fldCharType="separate"/>
            </w:r>
            <w:r w:rsidR="00961E9F">
              <w:rPr>
                <w:noProof/>
                <w:webHidden/>
              </w:rPr>
              <w:t>16</w:t>
            </w:r>
            <w:r w:rsidR="00961E9F">
              <w:rPr>
                <w:noProof/>
                <w:webHidden/>
              </w:rPr>
              <w:fldChar w:fldCharType="end"/>
            </w:r>
          </w:hyperlink>
        </w:p>
        <w:p w14:paraId="38405927" w14:textId="2281E427" w:rsidR="00961E9F" w:rsidRDefault="00EC4C77">
          <w:pPr>
            <w:pStyle w:val="TOC3"/>
            <w:tabs>
              <w:tab w:val="left" w:pos="2180"/>
              <w:tab w:val="right" w:leader="dot" w:pos="9111"/>
            </w:tabs>
            <w:rPr>
              <w:rFonts w:asciiTheme="minorHAnsi" w:eastAsiaTheme="minorEastAsia" w:hAnsiTheme="minorHAnsi" w:cstheme="minorBidi"/>
              <w:noProof/>
              <w:sz w:val="22"/>
              <w:szCs w:val="22"/>
            </w:rPr>
          </w:pPr>
          <w:hyperlink w:anchor="_Toc91377766" w:history="1">
            <w:r w:rsidR="00961E9F" w:rsidRPr="00301BD3">
              <w:rPr>
                <w:rStyle w:val="Hyperlink"/>
                <w:noProof/>
              </w:rPr>
              <w:t>2.2.4</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tên miền</w:t>
            </w:r>
            <w:r w:rsidR="00961E9F">
              <w:rPr>
                <w:noProof/>
                <w:webHidden/>
              </w:rPr>
              <w:tab/>
            </w:r>
            <w:r w:rsidR="00961E9F">
              <w:rPr>
                <w:noProof/>
                <w:webHidden/>
              </w:rPr>
              <w:fldChar w:fldCharType="begin"/>
            </w:r>
            <w:r w:rsidR="00961E9F">
              <w:rPr>
                <w:noProof/>
                <w:webHidden/>
              </w:rPr>
              <w:instrText xml:space="preserve"> PAGEREF _Toc91377766 \h </w:instrText>
            </w:r>
            <w:r w:rsidR="00961E9F">
              <w:rPr>
                <w:noProof/>
                <w:webHidden/>
              </w:rPr>
            </w:r>
            <w:r w:rsidR="00961E9F">
              <w:rPr>
                <w:noProof/>
                <w:webHidden/>
              </w:rPr>
              <w:fldChar w:fldCharType="separate"/>
            </w:r>
            <w:r w:rsidR="00961E9F">
              <w:rPr>
                <w:noProof/>
                <w:webHidden/>
              </w:rPr>
              <w:t>18</w:t>
            </w:r>
            <w:r w:rsidR="00961E9F">
              <w:rPr>
                <w:noProof/>
                <w:webHidden/>
              </w:rPr>
              <w:fldChar w:fldCharType="end"/>
            </w:r>
          </w:hyperlink>
        </w:p>
        <w:p w14:paraId="17A90D01" w14:textId="3DE892CF"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67" w:history="1">
            <w:r w:rsidR="00961E9F" w:rsidRPr="00301BD3">
              <w:rPr>
                <w:rStyle w:val="Hyperlink"/>
                <w:noProof/>
              </w:rPr>
              <w:t>2.3 Thuật toán sử dụng</w:t>
            </w:r>
            <w:r w:rsidR="00961E9F">
              <w:rPr>
                <w:noProof/>
                <w:webHidden/>
              </w:rPr>
              <w:tab/>
            </w:r>
            <w:r w:rsidR="00961E9F">
              <w:rPr>
                <w:noProof/>
                <w:webHidden/>
              </w:rPr>
              <w:fldChar w:fldCharType="begin"/>
            </w:r>
            <w:r w:rsidR="00961E9F">
              <w:rPr>
                <w:noProof/>
                <w:webHidden/>
              </w:rPr>
              <w:instrText xml:space="preserve"> PAGEREF _Toc91377767 \h </w:instrText>
            </w:r>
            <w:r w:rsidR="00961E9F">
              <w:rPr>
                <w:noProof/>
                <w:webHidden/>
              </w:rPr>
            </w:r>
            <w:r w:rsidR="00961E9F">
              <w:rPr>
                <w:noProof/>
                <w:webHidden/>
              </w:rPr>
              <w:fldChar w:fldCharType="separate"/>
            </w:r>
            <w:r w:rsidR="00961E9F">
              <w:rPr>
                <w:noProof/>
                <w:webHidden/>
              </w:rPr>
              <w:t>20</w:t>
            </w:r>
            <w:r w:rsidR="00961E9F">
              <w:rPr>
                <w:noProof/>
                <w:webHidden/>
              </w:rPr>
              <w:fldChar w:fldCharType="end"/>
            </w:r>
          </w:hyperlink>
        </w:p>
        <w:p w14:paraId="4B649F0D" w14:textId="546C53D1"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68" w:history="1">
            <w:r w:rsidR="00961E9F" w:rsidRPr="00301BD3">
              <w:rPr>
                <w:rStyle w:val="Hyperlink"/>
                <w:noProof/>
              </w:rPr>
              <w:t>2.3.1 Random Forest</w:t>
            </w:r>
            <w:r w:rsidR="00961E9F">
              <w:rPr>
                <w:noProof/>
                <w:webHidden/>
              </w:rPr>
              <w:tab/>
            </w:r>
            <w:r w:rsidR="00961E9F">
              <w:rPr>
                <w:noProof/>
                <w:webHidden/>
              </w:rPr>
              <w:fldChar w:fldCharType="begin"/>
            </w:r>
            <w:r w:rsidR="00961E9F">
              <w:rPr>
                <w:noProof/>
                <w:webHidden/>
              </w:rPr>
              <w:instrText xml:space="preserve"> PAGEREF _Toc91377768 \h </w:instrText>
            </w:r>
            <w:r w:rsidR="00961E9F">
              <w:rPr>
                <w:noProof/>
                <w:webHidden/>
              </w:rPr>
            </w:r>
            <w:r w:rsidR="00961E9F">
              <w:rPr>
                <w:noProof/>
                <w:webHidden/>
              </w:rPr>
              <w:fldChar w:fldCharType="separate"/>
            </w:r>
            <w:r w:rsidR="00961E9F">
              <w:rPr>
                <w:noProof/>
                <w:webHidden/>
              </w:rPr>
              <w:t>20</w:t>
            </w:r>
            <w:r w:rsidR="00961E9F">
              <w:rPr>
                <w:noProof/>
                <w:webHidden/>
              </w:rPr>
              <w:fldChar w:fldCharType="end"/>
            </w:r>
          </w:hyperlink>
        </w:p>
        <w:p w14:paraId="6E369EB2" w14:textId="1610FD87"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69" w:history="1">
            <w:r w:rsidR="00961E9F" w:rsidRPr="00301BD3">
              <w:rPr>
                <w:rStyle w:val="Hyperlink"/>
                <w:noProof/>
              </w:rPr>
              <w:t>2.3.2 Logistic Regression</w:t>
            </w:r>
            <w:r w:rsidR="00961E9F">
              <w:rPr>
                <w:noProof/>
                <w:webHidden/>
              </w:rPr>
              <w:tab/>
            </w:r>
            <w:r w:rsidR="00961E9F">
              <w:rPr>
                <w:noProof/>
                <w:webHidden/>
              </w:rPr>
              <w:fldChar w:fldCharType="begin"/>
            </w:r>
            <w:r w:rsidR="00961E9F">
              <w:rPr>
                <w:noProof/>
                <w:webHidden/>
              </w:rPr>
              <w:instrText xml:space="preserve"> PAGEREF _Toc91377769 \h </w:instrText>
            </w:r>
            <w:r w:rsidR="00961E9F">
              <w:rPr>
                <w:noProof/>
                <w:webHidden/>
              </w:rPr>
            </w:r>
            <w:r w:rsidR="00961E9F">
              <w:rPr>
                <w:noProof/>
                <w:webHidden/>
              </w:rPr>
              <w:fldChar w:fldCharType="separate"/>
            </w:r>
            <w:r w:rsidR="00961E9F">
              <w:rPr>
                <w:noProof/>
                <w:webHidden/>
              </w:rPr>
              <w:t>22</w:t>
            </w:r>
            <w:r w:rsidR="00961E9F">
              <w:rPr>
                <w:noProof/>
                <w:webHidden/>
              </w:rPr>
              <w:fldChar w:fldCharType="end"/>
            </w:r>
          </w:hyperlink>
        </w:p>
        <w:p w14:paraId="4072FEDC" w14:textId="77A995A8"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0" w:history="1">
            <w:r w:rsidR="00961E9F" w:rsidRPr="00301BD3">
              <w:rPr>
                <w:rStyle w:val="Hyperlink"/>
                <w:noProof/>
              </w:rPr>
              <w:t>2.3.3 Support Vector Machine</w:t>
            </w:r>
            <w:r w:rsidR="00961E9F">
              <w:rPr>
                <w:noProof/>
                <w:webHidden/>
              </w:rPr>
              <w:tab/>
            </w:r>
            <w:r w:rsidR="00961E9F">
              <w:rPr>
                <w:noProof/>
                <w:webHidden/>
              </w:rPr>
              <w:fldChar w:fldCharType="begin"/>
            </w:r>
            <w:r w:rsidR="00961E9F">
              <w:rPr>
                <w:noProof/>
                <w:webHidden/>
              </w:rPr>
              <w:instrText xml:space="preserve"> PAGEREF _Toc91377770 \h </w:instrText>
            </w:r>
            <w:r w:rsidR="00961E9F">
              <w:rPr>
                <w:noProof/>
                <w:webHidden/>
              </w:rPr>
            </w:r>
            <w:r w:rsidR="00961E9F">
              <w:rPr>
                <w:noProof/>
                <w:webHidden/>
              </w:rPr>
              <w:fldChar w:fldCharType="separate"/>
            </w:r>
            <w:r w:rsidR="00961E9F">
              <w:rPr>
                <w:noProof/>
                <w:webHidden/>
              </w:rPr>
              <w:t>22</w:t>
            </w:r>
            <w:r w:rsidR="00961E9F">
              <w:rPr>
                <w:noProof/>
                <w:webHidden/>
              </w:rPr>
              <w:fldChar w:fldCharType="end"/>
            </w:r>
          </w:hyperlink>
        </w:p>
        <w:p w14:paraId="16A822DA" w14:textId="668D472A"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71" w:history="1">
            <w:r w:rsidR="00961E9F" w:rsidRPr="00301BD3">
              <w:rPr>
                <w:rStyle w:val="Hyperlink"/>
                <w:noProof/>
              </w:rPr>
              <w:t>CHƯƠNG 3 – DEMO</w:t>
            </w:r>
            <w:r w:rsidR="00961E9F">
              <w:rPr>
                <w:noProof/>
                <w:webHidden/>
              </w:rPr>
              <w:tab/>
            </w:r>
            <w:r w:rsidR="00961E9F">
              <w:rPr>
                <w:noProof/>
                <w:webHidden/>
              </w:rPr>
              <w:fldChar w:fldCharType="begin"/>
            </w:r>
            <w:r w:rsidR="00961E9F">
              <w:rPr>
                <w:noProof/>
                <w:webHidden/>
              </w:rPr>
              <w:instrText xml:space="preserve"> PAGEREF _Toc91377771 \h </w:instrText>
            </w:r>
            <w:r w:rsidR="00961E9F">
              <w:rPr>
                <w:noProof/>
                <w:webHidden/>
              </w:rPr>
            </w:r>
            <w:r w:rsidR="00961E9F">
              <w:rPr>
                <w:noProof/>
                <w:webHidden/>
              </w:rPr>
              <w:fldChar w:fldCharType="separate"/>
            </w:r>
            <w:r w:rsidR="00961E9F">
              <w:rPr>
                <w:noProof/>
                <w:webHidden/>
              </w:rPr>
              <w:t>24</w:t>
            </w:r>
            <w:r w:rsidR="00961E9F">
              <w:rPr>
                <w:noProof/>
                <w:webHidden/>
              </w:rPr>
              <w:fldChar w:fldCharType="end"/>
            </w:r>
          </w:hyperlink>
        </w:p>
        <w:p w14:paraId="4B4DD25F" w14:textId="1A581516"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72" w:history="1">
            <w:r w:rsidR="00961E9F" w:rsidRPr="00301BD3">
              <w:rPr>
                <w:rStyle w:val="Hyperlink"/>
                <w:noProof/>
              </w:rPr>
              <w:t>3.1 Chức năng có trong demo</w:t>
            </w:r>
            <w:r w:rsidR="00961E9F">
              <w:rPr>
                <w:noProof/>
                <w:webHidden/>
              </w:rPr>
              <w:tab/>
            </w:r>
            <w:r w:rsidR="00961E9F">
              <w:rPr>
                <w:noProof/>
                <w:webHidden/>
              </w:rPr>
              <w:fldChar w:fldCharType="begin"/>
            </w:r>
            <w:r w:rsidR="00961E9F">
              <w:rPr>
                <w:noProof/>
                <w:webHidden/>
              </w:rPr>
              <w:instrText xml:space="preserve"> PAGEREF _Toc91377772 \h </w:instrText>
            </w:r>
            <w:r w:rsidR="00961E9F">
              <w:rPr>
                <w:noProof/>
                <w:webHidden/>
              </w:rPr>
            </w:r>
            <w:r w:rsidR="00961E9F">
              <w:rPr>
                <w:noProof/>
                <w:webHidden/>
              </w:rPr>
              <w:fldChar w:fldCharType="separate"/>
            </w:r>
            <w:r w:rsidR="00961E9F">
              <w:rPr>
                <w:noProof/>
                <w:webHidden/>
              </w:rPr>
              <w:t>24</w:t>
            </w:r>
            <w:r w:rsidR="00961E9F">
              <w:rPr>
                <w:noProof/>
                <w:webHidden/>
              </w:rPr>
              <w:fldChar w:fldCharType="end"/>
            </w:r>
          </w:hyperlink>
        </w:p>
        <w:p w14:paraId="038C63CD" w14:textId="042726C1"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73" w:history="1">
            <w:r w:rsidR="00961E9F" w:rsidRPr="00301BD3">
              <w:rPr>
                <w:rStyle w:val="Hyperlink"/>
                <w:noProof/>
              </w:rPr>
              <w:t>3.2 Chạy chương trình demo</w:t>
            </w:r>
            <w:r w:rsidR="00961E9F">
              <w:rPr>
                <w:noProof/>
                <w:webHidden/>
              </w:rPr>
              <w:tab/>
            </w:r>
            <w:r w:rsidR="00961E9F">
              <w:rPr>
                <w:noProof/>
                <w:webHidden/>
              </w:rPr>
              <w:fldChar w:fldCharType="begin"/>
            </w:r>
            <w:r w:rsidR="00961E9F">
              <w:rPr>
                <w:noProof/>
                <w:webHidden/>
              </w:rPr>
              <w:instrText xml:space="preserve"> PAGEREF _Toc91377773 \h </w:instrText>
            </w:r>
            <w:r w:rsidR="00961E9F">
              <w:rPr>
                <w:noProof/>
                <w:webHidden/>
              </w:rPr>
            </w:r>
            <w:r w:rsidR="00961E9F">
              <w:rPr>
                <w:noProof/>
                <w:webHidden/>
              </w:rPr>
              <w:fldChar w:fldCharType="separate"/>
            </w:r>
            <w:r w:rsidR="00961E9F">
              <w:rPr>
                <w:noProof/>
                <w:webHidden/>
              </w:rPr>
              <w:t>24</w:t>
            </w:r>
            <w:r w:rsidR="00961E9F">
              <w:rPr>
                <w:noProof/>
                <w:webHidden/>
              </w:rPr>
              <w:fldChar w:fldCharType="end"/>
            </w:r>
          </w:hyperlink>
        </w:p>
        <w:p w14:paraId="3BDD686B" w14:textId="0854CE6A"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4" w:history="1">
            <w:r w:rsidR="00961E9F" w:rsidRPr="00301BD3">
              <w:rPr>
                <w:rStyle w:val="Hyperlink"/>
                <w:noProof/>
              </w:rPr>
              <w:t>3.2.1 Cài đặt thư viện Python</w:t>
            </w:r>
            <w:r w:rsidR="00961E9F">
              <w:rPr>
                <w:noProof/>
                <w:webHidden/>
              </w:rPr>
              <w:tab/>
            </w:r>
            <w:r w:rsidR="00961E9F">
              <w:rPr>
                <w:noProof/>
                <w:webHidden/>
              </w:rPr>
              <w:fldChar w:fldCharType="begin"/>
            </w:r>
            <w:r w:rsidR="00961E9F">
              <w:rPr>
                <w:noProof/>
                <w:webHidden/>
              </w:rPr>
              <w:instrText xml:space="preserve"> PAGEREF _Toc91377774 \h </w:instrText>
            </w:r>
            <w:r w:rsidR="00961E9F">
              <w:rPr>
                <w:noProof/>
                <w:webHidden/>
              </w:rPr>
            </w:r>
            <w:r w:rsidR="00961E9F">
              <w:rPr>
                <w:noProof/>
                <w:webHidden/>
              </w:rPr>
              <w:fldChar w:fldCharType="separate"/>
            </w:r>
            <w:r w:rsidR="00961E9F">
              <w:rPr>
                <w:noProof/>
                <w:webHidden/>
              </w:rPr>
              <w:t>24</w:t>
            </w:r>
            <w:r w:rsidR="00961E9F">
              <w:rPr>
                <w:noProof/>
                <w:webHidden/>
              </w:rPr>
              <w:fldChar w:fldCharType="end"/>
            </w:r>
          </w:hyperlink>
        </w:p>
        <w:p w14:paraId="37FBAC82" w14:textId="3782C3BF"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5" w:history="1">
            <w:r w:rsidR="00961E9F" w:rsidRPr="00301BD3">
              <w:rPr>
                <w:rStyle w:val="Hyperlink"/>
                <w:noProof/>
              </w:rPr>
              <w:t>3.2.2 Chạy các thuật toán</w:t>
            </w:r>
            <w:r w:rsidR="00961E9F">
              <w:rPr>
                <w:noProof/>
                <w:webHidden/>
              </w:rPr>
              <w:tab/>
            </w:r>
            <w:r w:rsidR="00961E9F">
              <w:rPr>
                <w:noProof/>
                <w:webHidden/>
              </w:rPr>
              <w:fldChar w:fldCharType="begin"/>
            </w:r>
            <w:r w:rsidR="00961E9F">
              <w:rPr>
                <w:noProof/>
                <w:webHidden/>
              </w:rPr>
              <w:instrText xml:space="preserve"> PAGEREF _Toc91377775 \h </w:instrText>
            </w:r>
            <w:r w:rsidR="00961E9F">
              <w:rPr>
                <w:noProof/>
                <w:webHidden/>
              </w:rPr>
            </w:r>
            <w:r w:rsidR="00961E9F">
              <w:rPr>
                <w:noProof/>
                <w:webHidden/>
              </w:rPr>
              <w:fldChar w:fldCharType="separate"/>
            </w:r>
            <w:r w:rsidR="00961E9F">
              <w:rPr>
                <w:noProof/>
                <w:webHidden/>
              </w:rPr>
              <w:t>30</w:t>
            </w:r>
            <w:r w:rsidR="00961E9F">
              <w:rPr>
                <w:noProof/>
                <w:webHidden/>
              </w:rPr>
              <w:fldChar w:fldCharType="end"/>
            </w:r>
          </w:hyperlink>
        </w:p>
        <w:p w14:paraId="4D15D6AF" w14:textId="4C0C73ED"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6" w:history="1">
            <w:r w:rsidR="00961E9F" w:rsidRPr="00301BD3">
              <w:rPr>
                <w:rStyle w:val="Hyperlink"/>
                <w:noProof/>
              </w:rPr>
              <w:t>3.2.3 Chạy chương trình demo trên trình duyệt web</w:t>
            </w:r>
            <w:r w:rsidR="00961E9F">
              <w:rPr>
                <w:noProof/>
                <w:webHidden/>
              </w:rPr>
              <w:tab/>
            </w:r>
            <w:r w:rsidR="00961E9F">
              <w:rPr>
                <w:noProof/>
                <w:webHidden/>
              </w:rPr>
              <w:fldChar w:fldCharType="begin"/>
            </w:r>
            <w:r w:rsidR="00961E9F">
              <w:rPr>
                <w:noProof/>
                <w:webHidden/>
              </w:rPr>
              <w:instrText xml:space="preserve"> PAGEREF _Toc91377776 \h </w:instrText>
            </w:r>
            <w:r w:rsidR="00961E9F">
              <w:rPr>
                <w:noProof/>
                <w:webHidden/>
              </w:rPr>
            </w:r>
            <w:r w:rsidR="00961E9F">
              <w:rPr>
                <w:noProof/>
                <w:webHidden/>
              </w:rPr>
              <w:fldChar w:fldCharType="separate"/>
            </w:r>
            <w:r w:rsidR="00961E9F">
              <w:rPr>
                <w:noProof/>
                <w:webHidden/>
              </w:rPr>
              <w:t>32</w:t>
            </w:r>
            <w:r w:rsidR="00961E9F">
              <w:rPr>
                <w:noProof/>
                <w:webHidden/>
              </w:rPr>
              <w:fldChar w:fldCharType="end"/>
            </w:r>
          </w:hyperlink>
        </w:p>
        <w:p w14:paraId="59D9E126" w14:textId="3927DA04"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7" w:history="1">
            <w:r w:rsidR="00961E9F" w:rsidRPr="00301BD3">
              <w:rPr>
                <w:rStyle w:val="Hyperlink"/>
                <w:noProof/>
              </w:rPr>
              <w:t>3.2.3 Chạy chương trình demo trực tiếp trên Command Prompt</w:t>
            </w:r>
            <w:r w:rsidR="00961E9F">
              <w:rPr>
                <w:noProof/>
                <w:webHidden/>
              </w:rPr>
              <w:tab/>
            </w:r>
            <w:r w:rsidR="00961E9F">
              <w:rPr>
                <w:noProof/>
                <w:webHidden/>
              </w:rPr>
              <w:fldChar w:fldCharType="begin"/>
            </w:r>
            <w:r w:rsidR="00961E9F">
              <w:rPr>
                <w:noProof/>
                <w:webHidden/>
              </w:rPr>
              <w:instrText xml:space="preserve"> PAGEREF _Toc91377777 \h </w:instrText>
            </w:r>
            <w:r w:rsidR="00961E9F">
              <w:rPr>
                <w:noProof/>
                <w:webHidden/>
              </w:rPr>
            </w:r>
            <w:r w:rsidR="00961E9F">
              <w:rPr>
                <w:noProof/>
                <w:webHidden/>
              </w:rPr>
              <w:fldChar w:fldCharType="separate"/>
            </w:r>
            <w:r w:rsidR="00961E9F">
              <w:rPr>
                <w:noProof/>
                <w:webHidden/>
              </w:rPr>
              <w:t>36</w:t>
            </w:r>
            <w:r w:rsidR="00961E9F">
              <w:rPr>
                <w:noProof/>
                <w:webHidden/>
              </w:rPr>
              <w:fldChar w:fldCharType="end"/>
            </w:r>
          </w:hyperlink>
        </w:p>
        <w:p w14:paraId="169F4606" w14:textId="3142D75F" w:rsidR="00961E9F" w:rsidRDefault="00EC4C77">
          <w:pPr>
            <w:pStyle w:val="TOC3"/>
            <w:tabs>
              <w:tab w:val="right" w:leader="dot" w:pos="9111"/>
            </w:tabs>
            <w:rPr>
              <w:rFonts w:asciiTheme="minorHAnsi" w:eastAsiaTheme="minorEastAsia" w:hAnsiTheme="minorHAnsi" w:cstheme="minorBidi"/>
              <w:noProof/>
              <w:sz w:val="22"/>
              <w:szCs w:val="22"/>
            </w:rPr>
          </w:pPr>
          <w:hyperlink w:anchor="_Toc91377778" w:history="1">
            <w:r w:rsidR="00961E9F" w:rsidRPr="00301BD3">
              <w:rPr>
                <w:rStyle w:val="Hyperlink"/>
                <w:noProof/>
              </w:rPr>
              <w:t>3.2.4 Hướng xử lý khi chạy chương trình bị lỗi hoặc không chạy được</w:t>
            </w:r>
            <w:r w:rsidR="00961E9F">
              <w:rPr>
                <w:noProof/>
                <w:webHidden/>
              </w:rPr>
              <w:tab/>
            </w:r>
            <w:r w:rsidR="00961E9F">
              <w:rPr>
                <w:noProof/>
                <w:webHidden/>
              </w:rPr>
              <w:fldChar w:fldCharType="begin"/>
            </w:r>
            <w:r w:rsidR="00961E9F">
              <w:rPr>
                <w:noProof/>
                <w:webHidden/>
              </w:rPr>
              <w:instrText xml:space="preserve"> PAGEREF _Toc91377778 \h </w:instrText>
            </w:r>
            <w:r w:rsidR="00961E9F">
              <w:rPr>
                <w:noProof/>
                <w:webHidden/>
              </w:rPr>
            </w:r>
            <w:r w:rsidR="00961E9F">
              <w:rPr>
                <w:noProof/>
                <w:webHidden/>
              </w:rPr>
              <w:fldChar w:fldCharType="separate"/>
            </w:r>
            <w:r w:rsidR="00961E9F">
              <w:rPr>
                <w:noProof/>
                <w:webHidden/>
              </w:rPr>
              <w:t>40</w:t>
            </w:r>
            <w:r w:rsidR="00961E9F">
              <w:rPr>
                <w:noProof/>
                <w:webHidden/>
              </w:rPr>
              <w:fldChar w:fldCharType="end"/>
            </w:r>
          </w:hyperlink>
        </w:p>
        <w:p w14:paraId="774E1823" w14:textId="48623D1A"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79" w:history="1">
            <w:r w:rsidR="00961E9F" w:rsidRPr="00301BD3">
              <w:rPr>
                <w:rStyle w:val="Hyperlink"/>
                <w:noProof/>
              </w:rPr>
              <w:t>3.3 Luồng hoạt động của chương trình</w:t>
            </w:r>
            <w:r w:rsidR="00961E9F">
              <w:rPr>
                <w:noProof/>
                <w:webHidden/>
              </w:rPr>
              <w:tab/>
            </w:r>
            <w:r w:rsidR="00961E9F">
              <w:rPr>
                <w:noProof/>
                <w:webHidden/>
              </w:rPr>
              <w:fldChar w:fldCharType="begin"/>
            </w:r>
            <w:r w:rsidR="00961E9F">
              <w:rPr>
                <w:noProof/>
                <w:webHidden/>
              </w:rPr>
              <w:instrText xml:space="preserve"> PAGEREF _Toc91377779 \h </w:instrText>
            </w:r>
            <w:r w:rsidR="00961E9F">
              <w:rPr>
                <w:noProof/>
                <w:webHidden/>
              </w:rPr>
            </w:r>
            <w:r w:rsidR="00961E9F">
              <w:rPr>
                <w:noProof/>
                <w:webHidden/>
              </w:rPr>
              <w:fldChar w:fldCharType="separate"/>
            </w:r>
            <w:r w:rsidR="00961E9F">
              <w:rPr>
                <w:noProof/>
                <w:webHidden/>
              </w:rPr>
              <w:t>41</w:t>
            </w:r>
            <w:r w:rsidR="00961E9F">
              <w:rPr>
                <w:noProof/>
                <w:webHidden/>
              </w:rPr>
              <w:fldChar w:fldCharType="end"/>
            </w:r>
          </w:hyperlink>
        </w:p>
        <w:p w14:paraId="0A00ED41" w14:textId="101E6956" w:rsidR="00961E9F" w:rsidRDefault="00EC4C77">
          <w:pPr>
            <w:pStyle w:val="TOC2"/>
            <w:tabs>
              <w:tab w:val="right" w:leader="dot" w:pos="9111"/>
            </w:tabs>
            <w:rPr>
              <w:rFonts w:asciiTheme="minorHAnsi" w:eastAsiaTheme="minorEastAsia" w:hAnsiTheme="minorHAnsi" w:cstheme="minorBidi"/>
              <w:noProof/>
              <w:sz w:val="22"/>
              <w:szCs w:val="22"/>
            </w:rPr>
          </w:pPr>
          <w:hyperlink w:anchor="_Toc91377780" w:history="1">
            <w:r w:rsidR="00961E9F" w:rsidRPr="00301BD3">
              <w:rPr>
                <w:rStyle w:val="Hyperlink"/>
                <w:noProof/>
              </w:rPr>
              <w:t>3.4 Đánh giá kết quả đạt được</w:t>
            </w:r>
            <w:r w:rsidR="00961E9F">
              <w:rPr>
                <w:noProof/>
                <w:webHidden/>
              </w:rPr>
              <w:tab/>
            </w:r>
            <w:r w:rsidR="00961E9F">
              <w:rPr>
                <w:noProof/>
                <w:webHidden/>
              </w:rPr>
              <w:fldChar w:fldCharType="begin"/>
            </w:r>
            <w:r w:rsidR="00961E9F">
              <w:rPr>
                <w:noProof/>
                <w:webHidden/>
              </w:rPr>
              <w:instrText xml:space="preserve"> PAGEREF _Toc91377780 \h </w:instrText>
            </w:r>
            <w:r w:rsidR="00961E9F">
              <w:rPr>
                <w:noProof/>
                <w:webHidden/>
              </w:rPr>
            </w:r>
            <w:r w:rsidR="00961E9F">
              <w:rPr>
                <w:noProof/>
                <w:webHidden/>
              </w:rPr>
              <w:fldChar w:fldCharType="separate"/>
            </w:r>
            <w:r w:rsidR="00961E9F">
              <w:rPr>
                <w:noProof/>
                <w:webHidden/>
              </w:rPr>
              <w:t>41</w:t>
            </w:r>
            <w:r w:rsidR="00961E9F">
              <w:rPr>
                <w:noProof/>
                <w:webHidden/>
              </w:rPr>
              <w:fldChar w:fldCharType="end"/>
            </w:r>
          </w:hyperlink>
        </w:p>
        <w:p w14:paraId="609A97E0" w14:textId="0788580D"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81" w:history="1">
            <w:r w:rsidR="00961E9F" w:rsidRPr="00301BD3">
              <w:rPr>
                <w:rStyle w:val="Hyperlink"/>
                <w:noProof/>
              </w:rPr>
              <w:t>CHƯƠNG 4: KẾT LUẬN</w:t>
            </w:r>
            <w:r w:rsidR="00961E9F">
              <w:rPr>
                <w:noProof/>
                <w:webHidden/>
              </w:rPr>
              <w:tab/>
            </w:r>
            <w:r w:rsidR="00961E9F">
              <w:rPr>
                <w:noProof/>
                <w:webHidden/>
              </w:rPr>
              <w:fldChar w:fldCharType="begin"/>
            </w:r>
            <w:r w:rsidR="00961E9F">
              <w:rPr>
                <w:noProof/>
                <w:webHidden/>
              </w:rPr>
              <w:instrText xml:space="preserve"> PAGEREF _Toc91377781 \h </w:instrText>
            </w:r>
            <w:r w:rsidR="00961E9F">
              <w:rPr>
                <w:noProof/>
                <w:webHidden/>
              </w:rPr>
            </w:r>
            <w:r w:rsidR="00961E9F">
              <w:rPr>
                <w:noProof/>
                <w:webHidden/>
              </w:rPr>
              <w:fldChar w:fldCharType="separate"/>
            </w:r>
            <w:r w:rsidR="00961E9F">
              <w:rPr>
                <w:noProof/>
                <w:webHidden/>
              </w:rPr>
              <w:t>44</w:t>
            </w:r>
            <w:r w:rsidR="00961E9F">
              <w:rPr>
                <w:noProof/>
                <w:webHidden/>
              </w:rPr>
              <w:fldChar w:fldCharType="end"/>
            </w:r>
          </w:hyperlink>
        </w:p>
        <w:p w14:paraId="25C14E3C" w14:textId="0F8B6C44" w:rsidR="00961E9F" w:rsidRDefault="00EC4C77">
          <w:pPr>
            <w:pStyle w:val="TOC1"/>
            <w:tabs>
              <w:tab w:val="right" w:leader="dot" w:pos="9111"/>
            </w:tabs>
            <w:rPr>
              <w:rFonts w:asciiTheme="minorHAnsi" w:eastAsiaTheme="minorEastAsia" w:hAnsiTheme="minorHAnsi" w:cstheme="minorBidi"/>
              <w:noProof/>
              <w:sz w:val="22"/>
              <w:szCs w:val="22"/>
            </w:rPr>
          </w:pPr>
          <w:hyperlink w:anchor="_Toc91377782" w:history="1">
            <w:r w:rsidR="00961E9F" w:rsidRPr="00301BD3">
              <w:rPr>
                <w:rStyle w:val="Hyperlink"/>
                <w:noProof/>
              </w:rPr>
              <w:t>TÀI LIỆU THAM KHẢO</w:t>
            </w:r>
            <w:r w:rsidR="00961E9F">
              <w:rPr>
                <w:noProof/>
                <w:webHidden/>
              </w:rPr>
              <w:tab/>
            </w:r>
            <w:r w:rsidR="00961E9F">
              <w:rPr>
                <w:noProof/>
                <w:webHidden/>
              </w:rPr>
              <w:fldChar w:fldCharType="begin"/>
            </w:r>
            <w:r w:rsidR="00961E9F">
              <w:rPr>
                <w:noProof/>
                <w:webHidden/>
              </w:rPr>
              <w:instrText xml:space="preserve"> PAGEREF _Toc91377782 \h </w:instrText>
            </w:r>
            <w:r w:rsidR="00961E9F">
              <w:rPr>
                <w:noProof/>
                <w:webHidden/>
              </w:rPr>
            </w:r>
            <w:r w:rsidR="00961E9F">
              <w:rPr>
                <w:noProof/>
                <w:webHidden/>
              </w:rPr>
              <w:fldChar w:fldCharType="separate"/>
            </w:r>
            <w:r w:rsidR="00961E9F">
              <w:rPr>
                <w:noProof/>
                <w:webHidden/>
              </w:rPr>
              <w:t>45</w:t>
            </w:r>
            <w:r w:rsidR="00961E9F">
              <w:rPr>
                <w:noProof/>
                <w:webHidden/>
              </w:rPr>
              <w:fldChar w:fldCharType="end"/>
            </w:r>
          </w:hyperlink>
        </w:p>
        <w:p w14:paraId="367F9EAF" w14:textId="03E30FD2" w:rsidR="00AD7A3A" w:rsidRDefault="00AD7A3A" w:rsidP="00AD7A3A">
          <w:pPr>
            <w:rPr>
              <w:b/>
              <w:bCs/>
              <w:noProof/>
            </w:rPr>
          </w:pPr>
          <w:r>
            <w:rPr>
              <w:b/>
              <w:bCs/>
              <w:noProof/>
            </w:rPr>
            <w:fldChar w:fldCharType="end"/>
          </w:r>
        </w:p>
      </w:sdtContent>
    </w:sdt>
    <w:p w14:paraId="20E77205" w14:textId="531061AA" w:rsidR="007E6AB9" w:rsidRPr="00AD7A3A" w:rsidRDefault="007E6AB9" w:rsidP="00AD7A3A">
      <w:r>
        <w:rPr>
          <w:sz w:val="26"/>
          <w:szCs w:val="26"/>
        </w:rPr>
        <w:br w:type="page"/>
      </w:r>
    </w:p>
    <w:p w14:paraId="6A0DEC80" w14:textId="23F166E7" w:rsidR="007E6AB9" w:rsidRPr="00B85F0B" w:rsidRDefault="007E6AB9" w:rsidP="002555D6">
      <w:pPr>
        <w:pStyle w:val="Chng"/>
        <w:jc w:val="center"/>
        <w:outlineLvl w:val="0"/>
      </w:pPr>
      <w:bookmarkStart w:id="7" w:name="_Toc91377753"/>
      <w:r w:rsidRPr="00B85F0B">
        <w:t>DANH MỤC KÍ HIỆU VÀ CHỮ VIẾT TẮT</w:t>
      </w:r>
      <w:bookmarkEnd w:id="7"/>
    </w:p>
    <w:p w14:paraId="3336E92B" w14:textId="77777777" w:rsidR="00291721" w:rsidRDefault="00291721" w:rsidP="00291721">
      <w:pPr>
        <w:pStyle w:val="Nidungvnbn"/>
      </w:pPr>
    </w:p>
    <w:p w14:paraId="5C9BDFC0"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52DD40B0" w14:textId="72D44869" w:rsidR="00791EED" w:rsidRDefault="00791EED" w:rsidP="00791EED">
      <w:pPr>
        <w:spacing w:before="60" w:after="60" w:line="276" w:lineRule="auto"/>
        <w:ind w:firstLine="720"/>
        <w:jc w:val="both"/>
        <w:rPr>
          <w:i/>
        </w:rPr>
      </w:pPr>
    </w:p>
    <w:p w14:paraId="2DFBB319" w14:textId="77777777" w:rsidR="00A10E90" w:rsidRPr="006C3A2B" w:rsidRDefault="00A10E90" w:rsidP="00791EED">
      <w:pPr>
        <w:spacing w:before="60" w:after="60" w:line="276" w:lineRule="auto"/>
        <w:ind w:firstLine="720"/>
        <w:jc w:val="both"/>
      </w:pPr>
    </w:p>
    <w:p w14:paraId="0D077DC0"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430B35CB" w14:textId="2C4F9E35" w:rsidR="00202433" w:rsidRDefault="00202433" w:rsidP="00791EED">
      <w:pPr>
        <w:spacing w:before="60" w:after="60" w:line="276" w:lineRule="auto"/>
        <w:ind w:firstLine="720"/>
        <w:jc w:val="both"/>
        <w:rPr>
          <w:sz w:val="26"/>
          <w:szCs w:val="26"/>
        </w:rPr>
      </w:pPr>
      <w:r>
        <w:rPr>
          <w:sz w:val="26"/>
          <w:szCs w:val="26"/>
        </w:rPr>
        <w:t>URL</w:t>
      </w:r>
      <w:r>
        <w:rPr>
          <w:sz w:val="26"/>
          <w:szCs w:val="26"/>
        </w:rPr>
        <w:tab/>
      </w:r>
      <w:r>
        <w:rPr>
          <w:sz w:val="26"/>
          <w:szCs w:val="26"/>
        </w:rPr>
        <w:tab/>
      </w:r>
      <w:r w:rsidRPr="00202433">
        <w:rPr>
          <w:rStyle w:val="NidungvnbnChar"/>
        </w:rPr>
        <w:t>Uniform Resource Locator</w:t>
      </w:r>
    </w:p>
    <w:p w14:paraId="736FF21C" w14:textId="2A420D76" w:rsidR="00791EED" w:rsidRDefault="00A10E90" w:rsidP="00791EED">
      <w:pPr>
        <w:spacing w:before="60" w:after="60" w:line="276" w:lineRule="auto"/>
        <w:ind w:firstLine="720"/>
        <w:jc w:val="both"/>
        <w:rPr>
          <w:sz w:val="26"/>
          <w:szCs w:val="26"/>
        </w:rPr>
      </w:pPr>
      <w:r w:rsidRPr="00063B59">
        <w:rPr>
          <w:sz w:val="26"/>
          <w:szCs w:val="26"/>
        </w:rPr>
        <w:t>S</w:t>
      </w:r>
      <w:r w:rsidR="00F379B6">
        <w:rPr>
          <w:sz w:val="26"/>
          <w:szCs w:val="26"/>
        </w:rPr>
        <w:t>VM</w:t>
      </w:r>
      <w:r w:rsidR="00791EED" w:rsidRPr="00063B59">
        <w:rPr>
          <w:sz w:val="26"/>
          <w:szCs w:val="26"/>
        </w:rPr>
        <w:t xml:space="preserve">    </w:t>
      </w:r>
      <w:r w:rsidR="001E3E7F">
        <w:rPr>
          <w:sz w:val="26"/>
          <w:szCs w:val="26"/>
        </w:rPr>
        <w:tab/>
      </w:r>
      <w:r w:rsidR="008B18D6">
        <w:rPr>
          <w:sz w:val="26"/>
          <w:szCs w:val="26"/>
        </w:rPr>
        <w:t>S</w:t>
      </w:r>
      <w:r w:rsidR="00F379B6">
        <w:rPr>
          <w:sz w:val="26"/>
          <w:szCs w:val="26"/>
        </w:rPr>
        <w:t>upport Vector Machine</w:t>
      </w:r>
    </w:p>
    <w:p w14:paraId="788A3B9A" w14:textId="50685E97" w:rsidR="001E3E7F" w:rsidRPr="00063B59" w:rsidRDefault="00202433" w:rsidP="00791EED">
      <w:pPr>
        <w:spacing w:before="60" w:after="60" w:line="276" w:lineRule="auto"/>
        <w:ind w:firstLine="720"/>
        <w:jc w:val="both"/>
        <w:rPr>
          <w:sz w:val="26"/>
          <w:szCs w:val="26"/>
        </w:rPr>
      </w:pPr>
      <w:r>
        <w:rPr>
          <w:sz w:val="26"/>
          <w:szCs w:val="26"/>
        </w:rPr>
        <w:t>HTTPS</w:t>
      </w:r>
      <w:r w:rsidR="001E3E7F">
        <w:rPr>
          <w:sz w:val="26"/>
          <w:szCs w:val="26"/>
        </w:rPr>
        <w:t xml:space="preserve"> </w:t>
      </w:r>
      <w:r w:rsidR="001E3E7F">
        <w:rPr>
          <w:sz w:val="26"/>
          <w:szCs w:val="26"/>
        </w:rPr>
        <w:tab/>
      </w:r>
      <w:r w:rsidR="00334460" w:rsidRPr="00334460">
        <w:rPr>
          <w:rStyle w:val="NidungvnbnChar"/>
        </w:rPr>
        <w:t>Hyper Text Transfer Protocol with Secure Sockets Layer</w:t>
      </w:r>
    </w:p>
    <w:p w14:paraId="69202175" w14:textId="77777777" w:rsidR="007E6AB9" w:rsidRPr="00063B59" w:rsidRDefault="007E6AB9" w:rsidP="00291721">
      <w:pPr>
        <w:pStyle w:val="Nidungvnbn"/>
      </w:pPr>
    </w:p>
    <w:p w14:paraId="10B08410" w14:textId="77777777" w:rsidR="007E6AB9" w:rsidRDefault="007E6AB9">
      <w:pPr>
        <w:spacing w:after="200" w:line="276" w:lineRule="auto"/>
        <w:rPr>
          <w:sz w:val="26"/>
          <w:szCs w:val="26"/>
        </w:rPr>
      </w:pPr>
      <w:r>
        <w:rPr>
          <w:sz w:val="26"/>
          <w:szCs w:val="26"/>
        </w:rPr>
        <w:br w:type="page"/>
      </w:r>
    </w:p>
    <w:p w14:paraId="5EC70545" w14:textId="1CF26DED" w:rsidR="007E6AB9" w:rsidRPr="007E6AB9" w:rsidRDefault="007B1A23" w:rsidP="004E00AF">
      <w:pPr>
        <w:pStyle w:val="Chng"/>
        <w:spacing w:before="120" w:after="120"/>
        <w:jc w:val="center"/>
        <w:outlineLvl w:val="0"/>
      </w:pPr>
      <w:bookmarkStart w:id="8" w:name="_Toc387692909"/>
      <w:bookmarkStart w:id="9" w:name="_Toc91377754"/>
      <w:r>
        <w:t>DANH MỤC CÁC BẢNG BIỂU, HÌNH VẼ, ĐỒ THỊ</w:t>
      </w:r>
      <w:bookmarkEnd w:id="8"/>
      <w:bookmarkEnd w:id="9"/>
    </w:p>
    <w:p w14:paraId="14220F65" w14:textId="59E90541" w:rsidR="007E6AB9" w:rsidRPr="00791EED" w:rsidRDefault="00791EED" w:rsidP="004E00AF">
      <w:pPr>
        <w:spacing w:before="120" w:after="120"/>
        <w:rPr>
          <w:b/>
          <w:sz w:val="28"/>
        </w:rPr>
      </w:pPr>
      <w:r w:rsidRPr="00791EED">
        <w:rPr>
          <w:b/>
          <w:sz w:val="28"/>
        </w:rPr>
        <w:t>DANH MỤC HÌNH</w:t>
      </w:r>
    </w:p>
    <w:p w14:paraId="0DD9DBB7" w14:textId="40F5AC19" w:rsidR="005948CC" w:rsidRDefault="005D30D1">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1." </w:instrText>
      </w:r>
      <w:r>
        <w:rPr>
          <w:szCs w:val="26"/>
        </w:rPr>
        <w:fldChar w:fldCharType="separate"/>
      </w:r>
      <w:hyperlink w:anchor="_Toc91377783" w:history="1">
        <w:r w:rsidR="005948CC" w:rsidRPr="00203F94">
          <w:rPr>
            <w:rStyle w:val="Hyperlink"/>
            <w:noProof/>
          </w:rPr>
          <w:t>Hình 1. 1: Giả mạo email, tin nhắn</w:t>
        </w:r>
        <w:r w:rsidR="005948CC">
          <w:rPr>
            <w:noProof/>
            <w:webHidden/>
          </w:rPr>
          <w:tab/>
        </w:r>
        <w:r w:rsidR="005948CC">
          <w:rPr>
            <w:noProof/>
            <w:webHidden/>
          </w:rPr>
          <w:fldChar w:fldCharType="begin"/>
        </w:r>
        <w:r w:rsidR="005948CC">
          <w:rPr>
            <w:noProof/>
            <w:webHidden/>
          </w:rPr>
          <w:instrText xml:space="preserve"> PAGEREF _Toc91377783 \h </w:instrText>
        </w:r>
        <w:r w:rsidR="005948CC">
          <w:rPr>
            <w:noProof/>
            <w:webHidden/>
          </w:rPr>
        </w:r>
        <w:r w:rsidR="005948CC">
          <w:rPr>
            <w:noProof/>
            <w:webHidden/>
          </w:rPr>
          <w:fldChar w:fldCharType="separate"/>
        </w:r>
        <w:r w:rsidR="005948CC">
          <w:rPr>
            <w:noProof/>
            <w:webHidden/>
          </w:rPr>
          <w:t>6</w:t>
        </w:r>
        <w:r w:rsidR="005948CC">
          <w:rPr>
            <w:noProof/>
            <w:webHidden/>
          </w:rPr>
          <w:fldChar w:fldCharType="end"/>
        </w:r>
      </w:hyperlink>
    </w:p>
    <w:p w14:paraId="79CEA6DC" w14:textId="60140699" w:rsidR="005948CC" w:rsidRDefault="00EC4C77">
      <w:pPr>
        <w:pStyle w:val="TableofFigures"/>
        <w:tabs>
          <w:tab w:val="right" w:leader="dot" w:pos="9111"/>
        </w:tabs>
        <w:rPr>
          <w:rFonts w:asciiTheme="minorHAnsi" w:eastAsiaTheme="minorEastAsia" w:hAnsiTheme="minorHAnsi" w:cstheme="minorBidi"/>
          <w:noProof/>
          <w:sz w:val="22"/>
          <w:szCs w:val="22"/>
        </w:rPr>
      </w:pPr>
      <w:hyperlink w:anchor="_Toc91377784" w:history="1">
        <w:r w:rsidR="005948CC" w:rsidRPr="00203F94">
          <w:rPr>
            <w:rStyle w:val="Hyperlink"/>
            <w:noProof/>
          </w:rPr>
          <w:t>Hình 1. 2: Giả mạo website</w:t>
        </w:r>
        <w:r w:rsidR="005948CC">
          <w:rPr>
            <w:noProof/>
            <w:webHidden/>
          </w:rPr>
          <w:tab/>
        </w:r>
        <w:r w:rsidR="005948CC">
          <w:rPr>
            <w:noProof/>
            <w:webHidden/>
          </w:rPr>
          <w:fldChar w:fldCharType="begin"/>
        </w:r>
        <w:r w:rsidR="005948CC">
          <w:rPr>
            <w:noProof/>
            <w:webHidden/>
          </w:rPr>
          <w:instrText xml:space="preserve"> PAGEREF _Toc91377784 \h </w:instrText>
        </w:r>
        <w:r w:rsidR="005948CC">
          <w:rPr>
            <w:noProof/>
            <w:webHidden/>
          </w:rPr>
        </w:r>
        <w:r w:rsidR="005948CC">
          <w:rPr>
            <w:noProof/>
            <w:webHidden/>
          </w:rPr>
          <w:fldChar w:fldCharType="separate"/>
        </w:r>
        <w:r w:rsidR="005948CC">
          <w:rPr>
            <w:noProof/>
            <w:webHidden/>
          </w:rPr>
          <w:t>7</w:t>
        </w:r>
        <w:r w:rsidR="005948CC">
          <w:rPr>
            <w:noProof/>
            <w:webHidden/>
          </w:rPr>
          <w:fldChar w:fldCharType="end"/>
        </w:r>
      </w:hyperlink>
    </w:p>
    <w:p w14:paraId="23FF6BDA" w14:textId="77777777" w:rsidR="005948CC" w:rsidRDefault="005D30D1"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 </w:instrText>
      </w:r>
      <w:r>
        <w:rPr>
          <w:szCs w:val="26"/>
        </w:rPr>
        <w:fldChar w:fldCharType="separate"/>
      </w:r>
    </w:p>
    <w:p w14:paraId="18D96250" w14:textId="30BB9FEA" w:rsidR="005948CC" w:rsidRDefault="00EC4C77">
      <w:pPr>
        <w:pStyle w:val="TableofFigures"/>
        <w:tabs>
          <w:tab w:val="right" w:leader="dot" w:pos="9111"/>
        </w:tabs>
        <w:rPr>
          <w:rFonts w:asciiTheme="minorHAnsi" w:eastAsiaTheme="minorEastAsia" w:hAnsiTheme="minorHAnsi" w:cstheme="minorBidi"/>
          <w:noProof/>
          <w:sz w:val="22"/>
          <w:szCs w:val="22"/>
        </w:rPr>
      </w:pPr>
      <w:hyperlink w:anchor="_Toc91377785" w:history="1">
        <w:r w:rsidR="005948CC" w:rsidRPr="003A5E67">
          <w:rPr>
            <w:rStyle w:val="Hyperlink"/>
            <w:noProof/>
          </w:rPr>
          <w:t>Hình 2. 1: Thuật toán Random Forest sử dụng trong đồ án</w:t>
        </w:r>
        <w:r w:rsidR="005948CC">
          <w:rPr>
            <w:noProof/>
            <w:webHidden/>
          </w:rPr>
          <w:tab/>
        </w:r>
        <w:r w:rsidR="005948CC">
          <w:rPr>
            <w:noProof/>
            <w:webHidden/>
          </w:rPr>
          <w:fldChar w:fldCharType="begin"/>
        </w:r>
        <w:r w:rsidR="005948CC">
          <w:rPr>
            <w:noProof/>
            <w:webHidden/>
          </w:rPr>
          <w:instrText xml:space="preserve"> PAGEREF _Toc91377785 \h </w:instrText>
        </w:r>
        <w:r w:rsidR="005948CC">
          <w:rPr>
            <w:noProof/>
            <w:webHidden/>
          </w:rPr>
        </w:r>
        <w:r w:rsidR="005948CC">
          <w:rPr>
            <w:noProof/>
            <w:webHidden/>
          </w:rPr>
          <w:fldChar w:fldCharType="separate"/>
        </w:r>
        <w:r w:rsidR="005948CC">
          <w:rPr>
            <w:noProof/>
            <w:webHidden/>
          </w:rPr>
          <w:t>21</w:t>
        </w:r>
        <w:r w:rsidR="005948CC">
          <w:rPr>
            <w:noProof/>
            <w:webHidden/>
          </w:rPr>
          <w:fldChar w:fldCharType="end"/>
        </w:r>
      </w:hyperlink>
    </w:p>
    <w:p w14:paraId="669D61EA" w14:textId="2A191207" w:rsidR="005948CC" w:rsidRDefault="00EC4C77">
      <w:pPr>
        <w:pStyle w:val="TableofFigures"/>
        <w:tabs>
          <w:tab w:val="right" w:leader="dot" w:pos="9111"/>
        </w:tabs>
        <w:rPr>
          <w:rFonts w:asciiTheme="minorHAnsi" w:eastAsiaTheme="minorEastAsia" w:hAnsiTheme="minorHAnsi" w:cstheme="minorBidi"/>
          <w:noProof/>
          <w:sz w:val="22"/>
          <w:szCs w:val="22"/>
        </w:rPr>
      </w:pPr>
      <w:hyperlink w:anchor="_Toc91377786" w:history="1">
        <w:r w:rsidR="005948CC" w:rsidRPr="003A5E67">
          <w:rPr>
            <w:rStyle w:val="Hyperlink"/>
            <w:noProof/>
          </w:rPr>
          <w:t>Hình 2. 2: Thuật toán Logistic Regression sử dụng trong đồ án</w:t>
        </w:r>
        <w:r w:rsidR="005948CC">
          <w:rPr>
            <w:noProof/>
            <w:webHidden/>
          </w:rPr>
          <w:tab/>
        </w:r>
        <w:r w:rsidR="005948CC">
          <w:rPr>
            <w:noProof/>
            <w:webHidden/>
          </w:rPr>
          <w:fldChar w:fldCharType="begin"/>
        </w:r>
        <w:r w:rsidR="005948CC">
          <w:rPr>
            <w:noProof/>
            <w:webHidden/>
          </w:rPr>
          <w:instrText xml:space="preserve"> PAGEREF _Toc91377786 \h </w:instrText>
        </w:r>
        <w:r w:rsidR="005948CC">
          <w:rPr>
            <w:noProof/>
            <w:webHidden/>
          </w:rPr>
        </w:r>
        <w:r w:rsidR="005948CC">
          <w:rPr>
            <w:noProof/>
            <w:webHidden/>
          </w:rPr>
          <w:fldChar w:fldCharType="separate"/>
        </w:r>
        <w:r w:rsidR="005948CC">
          <w:rPr>
            <w:noProof/>
            <w:webHidden/>
          </w:rPr>
          <w:t>22</w:t>
        </w:r>
        <w:r w:rsidR="005948CC">
          <w:rPr>
            <w:noProof/>
            <w:webHidden/>
          </w:rPr>
          <w:fldChar w:fldCharType="end"/>
        </w:r>
      </w:hyperlink>
    </w:p>
    <w:p w14:paraId="3EC23975" w14:textId="7016575A" w:rsidR="005948CC" w:rsidRDefault="00EC4C77">
      <w:pPr>
        <w:pStyle w:val="TableofFigures"/>
        <w:tabs>
          <w:tab w:val="right" w:leader="dot" w:pos="9111"/>
        </w:tabs>
        <w:rPr>
          <w:rFonts w:asciiTheme="minorHAnsi" w:eastAsiaTheme="minorEastAsia" w:hAnsiTheme="minorHAnsi" w:cstheme="minorBidi"/>
          <w:noProof/>
          <w:sz w:val="22"/>
          <w:szCs w:val="22"/>
        </w:rPr>
      </w:pPr>
      <w:hyperlink w:anchor="_Toc91377787" w:history="1">
        <w:r w:rsidR="005948CC" w:rsidRPr="003A5E67">
          <w:rPr>
            <w:rStyle w:val="Hyperlink"/>
            <w:noProof/>
          </w:rPr>
          <w:t>Hình 2. 3: Thuật toán SVM sử dụng trong đồ án</w:t>
        </w:r>
        <w:r w:rsidR="005948CC">
          <w:rPr>
            <w:noProof/>
            <w:webHidden/>
          </w:rPr>
          <w:tab/>
        </w:r>
        <w:r w:rsidR="005948CC">
          <w:rPr>
            <w:noProof/>
            <w:webHidden/>
          </w:rPr>
          <w:fldChar w:fldCharType="begin"/>
        </w:r>
        <w:r w:rsidR="005948CC">
          <w:rPr>
            <w:noProof/>
            <w:webHidden/>
          </w:rPr>
          <w:instrText xml:space="preserve"> PAGEREF _Toc91377787 \h </w:instrText>
        </w:r>
        <w:r w:rsidR="005948CC">
          <w:rPr>
            <w:noProof/>
            <w:webHidden/>
          </w:rPr>
        </w:r>
        <w:r w:rsidR="005948CC">
          <w:rPr>
            <w:noProof/>
            <w:webHidden/>
          </w:rPr>
          <w:fldChar w:fldCharType="separate"/>
        </w:r>
        <w:r w:rsidR="005948CC">
          <w:rPr>
            <w:noProof/>
            <w:webHidden/>
          </w:rPr>
          <w:t>23</w:t>
        </w:r>
        <w:r w:rsidR="005948CC">
          <w:rPr>
            <w:noProof/>
            <w:webHidden/>
          </w:rPr>
          <w:fldChar w:fldCharType="end"/>
        </w:r>
      </w:hyperlink>
    </w:p>
    <w:p w14:paraId="2BFB812B" w14:textId="77777777" w:rsidR="00D47410" w:rsidRDefault="005D30D1"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 </w:instrText>
      </w:r>
      <w:r>
        <w:rPr>
          <w:szCs w:val="26"/>
        </w:rPr>
        <w:fldChar w:fldCharType="separate"/>
      </w:r>
    </w:p>
    <w:p w14:paraId="6A970B76" w14:textId="5EA46972"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49" w:history="1">
        <w:r w:rsidR="00D47410" w:rsidRPr="00A41870">
          <w:rPr>
            <w:rStyle w:val="Hyperlink"/>
            <w:noProof/>
          </w:rPr>
          <w:t>Hình 3. 1: Cài đặt thư viện Requests</w:t>
        </w:r>
        <w:r w:rsidR="00D47410">
          <w:rPr>
            <w:noProof/>
            <w:webHidden/>
          </w:rPr>
          <w:tab/>
        </w:r>
        <w:r w:rsidR="00D47410">
          <w:rPr>
            <w:noProof/>
            <w:webHidden/>
          </w:rPr>
          <w:fldChar w:fldCharType="begin"/>
        </w:r>
        <w:r w:rsidR="00D47410">
          <w:rPr>
            <w:noProof/>
            <w:webHidden/>
          </w:rPr>
          <w:instrText xml:space="preserve"> PAGEREF _Toc91271449 \h </w:instrText>
        </w:r>
        <w:r w:rsidR="00D47410">
          <w:rPr>
            <w:noProof/>
            <w:webHidden/>
          </w:rPr>
        </w:r>
        <w:r w:rsidR="00D47410">
          <w:rPr>
            <w:noProof/>
            <w:webHidden/>
          </w:rPr>
          <w:fldChar w:fldCharType="separate"/>
        </w:r>
        <w:r w:rsidR="005948CC">
          <w:rPr>
            <w:noProof/>
            <w:webHidden/>
          </w:rPr>
          <w:t>24</w:t>
        </w:r>
        <w:r w:rsidR="00D47410">
          <w:rPr>
            <w:noProof/>
            <w:webHidden/>
          </w:rPr>
          <w:fldChar w:fldCharType="end"/>
        </w:r>
      </w:hyperlink>
    </w:p>
    <w:p w14:paraId="3F9F9A97" w14:textId="625D0381"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0" w:history="1">
        <w:r w:rsidR="00D47410" w:rsidRPr="00A41870">
          <w:rPr>
            <w:rStyle w:val="Hyperlink"/>
            <w:noProof/>
          </w:rPr>
          <w:t>Hình 3. 2: Cài đặt thư viện Extract</w:t>
        </w:r>
        <w:r w:rsidR="00D47410">
          <w:rPr>
            <w:noProof/>
            <w:webHidden/>
          </w:rPr>
          <w:tab/>
        </w:r>
        <w:r w:rsidR="00D47410">
          <w:rPr>
            <w:noProof/>
            <w:webHidden/>
          </w:rPr>
          <w:fldChar w:fldCharType="begin"/>
        </w:r>
        <w:r w:rsidR="00D47410">
          <w:rPr>
            <w:noProof/>
            <w:webHidden/>
          </w:rPr>
          <w:instrText xml:space="preserve"> PAGEREF _Toc91271450 \h </w:instrText>
        </w:r>
        <w:r w:rsidR="00D47410">
          <w:rPr>
            <w:noProof/>
            <w:webHidden/>
          </w:rPr>
        </w:r>
        <w:r w:rsidR="00D47410">
          <w:rPr>
            <w:noProof/>
            <w:webHidden/>
          </w:rPr>
          <w:fldChar w:fldCharType="separate"/>
        </w:r>
        <w:r w:rsidR="005948CC">
          <w:rPr>
            <w:noProof/>
            <w:webHidden/>
          </w:rPr>
          <w:t>25</w:t>
        </w:r>
        <w:r w:rsidR="00D47410">
          <w:rPr>
            <w:noProof/>
            <w:webHidden/>
          </w:rPr>
          <w:fldChar w:fldCharType="end"/>
        </w:r>
      </w:hyperlink>
    </w:p>
    <w:p w14:paraId="68FA5BD5" w14:textId="33F35507"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1" w:history="1">
        <w:r w:rsidR="00D47410" w:rsidRPr="00A41870">
          <w:rPr>
            <w:rStyle w:val="Hyperlink"/>
            <w:noProof/>
          </w:rPr>
          <w:t>Hình 3. 3: Cài đặt thư viện Tldextract</w:t>
        </w:r>
        <w:r w:rsidR="00D47410">
          <w:rPr>
            <w:noProof/>
            <w:webHidden/>
          </w:rPr>
          <w:tab/>
        </w:r>
        <w:r w:rsidR="00D47410">
          <w:rPr>
            <w:noProof/>
            <w:webHidden/>
          </w:rPr>
          <w:fldChar w:fldCharType="begin"/>
        </w:r>
        <w:r w:rsidR="00D47410">
          <w:rPr>
            <w:noProof/>
            <w:webHidden/>
          </w:rPr>
          <w:instrText xml:space="preserve"> PAGEREF _Toc91271451 \h </w:instrText>
        </w:r>
        <w:r w:rsidR="00D47410">
          <w:rPr>
            <w:noProof/>
            <w:webHidden/>
          </w:rPr>
        </w:r>
        <w:r w:rsidR="00D47410">
          <w:rPr>
            <w:noProof/>
            <w:webHidden/>
          </w:rPr>
          <w:fldChar w:fldCharType="separate"/>
        </w:r>
        <w:r w:rsidR="005948CC">
          <w:rPr>
            <w:noProof/>
            <w:webHidden/>
          </w:rPr>
          <w:t>25</w:t>
        </w:r>
        <w:r w:rsidR="00D47410">
          <w:rPr>
            <w:noProof/>
            <w:webHidden/>
          </w:rPr>
          <w:fldChar w:fldCharType="end"/>
        </w:r>
      </w:hyperlink>
    </w:p>
    <w:p w14:paraId="67A1F76F" w14:textId="5990CED2"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2" w:history="1">
        <w:r w:rsidR="00D47410" w:rsidRPr="00A41870">
          <w:rPr>
            <w:rStyle w:val="Hyperlink"/>
            <w:noProof/>
          </w:rPr>
          <w:t>Hình 3. 4: Cài đặt thư viện BS4 và Whois</w:t>
        </w:r>
        <w:r w:rsidR="00D47410">
          <w:rPr>
            <w:noProof/>
            <w:webHidden/>
          </w:rPr>
          <w:tab/>
        </w:r>
        <w:r w:rsidR="00D47410">
          <w:rPr>
            <w:noProof/>
            <w:webHidden/>
          </w:rPr>
          <w:fldChar w:fldCharType="begin"/>
        </w:r>
        <w:r w:rsidR="00D47410">
          <w:rPr>
            <w:noProof/>
            <w:webHidden/>
          </w:rPr>
          <w:instrText xml:space="preserve"> PAGEREF _Toc91271452 \h </w:instrText>
        </w:r>
        <w:r w:rsidR="00D47410">
          <w:rPr>
            <w:noProof/>
            <w:webHidden/>
          </w:rPr>
        </w:r>
        <w:r w:rsidR="00D47410">
          <w:rPr>
            <w:noProof/>
            <w:webHidden/>
          </w:rPr>
          <w:fldChar w:fldCharType="separate"/>
        </w:r>
        <w:r w:rsidR="005948CC">
          <w:rPr>
            <w:noProof/>
            <w:webHidden/>
          </w:rPr>
          <w:t>26</w:t>
        </w:r>
        <w:r w:rsidR="00D47410">
          <w:rPr>
            <w:noProof/>
            <w:webHidden/>
          </w:rPr>
          <w:fldChar w:fldCharType="end"/>
        </w:r>
      </w:hyperlink>
    </w:p>
    <w:p w14:paraId="4B9E3D3B" w14:textId="139E3AD5"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3" w:history="1">
        <w:r w:rsidR="00D47410" w:rsidRPr="00A41870">
          <w:rPr>
            <w:rStyle w:val="Hyperlink"/>
            <w:noProof/>
          </w:rPr>
          <w:t>Hình 3. 5: Cài đặt thư viện Google</w:t>
        </w:r>
        <w:r w:rsidR="00D47410">
          <w:rPr>
            <w:noProof/>
            <w:webHidden/>
          </w:rPr>
          <w:tab/>
        </w:r>
        <w:r w:rsidR="00D47410">
          <w:rPr>
            <w:noProof/>
            <w:webHidden/>
          </w:rPr>
          <w:fldChar w:fldCharType="begin"/>
        </w:r>
        <w:r w:rsidR="00D47410">
          <w:rPr>
            <w:noProof/>
            <w:webHidden/>
          </w:rPr>
          <w:instrText xml:space="preserve"> PAGEREF _Toc91271453 \h </w:instrText>
        </w:r>
        <w:r w:rsidR="00D47410">
          <w:rPr>
            <w:noProof/>
            <w:webHidden/>
          </w:rPr>
        </w:r>
        <w:r w:rsidR="00D47410">
          <w:rPr>
            <w:noProof/>
            <w:webHidden/>
          </w:rPr>
          <w:fldChar w:fldCharType="separate"/>
        </w:r>
        <w:r w:rsidR="005948CC">
          <w:rPr>
            <w:noProof/>
            <w:webHidden/>
          </w:rPr>
          <w:t>26</w:t>
        </w:r>
        <w:r w:rsidR="00D47410">
          <w:rPr>
            <w:noProof/>
            <w:webHidden/>
          </w:rPr>
          <w:fldChar w:fldCharType="end"/>
        </w:r>
      </w:hyperlink>
    </w:p>
    <w:p w14:paraId="109FED75" w14:textId="36F117D3"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4" w:history="1">
        <w:r w:rsidR="00D47410" w:rsidRPr="00A41870">
          <w:rPr>
            <w:rStyle w:val="Hyperlink"/>
            <w:noProof/>
          </w:rPr>
          <w:t>Hình 3. 6: Cài đặt thư viện Datetime và Parse</w:t>
        </w:r>
        <w:r w:rsidR="00D47410">
          <w:rPr>
            <w:noProof/>
            <w:webHidden/>
          </w:rPr>
          <w:tab/>
        </w:r>
        <w:r w:rsidR="00D47410">
          <w:rPr>
            <w:noProof/>
            <w:webHidden/>
          </w:rPr>
          <w:fldChar w:fldCharType="begin"/>
        </w:r>
        <w:r w:rsidR="00D47410">
          <w:rPr>
            <w:noProof/>
            <w:webHidden/>
          </w:rPr>
          <w:instrText xml:space="preserve"> PAGEREF _Toc91271454 \h </w:instrText>
        </w:r>
        <w:r w:rsidR="00D47410">
          <w:rPr>
            <w:noProof/>
            <w:webHidden/>
          </w:rPr>
        </w:r>
        <w:r w:rsidR="00D47410">
          <w:rPr>
            <w:noProof/>
            <w:webHidden/>
          </w:rPr>
          <w:fldChar w:fldCharType="separate"/>
        </w:r>
        <w:r w:rsidR="005948CC">
          <w:rPr>
            <w:noProof/>
            <w:webHidden/>
          </w:rPr>
          <w:t>27</w:t>
        </w:r>
        <w:r w:rsidR="00D47410">
          <w:rPr>
            <w:noProof/>
            <w:webHidden/>
          </w:rPr>
          <w:fldChar w:fldCharType="end"/>
        </w:r>
      </w:hyperlink>
    </w:p>
    <w:p w14:paraId="62655FFE" w14:textId="79C183BF"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5" w:history="1">
        <w:r w:rsidR="00D47410" w:rsidRPr="00A41870">
          <w:rPr>
            <w:rStyle w:val="Hyperlink"/>
            <w:noProof/>
          </w:rPr>
          <w:t>Hình 3. 7: Cài đặt thư viện Joblib và Pandas</w:t>
        </w:r>
        <w:r w:rsidR="00D47410">
          <w:rPr>
            <w:noProof/>
            <w:webHidden/>
          </w:rPr>
          <w:tab/>
        </w:r>
        <w:r w:rsidR="00D47410">
          <w:rPr>
            <w:noProof/>
            <w:webHidden/>
          </w:rPr>
          <w:fldChar w:fldCharType="begin"/>
        </w:r>
        <w:r w:rsidR="00D47410">
          <w:rPr>
            <w:noProof/>
            <w:webHidden/>
          </w:rPr>
          <w:instrText xml:space="preserve"> PAGEREF _Toc91271455 \h </w:instrText>
        </w:r>
        <w:r w:rsidR="00D47410">
          <w:rPr>
            <w:noProof/>
            <w:webHidden/>
          </w:rPr>
        </w:r>
        <w:r w:rsidR="00D47410">
          <w:rPr>
            <w:noProof/>
            <w:webHidden/>
          </w:rPr>
          <w:fldChar w:fldCharType="separate"/>
        </w:r>
        <w:r w:rsidR="005948CC">
          <w:rPr>
            <w:noProof/>
            <w:webHidden/>
          </w:rPr>
          <w:t>27</w:t>
        </w:r>
        <w:r w:rsidR="00D47410">
          <w:rPr>
            <w:noProof/>
            <w:webHidden/>
          </w:rPr>
          <w:fldChar w:fldCharType="end"/>
        </w:r>
      </w:hyperlink>
    </w:p>
    <w:p w14:paraId="66207FD8" w14:textId="6EFBA606"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6" w:history="1">
        <w:r w:rsidR="00D47410" w:rsidRPr="00A41870">
          <w:rPr>
            <w:rStyle w:val="Hyperlink"/>
            <w:noProof/>
          </w:rPr>
          <w:t>Hình 3. 8: Cài đặt thư viện Print_dict và Flask</w:t>
        </w:r>
        <w:r w:rsidR="00D47410">
          <w:rPr>
            <w:noProof/>
            <w:webHidden/>
          </w:rPr>
          <w:tab/>
        </w:r>
        <w:r w:rsidR="00D47410">
          <w:rPr>
            <w:noProof/>
            <w:webHidden/>
          </w:rPr>
          <w:fldChar w:fldCharType="begin"/>
        </w:r>
        <w:r w:rsidR="00D47410">
          <w:rPr>
            <w:noProof/>
            <w:webHidden/>
          </w:rPr>
          <w:instrText xml:space="preserve"> PAGEREF _Toc91271456 \h </w:instrText>
        </w:r>
        <w:r w:rsidR="00D47410">
          <w:rPr>
            <w:noProof/>
            <w:webHidden/>
          </w:rPr>
        </w:r>
        <w:r w:rsidR="00D47410">
          <w:rPr>
            <w:noProof/>
            <w:webHidden/>
          </w:rPr>
          <w:fldChar w:fldCharType="separate"/>
        </w:r>
        <w:r w:rsidR="005948CC">
          <w:rPr>
            <w:noProof/>
            <w:webHidden/>
          </w:rPr>
          <w:t>28</w:t>
        </w:r>
        <w:r w:rsidR="00D47410">
          <w:rPr>
            <w:noProof/>
            <w:webHidden/>
          </w:rPr>
          <w:fldChar w:fldCharType="end"/>
        </w:r>
      </w:hyperlink>
    </w:p>
    <w:p w14:paraId="07D562E1" w14:textId="2D3FAB3F"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7" w:history="1">
        <w:r w:rsidR="00D47410" w:rsidRPr="00A41870">
          <w:rPr>
            <w:rStyle w:val="Hyperlink"/>
            <w:noProof/>
          </w:rPr>
          <w:t>Hình 3. 9: Cài đặt thư viện Jsontify</w:t>
        </w:r>
        <w:r w:rsidR="00D47410">
          <w:rPr>
            <w:noProof/>
            <w:webHidden/>
          </w:rPr>
          <w:tab/>
        </w:r>
        <w:r w:rsidR="00D47410">
          <w:rPr>
            <w:noProof/>
            <w:webHidden/>
          </w:rPr>
          <w:fldChar w:fldCharType="begin"/>
        </w:r>
        <w:r w:rsidR="00D47410">
          <w:rPr>
            <w:noProof/>
            <w:webHidden/>
          </w:rPr>
          <w:instrText xml:space="preserve"> PAGEREF _Toc91271457 \h </w:instrText>
        </w:r>
        <w:r w:rsidR="00D47410">
          <w:rPr>
            <w:noProof/>
            <w:webHidden/>
          </w:rPr>
        </w:r>
        <w:r w:rsidR="00D47410">
          <w:rPr>
            <w:noProof/>
            <w:webHidden/>
          </w:rPr>
          <w:fldChar w:fldCharType="separate"/>
        </w:r>
        <w:r w:rsidR="005948CC">
          <w:rPr>
            <w:noProof/>
            <w:webHidden/>
          </w:rPr>
          <w:t>28</w:t>
        </w:r>
        <w:r w:rsidR="00D47410">
          <w:rPr>
            <w:noProof/>
            <w:webHidden/>
          </w:rPr>
          <w:fldChar w:fldCharType="end"/>
        </w:r>
      </w:hyperlink>
    </w:p>
    <w:p w14:paraId="203F0A50" w14:textId="647066AD"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8" w:history="1">
        <w:r w:rsidR="00D47410" w:rsidRPr="00A41870">
          <w:rPr>
            <w:rStyle w:val="Hyperlink"/>
            <w:noProof/>
          </w:rPr>
          <w:t>Hình 3. 10: Cài đặt thư viện LXML</w:t>
        </w:r>
        <w:r w:rsidR="00D47410">
          <w:rPr>
            <w:noProof/>
            <w:webHidden/>
          </w:rPr>
          <w:tab/>
        </w:r>
        <w:r w:rsidR="00D47410">
          <w:rPr>
            <w:noProof/>
            <w:webHidden/>
          </w:rPr>
          <w:fldChar w:fldCharType="begin"/>
        </w:r>
        <w:r w:rsidR="00D47410">
          <w:rPr>
            <w:noProof/>
            <w:webHidden/>
          </w:rPr>
          <w:instrText xml:space="preserve"> PAGEREF _Toc91271458 \h </w:instrText>
        </w:r>
        <w:r w:rsidR="00D47410">
          <w:rPr>
            <w:noProof/>
            <w:webHidden/>
          </w:rPr>
        </w:r>
        <w:r w:rsidR="00D47410">
          <w:rPr>
            <w:noProof/>
            <w:webHidden/>
          </w:rPr>
          <w:fldChar w:fldCharType="separate"/>
        </w:r>
        <w:r w:rsidR="005948CC">
          <w:rPr>
            <w:noProof/>
            <w:webHidden/>
          </w:rPr>
          <w:t>29</w:t>
        </w:r>
        <w:r w:rsidR="00D47410">
          <w:rPr>
            <w:noProof/>
            <w:webHidden/>
          </w:rPr>
          <w:fldChar w:fldCharType="end"/>
        </w:r>
      </w:hyperlink>
    </w:p>
    <w:p w14:paraId="2D7B57DC" w14:textId="2F4ADDEE"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59" w:history="1">
        <w:r w:rsidR="00D47410" w:rsidRPr="00A41870">
          <w:rPr>
            <w:rStyle w:val="Hyperlink"/>
            <w:noProof/>
          </w:rPr>
          <w:t>Hình 3. 11: Kiểm tra lại thư viện Python - 1</w:t>
        </w:r>
        <w:r w:rsidR="00D47410">
          <w:rPr>
            <w:noProof/>
            <w:webHidden/>
          </w:rPr>
          <w:tab/>
        </w:r>
        <w:r w:rsidR="00D47410">
          <w:rPr>
            <w:noProof/>
            <w:webHidden/>
          </w:rPr>
          <w:fldChar w:fldCharType="begin"/>
        </w:r>
        <w:r w:rsidR="00D47410">
          <w:rPr>
            <w:noProof/>
            <w:webHidden/>
          </w:rPr>
          <w:instrText xml:space="preserve"> PAGEREF _Toc91271459 \h </w:instrText>
        </w:r>
        <w:r w:rsidR="00D47410">
          <w:rPr>
            <w:noProof/>
            <w:webHidden/>
          </w:rPr>
        </w:r>
        <w:r w:rsidR="00D47410">
          <w:rPr>
            <w:noProof/>
            <w:webHidden/>
          </w:rPr>
          <w:fldChar w:fldCharType="separate"/>
        </w:r>
        <w:r w:rsidR="005948CC">
          <w:rPr>
            <w:noProof/>
            <w:webHidden/>
          </w:rPr>
          <w:t>29</w:t>
        </w:r>
        <w:r w:rsidR="00D47410">
          <w:rPr>
            <w:noProof/>
            <w:webHidden/>
          </w:rPr>
          <w:fldChar w:fldCharType="end"/>
        </w:r>
      </w:hyperlink>
    </w:p>
    <w:p w14:paraId="6FE6609F" w14:textId="538CD892" w:rsidR="00D47410" w:rsidRDefault="00EC4C77">
      <w:pPr>
        <w:pStyle w:val="TableofFigures"/>
        <w:tabs>
          <w:tab w:val="right" w:leader="dot" w:pos="9111"/>
        </w:tabs>
        <w:rPr>
          <w:rFonts w:asciiTheme="minorHAnsi" w:eastAsiaTheme="minorEastAsia" w:hAnsiTheme="minorHAnsi" w:cstheme="minorBidi"/>
          <w:noProof/>
          <w:sz w:val="22"/>
          <w:szCs w:val="22"/>
        </w:rPr>
      </w:pPr>
      <w:hyperlink w:anchor="_Toc91271460" w:history="1">
        <w:r w:rsidR="00D47410" w:rsidRPr="00A41870">
          <w:rPr>
            <w:rStyle w:val="Hyperlink"/>
            <w:noProof/>
          </w:rPr>
          <w:t>Hình 3. 11: Kiểm tra lại thư viện Python - 2</w:t>
        </w:r>
        <w:r w:rsidR="00D47410">
          <w:rPr>
            <w:noProof/>
            <w:webHidden/>
          </w:rPr>
          <w:tab/>
        </w:r>
        <w:r w:rsidR="00D47410">
          <w:rPr>
            <w:noProof/>
            <w:webHidden/>
          </w:rPr>
          <w:fldChar w:fldCharType="begin"/>
        </w:r>
        <w:r w:rsidR="00D47410">
          <w:rPr>
            <w:noProof/>
            <w:webHidden/>
          </w:rPr>
          <w:instrText xml:space="preserve"> PAGEREF _Toc91271460 \h </w:instrText>
        </w:r>
        <w:r w:rsidR="00D47410">
          <w:rPr>
            <w:noProof/>
            <w:webHidden/>
          </w:rPr>
        </w:r>
        <w:r w:rsidR="00D47410">
          <w:rPr>
            <w:noProof/>
            <w:webHidden/>
          </w:rPr>
          <w:fldChar w:fldCharType="separate"/>
        </w:r>
        <w:r w:rsidR="005948CC">
          <w:rPr>
            <w:noProof/>
            <w:webHidden/>
          </w:rPr>
          <w:t>30</w:t>
        </w:r>
        <w:r w:rsidR="00D47410">
          <w:rPr>
            <w:noProof/>
            <w:webHidden/>
          </w:rPr>
          <w:fldChar w:fldCharType="end"/>
        </w:r>
      </w:hyperlink>
    </w:p>
    <w:p w14:paraId="3D8AC85A" w14:textId="550D0D72" w:rsidR="00867C2D" w:rsidRPr="005D5C20" w:rsidRDefault="005D30D1" w:rsidP="00585051">
      <w:pPr>
        <w:pStyle w:val="TableofFigures"/>
        <w:tabs>
          <w:tab w:val="right" w:leader="dot" w:pos="9111"/>
        </w:tabs>
        <w:rPr>
          <w:szCs w:val="26"/>
        </w:rPr>
      </w:pPr>
      <w:r>
        <w:rPr>
          <w:szCs w:val="26"/>
        </w:rPr>
        <w:fldChar w:fldCharType="end"/>
      </w:r>
    </w:p>
    <w:p w14:paraId="1034E9B5" w14:textId="77777777" w:rsidR="007B7FF5" w:rsidRPr="00791EED" w:rsidRDefault="00791EED" w:rsidP="004E00AF">
      <w:pPr>
        <w:spacing w:before="120" w:after="120"/>
        <w:rPr>
          <w:b/>
          <w:sz w:val="28"/>
        </w:rPr>
      </w:pPr>
      <w:r w:rsidRPr="00791EED">
        <w:rPr>
          <w:b/>
          <w:sz w:val="28"/>
        </w:rPr>
        <w:t>DANH MỤC BẢNG</w:t>
      </w:r>
    </w:p>
    <w:p w14:paraId="50D41C66" w14:textId="056F66D0" w:rsidR="005D30D1" w:rsidRDefault="005D30D1">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2." </w:instrText>
      </w:r>
      <w:r>
        <w:rPr>
          <w:szCs w:val="26"/>
        </w:rPr>
        <w:fldChar w:fldCharType="separate"/>
      </w:r>
      <w:hyperlink w:anchor="_Toc91267642" w:history="1">
        <w:r w:rsidRPr="00766EAA">
          <w:rPr>
            <w:rStyle w:val="Hyperlink"/>
            <w:noProof/>
          </w:rPr>
          <w:t>Bảng 2. 1: Các cổng thông thường cần kiểm tra</w:t>
        </w:r>
        <w:r>
          <w:rPr>
            <w:noProof/>
            <w:webHidden/>
          </w:rPr>
          <w:tab/>
        </w:r>
        <w:r>
          <w:rPr>
            <w:noProof/>
            <w:webHidden/>
          </w:rPr>
          <w:fldChar w:fldCharType="begin"/>
        </w:r>
        <w:r>
          <w:rPr>
            <w:noProof/>
            <w:webHidden/>
          </w:rPr>
          <w:instrText xml:space="preserve"> PAGEREF _Toc91267642 \h </w:instrText>
        </w:r>
        <w:r>
          <w:rPr>
            <w:noProof/>
            <w:webHidden/>
          </w:rPr>
        </w:r>
        <w:r>
          <w:rPr>
            <w:noProof/>
            <w:webHidden/>
          </w:rPr>
          <w:fldChar w:fldCharType="separate"/>
        </w:r>
        <w:r>
          <w:rPr>
            <w:noProof/>
            <w:webHidden/>
          </w:rPr>
          <w:t>13</w:t>
        </w:r>
        <w:r>
          <w:rPr>
            <w:noProof/>
            <w:webHidden/>
          </w:rPr>
          <w:fldChar w:fldCharType="end"/>
        </w:r>
      </w:hyperlink>
    </w:p>
    <w:p w14:paraId="041B8DD7" w14:textId="74525004" w:rsidR="007B1A23" w:rsidRDefault="005D30D1">
      <w:pPr>
        <w:spacing w:after="200" w:line="276" w:lineRule="auto"/>
        <w:rPr>
          <w:sz w:val="26"/>
          <w:szCs w:val="26"/>
        </w:rPr>
      </w:pPr>
      <w:r>
        <w:rPr>
          <w:sz w:val="26"/>
          <w:szCs w:val="26"/>
        </w:rPr>
        <w:fldChar w:fldCharType="end"/>
      </w:r>
      <w:r w:rsidR="007B1A23">
        <w:rPr>
          <w:sz w:val="26"/>
          <w:szCs w:val="26"/>
        </w:rPr>
        <w:br w:type="page"/>
      </w:r>
    </w:p>
    <w:p w14:paraId="66BEA0F7" w14:textId="3A054C5E" w:rsidR="00D61C63" w:rsidRDefault="007B1A23" w:rsidP="00E47B01">
      <w:pPr>
        <w:pStyle w:val="Chng"/>
        <w:jc w:val="center"/>
        <w:outlineLvl w:val="0"/>
        <w:rPr>
          <w:lang w:val="vi-VN"/>
        </w:rPr>
      </w:pPr>
      <w:bookmarkStart w:id="10" w:name="_Toc387692910"/>
      <w:bookmarkStart w:id="11" w:name="_Toc91377755"/>
      <w:r w:rsidRPr="00880D36">
        <w:t>C</w:t>
      </w:r>
      <w:r w:rsidR="00CD13EC" w:rsidRPr="00880D36">
        <w:t>HƯƠNG 1</w:t>
      </w:r>
      <w:r w:rsidR="0064189C">
        <w:t xml:space="preserve"> – </w:t>
      </w:r>
      <w:bookmarkEnd w:id="10"/>
      <w:r w:rsidR="00643112">
        <w:rPr>
          <w:lang w:val="vi-VN"/>
        </w:rPr>
        <w:t>CƠ SỞ LÝ THUYẾT</w:t>
      </w:r>
      <w:bookmarkEnd w:id="11"/>
    </w:p>
    <w:p w14:paraId="7059F46D" w14:textId="447A1EEB" w:rsidR="005E1ADD" w:rsidRPr="00D61C63" w:rsidRDefault="005E1ADD" w:rsidP="005E1ADD">
      <w:pPr>
        <w:pStyle w:val="Nidungvnbn"/>
        <w:rPr>
          <w:lang w:val="vi-VN"/>
        </w:rPr>
      </w:pPr>
      <w:r w:rsidRPr="005E1ADD">
        <w:rPr>
          <w:lang w:val="vi-VN"/>
        </w:rPr>
        <w:t>Ngày nay, Internet đóng vai trò quan trọng trong giao tiếp, nơi mọi người tạo ra môi trường trực tuyến để quản lý chức năng kinh doanh, các hoạt động trực tuyến</w:t>
      </w:r>
      <w:r w:rsidR="00494FF7">
        <w:rPr>
          <w:lang w:val="vi-VN"/>
        </w:rPr>
        <w:t xml:space="preserve"> </w:t>
      </w:r>
      <w:r w:rsidRPr="005E1ADD">
        <w:rPr>
          <w:lang w:val="vi-VN"/>
        </w:rPr>
        <w:t>của ngân hàng, mạng xã hội…</w:t>
      </w:r>
      <w:r>
        <w:rPr>
          <w:lang w:val="vi-VN"/>
        </w:rPr>
        <w:t xml:space="preserve"> </w:t>
      </w:r>
      <w:r w:rsidRPr="005E1ADD">
        <w:rPr>
          <w:lang w:val="vi-VN"/>
        </w:rPr>
        <w:t xml:space="preserve">Tuy nhiên, Internet cũng ẩn chứa rất nhiều rủi ro bởi vì khi người dùng hoạt động trong môi trường trực tuyến họ có thể dễ bị tấn công bởi các attacker. Và </w:t>
      </w:r>
      <w:r w:rsidR="00494FF7">
        <w:rPr>
          <w:lang w:val="vi-VN"/>
        </w:rPr>
        <w:t xml:space="preserve">đặc </w:t>
      </w:r>
      <w:r w:rsidRPr="005E1ADD">
        <w:rPr>
          <w:lang w:val="vi-VN"/>
        </w:rPr>
        <w:t>điểm nhận diện của chúng thường là một URL giả mạo</w:t>
      </w:r>
      <w:r>
        <w:rPr>
          <w:lang w:val="vi-VN"/>
        </w:rPr>
        <w:t>. Và c</w:t>
      </w:r>
      <w:r w:rsidRPr="005E1ADD">
        <w:rPr>
          <w:lang w:val="vi-VN"/>
        </w:rPr>
        <w:t>ác URL giả mạo thường được đặt trên các trang web phổ biến hoặc được gửi đến email người dùng</w:t>
      </w:r>
      <w:r w:rsidR="00191295">
        <w:rPr>
          <w:lang w:val="vi-VN"/>
        </w:rPr>
        <w:t>.</w:t>
      </w:r>
    </w:p>
    <w:p w14:paraId="2E4FB2CA" w14:textId="63C3BE8E" w:rsidR="00F43B6C" w:rsidRDefault="00735F4D" w:rsidP="009D5FEE">
      <w:pPr>
        <w:pStyle w:val="Tiumccp1"/>
        <w:numPr>
          <w:ilvl w:val="1"/>
          <w:numId w:val="1"/>
        </w:numPr>
        <w:spacing w:before="120" w:after="120"/>
        <w:ind w:left="418" w:hanging="418"/>
        <w:outlineLvl w:val="1"/>
      </w:pPr>
      <w:bookmarkStart w:id="12" w:name="_Toc91377756"/>
      <w:r>
        <w:rPr>
          <w:lang w:val="vi-VN"/>
        </w:rPr>
        <w:t>Tổng quan về Phishing</w:t>
      </w:r>
      <w:bookmarkEnd w:id="12"/>
    </w:p>
    <w:p w14:paraId="656BA848" w14:textId="10528EF7" w:rsidR="00E47B01" w:rsidRPr="00E47B01" w:rsidRDefault="005A6220" w:rsidP="00E47B01">
      <w:pPr>
        <w:pStyle w:val="Nidungvnbn"/>
      </w:pPr>
      <w:r>
        <w:t>Hiện</w:t>
      </w:r>
      <w:r w:rsidR="00E47B01" w:rsidRPr="00E47B01">
        <w:t xml:space="preserve"> nay</w:t>
      </w:r>
      <w:r w:rsidR="001F3FFB">
        <w:t>,</w:t>
      </w:r>
      <w:r w:rsidR="00E47B01" w:rsidRPr="00E47B01">
        <w:t xml:space="preserve"> Phishing (tấn công giả mạo) trở thành một lĩnh vực quan tâm chính của các nhà nghiên cứu bảo mật vì không khó để tạo ra một trang web giả mạo trông giống với trang web hợp pháp. </w:t>
      </w:r>
      <w:r w:rsidR="00F43B6C" w:rsidRPr="00F43B6C">
        <w:t>Khi người dùng nhấp vào liên kết web, nó sẽ hướng người dùng đến máy chủ của kẻ tấn công thay vì máy chủ web thực.</w:t>
      </w:r>
      <w:r w:rsidR="00F43B6C">
        <w:rPr>
          <w:lang w:val="vi-VN"/>
        </w:rPr>
        <w:t xml:space="preserve"> </w:t>
      </w:r>
      <w:r w:rsidR="00E47B01" w:rsidRPr="00E47B01">
        <w:t>Các chuyên gia có thể xác định các trang web giả mạo nhưng không phải tất cả người dùng đều có thể xác định được trang web giả mạo và những người dùng đó trở thành nạn nhân của cuộc tấn công giả mạo. Mục đích chính của kẻ tấn công là đánh cắp thông tin đăng nhập tài khoản ngân hàng. Các cuộc tấn công giả mạo đang trở nên phổ biến vì sự thiếu nhận thức của người dùng. Vì tấn công giả mạo khai thác những điểm yếu được tìm thấy ở người dùng nên rất khó để giảm thiểu chúng. Nhưng việc tăng cường các kỹ thuật phát hiện giả mạo là rất quan trọng.</w:t>
      </w:r>
    </w:p>
    <w:p w14:paraId="6E23AEFD" w14:textId="55563ADC" w:rsidR="00E47B01" w:rsidRPr="00E47B01" w:rsidRDefault="00E47B01" w:rsidP="00E47B01">
      <w:pPr>
        <w:pStyle w:val="Nidungvnbn"/>
      </w:pPr>
      <w:r w:rsidRPr="00E47B01">
        <w:t>Phương pháp chung để phát hiện các trang web lừa đảo bằng cách cập nhật các URL trong danh sách đen, Giao thức Internet (IP) vào cơ sở dữ liệu chống vi-rút còn được gọi là phương pháp "danh sách đen". Để tránh danh sách đen, kẻ tấn công sử dụng các kỹ thuật sáng tạo để đánh lừa người dùng bằng cách sửa đổi URL để có vẻ hợp pháp thông qua sự xáo trộn và nhiều kỹ thuật đơn giản khác bao gồm: fast-flux, trong đó proxy được tạo tự động để lưu trữ trang web; tạo URL mới theo thuật toán</w:t>
      </w:r>
      <w:r w:rsidR="00696777">
        <w:t>…</w:t>
      </w:r>
    </w:p>
    <w:p w14:paraId="44F464B3" w14:textId="24D7BD24" w:rsidR="00630516" w:rsidRDefault="00E47B01" w:rsidP="00F43B6C">
      <w:pPr>
        <w:pStyle w:val="Nidungvnbn"/>
      </w:pPr>
      <w:r w:rsidRPr="00E47B01">
        <w:t xml:space="preserve">Để khắc phục những hạn chế của phương pháp dựa trên danh sách đen, nhiều nhà nghiên cứu bảo mật hiện tập trung vào các kỹ thuật học máy (machine learning). Công nghệ học máy bao gồm nhiều thuật toán yêu cầu dữ liệu trong quá khứ để đưa ra quyết định hoặc dự đoán về dữ liệu trong tương lai. Sử dụng kỹ thuật này, thuật toán sẽ phân tích các URL hợp pháp và nằm trong danh sách đen khác nhau dựa trên các </w:t>
      </w:r>
      <w:r w:rsidR="008E2CEA">
        <w:t>đặc điểm</w:t>
      </w:r>
      <w:r w:rsidRPr="00E47B01">
        <w:t xml:space="preserve"> của chúng để phát hiện chính xác các trang web giả mạo.</w:t>
      </w:r>
    </w:p>
    <w:p w14:paraId="4AE379F1" w14:textId="36130974" w:rsidR="00630516" w:rsidRDefault="00F43B6C" w:rsidP="00251DF1">
      <w:pPr>
        <w:pStyle w:val="Tiumccp1"/>
        <w:numPr>
          <w:ilvl w:val="1"/>
          <w:numId w:val="1"/>
        </w:numPr>
        <w:spacing w:before="120" w:after="120"/>
        <w:outlineLvl w:val="1"/>
      </w:pPr>
      <w:bookmarkStart w:id="13" w:name="_Toc91377757"/>
      <w:r>
        <w:rPr>
          <w:lang w:val="vi-VN"/>
        </w:rPr>
        <w:t>Các phương thức tấn công Phishing</w:t>
      </w:r>
      <w:bookmarkEnd w:id="13"/>
    </w:p>
    <w:p w14:paraId="142D83DE" w14:textId="1B4516AD" w:rsidR="001E7F65" w:rsidRPr="00FC4C72" w:rsidRDefault="00FC4C72" w:rsidP="00251DF1">
      <w:pPr>
        <w:pStyle w:val="Tiumccp2"/>
        <w:spacing w:before="120" w:after="120"/>
        <w:outlineLvl w:val="2"/>
        <w:rPr>
          <w:lang w:val="vi-VN"/>
        </w:rPr>
      </w:pPr>
      <w:bookmarkStart w:id="14" w:name="_Toc91377758"/>
      <w:r>
        <w:rPr>
          <w:lang w:val="vi-VN"/>
        </w:rPr>
        <w:t>1.2.1 Gửi email, tin nhắn</w:t>
      </w:r>
      <w:bookmarkEnd w:id="14"/>
    </w:p>
    <w:p w14:paraId="15ADE556" w14:textId="0BD2F1B7" w:rsidR="008F2FC1" w:rsidRDefault="005E20E0" w:rsidP="00FC4C72">
      <w:pPr>
        <w:pStyle w:val="Nidungvnbn"/>
        <w:rPr>
          <w:lang w:val="vi-VN"/>
        </w:rPr>
      </w:pPr>
      <w:r>
        <w:rPr>
          <w:lang w:val="vi-VN"/>
        </w:rPr>
        <w:t>Đặc điểm nhận dạng:</w:t>
      </w:r>
    </w:p>
    <w:p w14:paraId="6DC7819D" w14:textId="77777777" w:rsidR="005E20E0" w:rsidRPr="005E20E0" w:rsidRDefault="005E20E0" w:rsidP="005E20E0">
      <w:pPr>
        <w:pStyle w:val="Nidungvnbn"/>
        <w:numPr>
          <w:ilvl w:val="0"/>
          <w:numId w:val="8"/>
        </w:numPr>
        <w:rPr>
          <w:lang w:val="vi-VN"/>
        </w:rPr>
      </w:pPr>
      <w:r w:rsidRPr="005E20E0">
        <w:rPr>
          <w:lang w:val="vi-VN"/>
        </w:rPr>
        <w:t>Địa chỉ người gửi không đáng tin cậy.</w:t>
      </w:r>
    </w:p>
    <w:p w14:paraId="19C45BFF" w14:textId="77777777" w:rsidR="005E20E0" w:rsidRPr="005E20E0" w:rsidRDefault="005E20E0" w:rsidP="005E20E0">
      <w:pPr>
        <w:pStyle w:val="Nidungvnbn"/>
        <w:numPr>
          <w:ilvl w:val="0"/>
          <w:numId w:val="8"/>
        </w:numPr>
        <w:rPr>
          <w:lang w:val="vi-VN"/>
        </w:rPr>
      </w:pPr>
      <w:r w:rsidRPr="005E20E0">
        <w:rPr>
          <w:lang w:val="vi-VN"/>
        </w:rPr>
        <w:t>Thường sở hữu các cụm từ liên quan đến xác minh tài khoản người dùng.</w:t>
      </w:r>
    </w:p>
    <w:p w14:paraId="1D0A1823" w14:textId="77777777" w:rsidR="005E20E0" w:rsidRPr="005E20E0" w:rsidRDefault="005E20E0" w:rsidP="005E20E0">
      <w:pPr>
        <w:pStyle w:val="Nidungvnbn"/>
        <w:numPr>
          <w:ilvl w:val="0"/>
          <w:numId w:val="8"/>
        </w:numPr>
        <w:rPr>
          <w:lang w:val="vi-VN"/>
        </w:rPr>
      </w:pPr>
      <w:r w:rsidRPr="005E20E0">
        <w:rPr>
          <w:lang w:val="vi-VN"/>
        </w:rPr>
        <w:t>Tồn tại link hướng người dùng đến trang web giả mạo.</w:t>
      </w:r>
    </w:p>
    <w:p w14:paraId="274CA9AB" w14:textId="77777777" w:rsidR="005E20E0" w:rsidRPr="005E20E0" w:rsidRDefault="005E20E0" w:rsidP="005E20E0">
      <w:pPr>
        <w:pStyle w:val="Nidungvnbn"/>
        <w:numPr>
          <w:ilvl w:val="0"/>
          <w:numId w:val="8"/>
        </w:numPr>
        <w:rPr>
          <w:lang w:val="vi-VN"/>
        </w:rPr>
      </w:pPr>
      <w:r w:rsidRPr="005E20E0">
        <w:rPr>
          <w:lang w:val="vi-VN"/>
        </w:rPr>
        <w:t>Yêu cầu người dùng cung cấp các thông tin nhạy cảm.</w:t>
      </w:r>
    </w:p>
    <w:p w14:paraId="4315CC61" w14:textId="77777777" w:rsidR="005E20E0" w:rsidRPr="005E20E0" w:rsidRDefault="005E20E0" w:rsidP="005E20E0">
      <w:pPr>
        <w:pStyle w:val="Nidungvnbn"/>
        <w:numPr>
          <w:ilvl w:val="0"/>
          <w:numId w:val="8"/>
        </w:numPr>
        <w:rPr>
          <w:lang w:val="vi-VN"/>
        </w:rPr>
      </w:pPr>
      <w:r w:rsidRPr="005E20E0">
        <w:rPr>
          <w:lang w:val="vi-VN"/>
        </w:rPr>
        <w:t>Không đề cập đến người nhận cụ thể.</w:t>
      </w:r>
    </w:p>
    <w:p w14:paraId="364E751D" w14:textId="77777777" w:rsidR="005E20E0" w:rsidRPr="005E20E0" w:rsidRDefault="005E20E0" w:rsidP="005E20E0">
      <w:pPr>
        <w:pStyle w:val="Nidungvnbn"/>
        <w:numPr>
          <w:ilvl w:val="0"/>
          <w:numId w:val="8"/>
        </w:numPr>
        <w:rPr>
          <w:lang w:val="vi-VN"/>
        </w:rPr>
      </w:pPr>
      <w:r w:rsidRPr="005E20E0">
        <w:rPr>
          <w:lang w:val="vi-VN"/>
        </w:rPr>
        <w:t>Xuất hiện lỗi chính tả.</w:t>
      </w:r>
    </w:p>
    <w:p w14:paraId="368FC156" w14:textId="65E5E765" w:rsidR="005E20E0" w:rsidRDefault="005E20E0" w:rsidP="005E20E0">
      <w:pPr>
        <w:pStyle w:val="Nidungvnbn"/>
        <w:numPr>
          <w:ilvl w:val="0"/>
          <w:numId w:val="8"/>
        </w:numPr>
        <w:rPr>
          <w:lang w:val="vi-VN"/>
        </w:rPr>
      </w:pPr>
      <w:r w:rsidRPr="005E20E0">
        <w:rPr>
          <w:lang w:val="vi-VN"/>
        </w:rPr>
        <w:t>Đính kèm tệp độc hại.</w:t>
      </w:r>
    </w:p>
    <w:p w14:paraId="2492EF98" w14:textId="77777777" w:rsidR="00527567" w:rsidRDefault="00265836" w:rsidP="00527567">
      <w:pPr>
        <w:pStyle w:val="Nidungvnbn"/>
        <w:keepNext/>
        <w:ind w:left="720" w:firstLine="0"/>
      </w:pPr>
      <w:r>
        <w:rPr>
          <w:noProof/>
          <w:lang w:val="vi-VN" w:eastAsia="vi-VN"/>
        </w:rPr>
        <w:drawing>
          <wp:inline distT="0" distB="0" distL="0" distR="0" wp14:anchorId="5090071A" wp14:editId="35F17E8C">
            <wp:extent cx="2098726" cy="22098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10640" cy="2222345"/>
                    </a:xfrm>
                    <a:prstGeom prst="rect">
                      <a:avLst/>
                    </a:prstGeom>
                  </pic:spPr>
                </pic:pic>
              </a:graphicData>
            </a:graphic>
          </wp:inline>
        </w:drawing>
      </w:r>
      <w:r>
        <w:rPr>
          <w:noProof/>
          <w:lang w:val="vi-VN" w:eastAsia="vi-VN"/>
        </w:rPr>
        <w:drawing>
          <wp:inline distT="0" distB="0" distL="0" distR="0" wp14:anchorId="659F236C" wp14:editId="4E66A387">
            <wp:extent cx="3181542" cy="2184400"/>
            <wp:effectExtent l="0" t="0" r="0" b="6350"/>
            <wp:docPr id="1030" name="Picture 6" descr="Phishing là gi? Khái niệm hoạt động và cách phòng chố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Phishing là gi? Khái niệm hoạt động và cách phòng chống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2404" cy="2198724"/>
                    </a:xfrm>
                    <a:prstGeom prst="rect">
                      <a:avLst/>
                    </a:prstGeom>
                    <a:noFill/>
                  </pic:spPr>
                </pic:pic>
              </a:graphicData>
            </a:graphic>
          </wp:inline>
        </w:drawing>
      </w:r>
    </w:p>
    <w:p w14:paraId="3FEB0308" w14:textId="5BF22D58" w:rsidR="00265836" w:rsidRDefault="00527567" w:rsidP="00527567">
      <w:pPr>
        <w:pStyle w:val="Nidungvnbn"/>
        <w:jc w:val="center"/>
        <w:rPr>
          <w:lang w:val="vi-VN"/>
        </w:rPr>
      </w:pPr>
      <w:bookmarkStart w:id="15" w:name="_Toc91377783"/>
      <w:r>
        <w:t xml:space="preserve">Hình 1. </w:t>
      </w:r>
      <w:r w:rsidR="00F84855">
        <w:fldChar w:fldCharType="begin"/>
      </w:r>
      <w:r w:rsidR="00F84855">
        <w:instrText xml:space="preserve"> SEQ Hình_1. \* ARABIC </w:instrText>
      </w:r>
      <w:r w:rsidR="00F84855">
        <w:fldChar w:fldCharType="separate"/>
      </w:r>
      <w:r w:rsidR="00197ED2">
        <w:rPr>
          <w:noProof/>
        </w:rPr>
        <w:t>1</w:t>
      </w:r>
      <w:r w:rsidR="00F84855">
        <w:rPr>
          <w:noProof/>
        </w:rPr>
        <w:fldChar w:fldCharType="end"/>
      </w:r>
      <w:r>
        <w:t xml:space="preserve">: </w:t>
      </w:r>
      <w:r w:rsidR="00197ED2">
        <w:t>G</w:t>
      </w:r>
      <w:r>
        <w:t>iả mạo email, tin nhắn</w:t>
      </w:r>
      <w:bookmarkEnd w:id="15"/>
    </w:p>
    <w:p w14:paraId="60EF5998" w14:textId="67D3A732" w:rsidR="00684B12" w:rsidRDefault="00684B12" w:rsidP="00265836">
      <w:pPr>
        <w:pStyle w:val="Nidungvnbn"/>
        <w:ind w:left="720" w:firstLine="0"/>
        <w:rPr>
          <w:lang w:val="vi-VN"/>
        </w:rPr>
      </w:pPr>
    </w:p>
    <w:p w14:paraId="3DC22638" w14:textId="77777777" w:rsidR="00371F60" w:rsidRDefault="00371F60" w:rsidP="00265836">
      <w:pPr>
        <w:pStyle w:val="Nidungvnbn"/>
        <w:ind w:left="720" w:firstLine="0"/>
        <w:rPr>
          <w:lang w:val="vi-VN"/>
        </w:rPr>
      </w:pPr>
    </w:p>
    <w:p w14:paraId="1269BC63" w14:textId="033667DE" w:rsidR="0044137C" w:rsidRPr="00FC4C72" w:rsidRDefault="0044137C" w:rsidP="00186867">
      <w:pPr>
        <w:pStyle w:val="Tiumccp2"/>
        <w:spacing w:before="120" w:after="120"/>
        <w:outlineLvl w:val="2"/>
        <w:rPr>
          <w:lang w:val="vi-VN"/>
        </w:rPr>
      </w:pPr>
      <w:bookmarkStart w:id="16" w:name="_Toc91377759"/>
      <w:r>
        <w:rPr>
          <w:lang w:val="vi-VN"/>
        </w:rPr>
        <w:t>1.2.</w:t>
      </w:r>
      <w:r w:rsidR="003A2D68">
        <w:rPr>
          <w:lang w:val="vi-VN"/>
        </w:rPr>
        <w:t>2</w:t>
      </w:r>
      <w:r>
        <w:rPr>
          <w:lang w:val="vi-VN"/>
        </w:rPr>
        <w:t xml:space="preserve"> </w:t>
      </w:r>
      <w:r w:rsidR="003A2D68">
        <w:rPr>
          <w:lang w:val="vi-VN"/>
        </w:rPr>
        <w:t>Giả mạo website</w:t>
      </w:r>
      <w:bookmarkEnd w:id="16"/>
    </w:p>
    <w:p w14:paraId="6E24BCBE" w14:textId="37E1345D" w:rsidR="0044137C" w:rsidRDefault="00DD1848" w:rsidP="0044137C">
      <w:pPr>
        <w:pStyle w:val="Nidungvnbn"/>
        <w:rPr>
          <w:lang w:val="vi-VN"/>
        </w:rPr>
      </w:pPr>
      <w:r>
        <w:rPr>
          <w:lang w:val="vi-VN"/>
        </w:rPr>
        <w:t>Đặc điểm nhận dạng:</w:t>
      </w:r>
    </w:p>
    <w:p w14:paraId="6081AC58" w14:textId="3CD925EA" w:rsidR="00DD1848" w:rsidRPr="00DD1848" w:rsidRDefault="00DD1848" w:rsidP="00DD1848">
      <w:pPr>
        <w:pStyle w:val="Nidungvnbn"/>
        <w:numPr>
          <w:ilvl w:val="0"/>
          <w:numId w:val="9"/>
        </w:numPr>
        <w:rPr>
          <w:lang w:val="vi-VN"/>
        </w:rPr>
      </w:pPr>
      <w:r w:rsidRPr="00DD1848">
        <w:rPr>
          <w:lang w:val="vi-VN"/>
        </w:rPr>
        <w:t>Thường sử dụng giao thức không an toàn</w:t>
      </w:r>
      <w:r w:rsidR="007E3220">
        <w:t xml:space="preserve"> </w:t>
      </w:r>
      <w:r w:rsidRPr="00DD1848">
        <w:rPr>
          <w:lang w:val="vi-VN"/>
        </w:rPr>
        <w:t>(không sử dụng https) và có domain không đáng tin cậy.</w:t>
      </w:r>
    </w:p>
    <w:p w14:paraId="69BD98B0" w14:textId="77777777" w:rsidR="00DD1848" w:rsidRPr="00DD1848" w:rsidRDefault="00DD1848" w:rsidP="00DD1848">
      <w:pPr>
        <w:pStyle w:val="Nidungvnbn"/>
        <w:numPr>
          <w:ilvl w:val="0"/>
          <w:numId w:val="9"/>
        </w:numPr>
        <w:rPr>
          <w:lang w:val="vi-VN"/>
        </w:rPr>
      </w:pPr>
      <w:r w:rsidRPr="00DD1848">
        <w:rPr>
          <w:lang w:val="vi-VN"/>
        </w:rPr>
        <w:t>Đường link khác 1 hoặc một vài kí tự.</w:t>
      </w:r>
    </w:p>
    <w:p w14:paraId="29978748" w14:textId="77777777" w:rsidR="00DD1848" w:rsidRPr="00DD1848" w:rsidRDefault="00DD1848" w:rsidP="00DD1848">
      <w:pPr>
        <w:pStyle w:val="Nidungvnbn"/>
        <w:numPr>
          <w:ilvl w:val="0"/>
          <w:numId w:val="9"/>
        </w:numPr>
        <w:rPr>
          <w:lang w:val="vi-VN"/>
        </w:rPr>
      </w:pPr>
      <w:r w:rsidRPr="00DD1848">
        <w:rPr>
          <w:lang w:val="vi-VN"/>
        </w:rPr>
        <w:t>Không có đầy đủ các chức năng (Thường chỉ là một trang landing page).</w:t>
      </w:r>
    </w:p>
    <w:p w14:paraId="352DABD9" w14:textId="77777777" w:rsidR="00DD1848" w:rsidRPr="00DD1848" w:rsidRDefault="00DD1848" w:rsidP="00DD1848">
      <w:pPr>
        <w:pStyle w:val="Nidungvnbn"/>
        <w:numPr>
          <w:ilvl w:val="0"/>
          <w:numId w:val="9"/>
        </w:numPr>
        <w:rPr>
          <w:lang w:val="vi-VN"/>
        </w:rPr>
      </w:pPr>
      <w:r w:rsidRPr="00DD1848">
        <w:rPr>
          <w:lang w:val="vi-VN"/>
        </w:rPr>
        <w:t>Luôn có những thông điệp khuyến khích người dung nhập thông tin cá nhân vào Website.</w:t>
      </w:r>
    </w:p>
    <w:p w14:paraId="55A2A442" w14:textId="50265751" w:rsidR="00DD1848" w:rsidRDefault="00DD1848" w:rsidP="00DD1848">
      <w:pPr>
        <w:pStyle w:val="Nidungvnbn"/>
        <w:numPr>
          <w:ilvl w:val="0"/>
          <w:numId w:val="9"/>
        </w:numPr>
        <w:rPr>
          <w:lang w:val="vi-VN"/>
        </w:rPr>
      </w:pPr>
      <w:r w:rsidRPr="00DD1848">
        <w:rPr>
          <w:lang w:val="vi-VN"/>
        </w:rPr>
        <w:t>Sử dụng nền tảng tạo web miễn phí.</w:t>
      </w:r>
    </w:p>
    <w:p w14:paraId="69F0A932" w14:textId="22E50E07" w:rsidR="00EB2CD3" w:rsidRDefault="008B6183" w:rsidP="008B6183">
      <w:pPr>
        <w:pStyle w:val="Nidungvnbn"/>
        <w:jc w:val="center"/>
        <w:rPr>
          <w:lang w:val="vi-VN"/>
        </w:rPr>
      </w:pPr>
      <w:r>
        <w:rPr>
          <w:noProof/>
          <w:lang w:val="vi-VN" w:eastAsia="vi-VN"/>
        </w:rPr>
        <w:drawing>
          <wp:inline distT="0" distB="0" distL="0" distR="0" wp14:anchorId="1ED18C71" wp14:editId="4CD3A391">
            <wp:extent cx="4888744" cy="3093720"/>
            <wp:effectExtent l="0" t="0" r="7620" b="0"/>
            <wp:docPr id="3074" name="Picture 2" descr="Cảnh báo: Xuất hiện nhiều website giả mạo Vietnam Airlines bán vé máy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ảnh báo: Xuất hiện nhiều website giả mạo Vietnam Airlines bán vé máy b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101" cy="3102805"/>
                    </a:xfrm>
                    <a:prstGeom prst="rect">
                      <a:avLst/>
                    </a:prstGeom>
                    <a:noFill/>
                  </pic:spPr>
                </pic:pic>
              </a:graphicData>
            </a:graphic>
          </wp:inline>
        </w:drawing>
      </w:r>
    </w:p>
    <w:p w14:paraId="4857E6CD" w14:textId="0A8852F7" w:rsidR="00197ED2" w:rsidRDefault="00197ED2" w:rsidP="00733353">
      <w:pPr>
        <w:pStyle w:val="Nidungvnbn"/>
        <w:jc w:val="center"/>
        <w:rPr>
          <w:lang w:val="vi-VN"/>
        </w:rPr>
      </w:pPr>
      <w:bookmarkStart w:id="17" w:name="_Toc91377784"/>
      <w:r>
        <w:t xml:space="preserve">Hình 1. </w:t>
      </w:r>
      <w:r w:rsidR="00F84855">
        <w:fldChar w:fldCharType="begin"/>
      </w:r>
      <w:r w:rsidR="00F84855">
        <w:instrText xml:space="preserve"> SEQ Hình_1. \* ARABIC </w:instrText>
      </w:r>
      <w:r w:rsidR="00F84855">
        <w:fldChar w:fldCharType="separate"/>
      </w:r>
      <w:r>
        <w:rPr>
          <w:noProof/>
        </w:rPr>
        <w:t>2</w:t>
      </w:r>
      <w:r w:rsidR="00F84855">
        <w:rPr>
          <w:noProof/>
        </w:rPr>
        <w:fldChar w:fldCharType="end"/>
      </w:r>
      <w:r>
        <w:t xml:space="preserve">: </w:t>
      </w:r>
      <w:r w:rsidR="00733353">
        <w:t>Giả mạo website</w:t>
      </w:r>
      <w:bookmarkEnd w:id="17"/>
    </w:p>
    <w:p w14:paraId="0E9E7917" w14:textId="77777777" w:rsidR="00E7021F" w:rsidRPr="00265836" w:rsidRDefault="00E7021F" w:rsidP="008B6183">
      <w:pPr>
        <w:pStyle w:val="Nidungvnbn"/>
        <w:jc w:val="center"/>
        <w:rPr>
          <w:lang w:val="vi-VN"/>
        </w:rPr>
      </w:pPr>
    </w:p>
    <w:p w14:paraId="65461180" w14:textId="59F5FA53" w:rsidR="00DD1D8D" w:rsidRDefault="00DD1D8D">
      <w:pPr>
        <w:spacing w:after="200" w:line="276" w:lineRule="auto"/>
      </w:pPr>
      <w:r>
        <w:br w:type="page"/>
      </w:r>
    </w:p>
    <w:p w14:paraId="112509A6" w14:textId="201FED19" w:rsidR="00453AB1" w:rsidRPr="006051F6" w:rsidRDefault="00453AB1" w:rsidP="00E7021F">
      <w:pPr>
        <w:pStyle w:val="Chng"/>
        <w:jc w:val="center"/>
        <w:outlineLvl w:val="0"/>
        <w:rPr>
          <w:lang w:val="vi-VN"/>
        </w:rPr>
      </w:pPr>
      <w:bookmarkStart w:id="18" w:name="_Toc387692917"/>
      <w:bookmarkStart w:id="19" w:name="_Toc91377760"/>
      <w:r w:rsidRPr="004A7C39">
        <w:t>CHƯƠNG 2</w:t>
      </w:r>
      <w:r w:rsidR="00024496">
        <w:t xml:space="preserve"> –</w:t>
      </w:r>
      <w:bookmarkEnd w:id="18"/>
      <w:r w:rsidR="00EB4CED">
        <w:t xml:space="preserve"> </w:t>
      </w:r>
      <w:r w:rsidR="006051F6">
        <w:rPr>
          <w:lang w:val="vi-VN"/>
        </w:rPr>
        <w:t xml:space="preserve">MÔ TẢ </w:t>
      </w:r>
      <w:r w:rsidR="008D0393">
        <w:rPr>
          <w:lang w:val="vi-VN"/>
        </w:rPr>
        <w:t>ĐỒ</w:t>
      </w:r>
      <w:r w:rsidR="006051F6">
        <w:rPr>
          <w:lang w:val="vi-VN"/>
        </w:rPr>
        <w:t xml:space="preserve"> ÁN</w:t>
      </w:r>
      <w:bookmarkEnd w:id="19"/>
    </w:p>
    <w:p w14:paraId="29D9A312" w14:textId="35246365" w:rsidR="00400BD5" w:rsidRPr="008D0393" w:rsidRDefault="00D3094F" w:rsidP="00B57C89">
      <w:pPr>
        <w:pStyle w:val="Tiumccp1"/>
        <w:spacing w:before="120" w:after="120"/>
        <w:outlineLvl w:val="1"/>
        <w:rPr>
          <w:lang w:val="vi-VN"/>
        </w:rPr>
      </w:pPr>
      <w:bookmarkStart w:id="20" w:name="_Toc387692918"/>
      <w:bookmarkStart w:id="21" w:name="_Toc91377761"/>
      <w:r>
        <w:t>2</w:t>
      </w:r>
      <w:r w:rsidR="00024496">
        <w:t xml:space="preserve">.1 </w:t>
      </w:r>
      <w:bookmarkEnd w:id="20"/>
      <w:r w:rsidR="008D0393">
        <w:rPr>
          <w:lang w:val="vi-VN"/>
        </w:rPr>
        <w:t>Giới thiệu đồ án</w:t>
      </w:r>
      <w:bookmarkEnd w:id="21"/>
    </w:p>
    <w:p w14:paraId="78254FD4" w14:textId="33FF93BE" w:rsidR="007C1E0E" w:rsidRPr="006F2F77" w:rsidRDefault="002F008A" w:rsidP="00691FB4">
      <w:pPr>
        <w:pStyle w:val="Nidungvnbn"/>
      </w:pPr>
      <w:r>
        <w:rPr>
          <w:lang w:val="vi-VN"/>
        </w:rPr>
        <w:t>Nhóm chúng em</w:t>
      </w:r>
      <w:r w:rsidRPr="002F008A">
        <w:t xml:space="preserve"> đã phát triển </w:t>
      </w:r>
      <w:r>
        <w:rPr>
          <w:lang w:val="vi-VN"/>
        </w:rPr>
        <w:t>đồ</w:t>
      </w:r>
      <w:r w:rsidRPr="002F008A">
        <w:t xml:space="preserve"> án của mình bằng cách sử dụng một trang web làm nền tảng cho tất cả người dùng. Đây là một trang web tương tác và đáp ứng được sử dụng để phát hiện xem một trang web là hợp pháp hay </w:t>
      </w:r>
      <w:r w:rsidR="0021582F">
        <w:t>giả mạo</w:t>
      </w:r>
      <w:r w:rsidRPr="002F008A">
        <w:t xml:space="preserve">. Trang web này được tạo bằng các ngôn ngữ thiết kế web khác nhau bao gồm HTML, CSS, Javascript và </w:t>
      </w:r>
      <w:r>
        <w:rPr>
          <w:lang w:val="vi-VN"/>
        </w:rPr>
        <w:t>Python</w:t>
      </w:r>
      <w:r w:rsidR="006F2F77">
        <w:t>.</w:t>
      </w:r>
    </w:p>
    <w:p w14:paraId="58F8FC3F" w14:textId="1C8892FE" w:rsidR="00163E08" w:rsidRDefault="007C1E0E" w:rsidP="003B4203">
      <w:pPr>
        <w:pStyle w:val="Nidungvnbn"/>
      </w:pPr>
      <w:r w:rsidRPr="007C1E0E">
        <w:t xml:space="preserve">Trang web hiển thị thông tin liên quan đến các dịch vụ do </w:t>
      </w:r>
      <w:r>
        <w:rPr>
          <w:lang w:val="vi-VN"/>
        </w:rPr>
        <w:t>nhóm chúng em</w:t>
      </w:r>
      <w:r w:rsidRPr="007C1E0E">
        <w:t xml:space="preserve"> cung cấp. Nó cũng chứa thông tin liên quan đến những sai lầm xảy ra trong thế giới công nghệ ngày nay. Trang web được tạo ra với một ý </w:t>
      </w:r>
      <w:r>
        <w:rPr>
          <w:lang w:val="vi-VN"/>
        </w:rPr>
        <w:t>tưởng</w:t>
      </w:r>
      <w:r w:rsidRPr="007C1E0E">
        <w:t xml:space="preserve"> ​​để mọi người không chỉ có thể phân biệt giữa trang web hợp pháp và trang web </w:t>
      </w:r>
      <w:r w:rsidR="00376127">
        <w:rPr>
          <w:lang w:val="vi-VN"/>
        </w:rPr>
        <w:t>giả mạo</w:t>
      </w:r>
      <w:r w:rsidRPr="007C1E0E">
        <w:t xml:space="preserve">, mà còn nhận thức được các hành vi xấu đang xảy ra trong thế giới hiện tại. </w:t>
      </w:r>
      <w:r w:rsidR="00F27C2E">
        <w:rPr>
          <w:lang w:val="vi-VN"/>
        </w:rPr>
        <w:t>T</w:t>
      </w:r>
      <w:r w:rsidR="00031727">
        <w:t>ừ đó</w:t>
      </w:r>
      <w:r w:rsidRPr="007C1E0E">
        <w:t xml:space="preserve"> có thể tránh xa những </w:t>
      </w:r>
      <w:r w:rsidR="00042C3C">
        <w:rPr>
          <w:lang w:val="vi-VN"/>
        </w:rPr>
        <w:t>kẻ tấn công</w:t>
      </w:r>
      <w:r w:rsidRPr="007C1E0E">
        <w:t xml:space="preserve"> đang cố gắng khai thác thông tin cá nhân như</w:t>
      </w:r>
      <w:r w:rsidR="00C25C95">
        <w:rPr>
          <w:lang w:val="vi-VN"/>
        </w:rPr>
        <w:t>:</w:t>
      </w:r>
      <w:r w:rsidRPr="007C1E0E">
        <w:t xml:space="preserve"> địa chỉ email, mật khẩu, chi tiết thẻ tín dụng, số tài khoản ngân </w:t>
      </w:r>
      <w:r w:rsidR="00B13EDC">
        <w:t>h</w:t>
      </w:r>
      <w:r w:rsidR="00163E08">
        <w:t>à</w:t>
      </w:r>
      <w:r w:rsidR="00B13EDC">
        <w:t>ng</w:t>
      </w:r>
      <w:r w:rsidR="00B13EDC">
        <w:rPr>
          <w:lang w:val="vi-VN"/>
        </w:rPr>
        <w:t>..</w:t>
      </w:r>
      <w:r w:rsidRPr="007C1E0E">
        <w:t xml:space="preserve">. </w:t>
      </w:r>
    </w:p>
    <w:p w14:paraId="0B4DCE39" w14:textId="5D2D68A0" w:rsidR="0053795A" w:rsidRPr="002B7990" w:rsidRDefault="007C1E0E" w:rsidP="003B4203">
      <w:pPr>
        <w:pStyle w:val="Nidungvnbn"/>
      </w:pPr>
      <w:r w:rsidRPr="007C1E0E">
        <w:t xml:space="preserve">Tập dữ liệu </w:t>
      </w:r>
      <w:r w:rsidR="00C8205C">
        <w:rPr>
          <w:lang w:val="vi-VN"/>
        </w:rPr>
        <w:t xml:space="preserve">của đồ án nhóm em </w:t>
      </w:r>
      <w:r w:rsidRPr="007C1E0E">
        <w:t xml:space="preserve">bao gồm các </w:t>
      </w:r>
      <w:r w:rsidR="00FD0A7F">
        <w:t>đặc điểm</w:t>
      </w:r>
      <w:r w:rsidRPr="007C1E0E">
        <w:t xml:space="preserve"> khác nhau cần được xem xét khi xác định URL là hợp pháp hay </w:t>
      </w:r>
      <w:r w:rsidR="00C8205C">
        <w:rPr>
          <w:lang w:val="vi-VN"/>
        </w:rPr>
        <w:t>giả mạo</w:t>
      </w:r>
      <w:r w:rsidR="002F008A" w:rsidRPr="002F008A">
        <w:t>.</w:t>
      </w:r>
    </w:p>
    <w:p w14:paraId="49E49375" w14:textId="25EAAE3F" w:rsidR="00CE5555" w:rsidRPr="003C238D" w:rsidRDefault="0086279C" w:rsidP="007C27BE">
      <w:pPr>
        <w:pStyle w:val="Tiumccp1"/>
        <w:spacing w:before="120" w:after="120"/>
        <w:outlineLvl w:val="1"/>
        <w:rPr>
          <w:lang w:val="vi-VN"/>
        </w:rPr>
      </w:pPr>
      <w:bookmarkStart w:id="22" w:name="_Toc387692919"/>
      <w:bookmarkStart w:id="23" w:name="_Toc91377762"/>
      <w:r>
        <w:t>2</w:t>
      </w:r>
      <w:r w:rsidR="00CE5555">
        <w:t xml:space="preserve">.2 </w:t>
      </w:r>
      <w:bookmarkEnd w:id="22"/>
      <w:r>
        <w:t xml:space="preserve">Các </w:t>
      </w:r>
      <w:r w:rsidR="008963A2">
        <w:t>đặc điểm</w:t>
      </w:r>
      <w:r w:rsidR="003C238D">
        <w:rPr>
          <w:lang w:val="vi-VN"/>
        </w:rPr>
        <w:t xml:space="preserve"> nhận dạng trang web </w:t>
      </w:r>
      <w:r w:rsidR="008963A2">
        <w:t>giả mạo</w:t>
      </w:r>
      <w:r w:rsidR="003C238D">
        <w:rPr>
          <w:lang w:val="vi-VN"/>
        </w:rPr>
        <w:t xml:space="preserve"> của đồ án</w:t>
      </w:r>
      <w:bookmarkEnd w:id="23"/>
    </w:p>
    <w:p w14:paraId="1129B9C5" w14:textId="67D74F62" w:rsidR="002C3DF2" w:rsidRPr="00845FE7" w:rsidRDefault="00EE16F8" w:rsidP="002C3DF2">
      <w:pPr>
        <w:pStyle w:val="Nidungvnbn"/>
      </w:pPr>
      <w:r w:rsidRPr="00EE16F8">
        <w:t>Phần này mô tả mô hình phát hiện tấn công</w:t>
      </w:r>
      <w:r>
        <w:t xml:space="preserve"> giả mạo</w:t>
      </w:r>
      <w:r w:rsidRPr="00EE16F8">
        <w:t xml:space="preserve"> được đề xuất. Mô hình</w:t>
      </w:r>
      <w:r w:rsidR="00987C32">
        <w:t xml:space="preserve"> </w:t>
      </w:r>
      <w:r w:rsidRPr="00EE16F8">
        <w:t xml:space="preserve">tập trung vào việc xác định cuộc tấn công </w:t>
      </w:r>
      <w:r w:rsidR="00987C32">
        <w:t>giả mạo</w:t>
      </w:r>
      <w:r w:rsidRPr="00EE16F8">
        <w:t xml:space="preserve"> dựa trên việc kiểm tra các </w:t>
      </w:r>
      <w:r w:rsidR="00C22C52">
        <w:t>đặc điểm</w:t>
      </w:r>
      <w:r w:rsidRPr="00EE16F8">
        <w:t xml:space="preserve"> của các trang web </w:t>
      </w:r>
      <w:r w:rsidR="00987C32">
        <w:t>giả mạo</w:t>
      </w:r>
      <w:r w:rsidRPr="00EE16F8">
        <w:t xml:space="preserve"> và cơ sở dữ liệu danh sách đen. Theo công cụ đề xuất của </w:t>
      </w:r>
      <w:r>
        <w:t>nhóm chúng em</w:t>
      </w:r>
      <w:r w:rsidRPr="00EE16F8">
        <w:t xml:space="preserve">, một số </w:t>
      </w:r>
      <w:r w:rsidR="00AD3AF5">
        <w:t>đặc điểm</w:t>
      </w:r>
      <w:r w:rsidRPr="00EE16F8">
        <w:t xml:space="preserve"> được chọn có thể được sử dụng để phân biệt giữa các trang web </w:t>
      </w:r>
      <w:r w:rsidR="00987C32">
        <w:t>hợp pháp</w:t>
      </w:r>
      <w:r w:rsidRPr="00EE16F8">
        <w:t xml:space="preserve"> và </w:t>
      </w:r>
      <w:r w:rsidR="00987C32">
        <w:t>giả mạo</w:t>
      </w:r>
      <w:r w:rsidRPr="00EE16F8">
        <w:t xml:space="preserve">. </w:t>
      </w:r>
      <w:r w:rsidR="004676ED">
        <w:t>Những</w:t>
      </w:r>
      <w:r w:rsidRPr="00EE16F8">
        <w:t xml:space="preserve"> </w:t>
      </w:r>
      <w:r w:rsidR="00AD3AF5">
        <w:t>đặc điểm</w:t>
      </w:r>
      <w:r w:rsidRPr="00EE16F8">
        <w:t xml:space="preserve"> này bao gồm</w:t>
      </w:r>
      <w:r w:rsidR="009F7535">
        <w:t>:</w:t>
      </w:r>
      <w:r w:rsidRPr="00EE16F8">
        <w:t xml:space="preserve"> </w:t>
      </w:r>
      <w:r w:rsidR="00ED2015">
        <w:t>c</w:t>
      </w:r>
      <w:r w:rsidR="009F7535">
        <w:t xml:space="preserve">ác </w:t>
      </w:r>
      <w:r w:rsidR="00274518">
        <w:t xml:space="preserve">đặc điểm </w:t>
      </w:r>
      <w:r w:rsidR="009F7535">
        <w:t xml:space="preserve">dựa trên thanh địa chỉ, </w:t>
      </w:r>
      <w:r w:rsidR="00ED2015">
        <w:t xml:space="preserve">các </w:t>
      </w:r>
      <w:r w:rsidR="00274518">
        <w:t>đặc điểm</w:t>
      </w:r>
      <w:r w:rsidR="00ED2015">
        <w:t xml:space="preserve"> dựa trên bất thường, các </w:t>
      </w:r>
      <w:r w:rsidR="00274518">
        <w:t>đặc điểm</w:t>
      </w:r>
      <w:r w:rsidR="00ED2015">
        <w:t xml:space="preserve"> dựa trên HTML và JavaScript và các </w:t>
      </w:r>
      <w:r w:rsidR="00274518">
        <w:t>đặc điểm</w:t>
      </w:r>
      <w:r w:rsidR="00ED2015">
        <w:t xml:space="preserve"> dựa trên tên miền</w:t>
      </w:r>
      <w:r w:rsidR="00AA694E">
        <w:t>.</w:t>
      </w:r>
    </w:p>
    <w:p w14:paraId="5EF8FF7E" w14:textId="707B3DCD" w:rsidR="00BF6226" w:rsidRDefault="00BF6226" w:rsidP="00EE16F8">
      <w:pPr>
        <w:pStyle w:val="Tiumccp2"/>
        <w:spacing w:before="120" w:after="120"/>
        <w:outlineLvl w:val="2"/>
      </w:pPr>
      <w:bookmarkStart w:id="24" w:name="_Toc91377763"/>
      <w:r>
        <w:t xml:space="preserve">2.2.1 </w:t>
      </w:r>
      <w:r w:rsidR="00DE65BA">
        <w:t xml:space="preserve">Các </w:t>
      </w:r>
      <w:r w:rsidR="00337B75">
        <w:t>đặc điểm</w:t>
      </w:r>
      <w:r w:rsidR="00DE65BA">
        <w:t xml:space="preserve"> dựa trên thanh địa chỉ</w:t>
      </w:r>
      <w:bookmarkEnd w:id="24"/>
    </w:p>
    <w:p w14:paraId="6F7326BD" w14:textId="5911D3D4" w:rsidR="00F92140" w:rsidRDefault="00D95C84" w:rsidP="00EB651F">
      <w:pPr>
        <w:pStyle w:val="Tiumccp3"/>
        <w:spacing w:before="120" w:after="120"/>
        <w:rPr>
          <w:rStyle w:val="ff5"/>
        </w:rPr>
      </w:pPr>
      <w:r>
        <w:t xml:space="preserve">2.2.1.1 </w:t>
      </w:r>
      <w:r w:rsidR="003A6714">
        <w:t>Sử dụng địa chỉ IP</w:t>
      </w:r>
    </w:p>
    <w:p w14:paraId="56F97734" w14:textId="4DE2B83B" w:rsidR="00955DF8" w:rsidRDefault="00302BB6" w:rsidP="00D95C84">
      <w:pPr>
        <w:pStyle w:val="Nidungvnbn"/>
      </w:pPr>
      <w:r w:rsidRPr="00302BB6">
        <w:t>Nếu địa chỉ IP được sử dụng thay thế cho tên miền trong URL, chẳng hạn như “http://125.98.3.123/fake.html”, người dùng có thể chắc chắn rằng ai đó đang cố lấy cắp thông tin cá nhân của họ. Đôi khi, địa chỉ IP thậm chí còn được chuyển đổi thành mã thập</w:t>
      </w:r>
      <w:r>
        <w:t xml:space="preserve"> </w:t>
      </w:r>
      <w:r w:rsidRPr="00302BB6">
        <w:t>lục phân như được hiển thị trong liên kết sau</w:t>
      </w:r>
      <w:r>
        <w:t>:</w:t>
      </w:r>
    </w:p>
    <w:p w14:paraId="0DC29963" w14:textId="4801F590" w:rsidR="00302BB6" w:rsidRDefault="00302BB6" w:rsidP="00302BB6">
      <w:pPr>
        <w:pStyle w:val="Nidungvnbn"/>
        <w:ind w:left="720"/>
      </w:pPr>
      <w:r w:rsidRPr="00302BB6">
        <w:t>“http://0x58.0xCC.0xCA.0x62/2/paypal.ca/index.html”</w:t>
      </w:r>
    </w:p>
    <w:p w14:paraId="76E9AF3C" w14:textId="2F19E3B7" w:rsidR="006E79B3" w:rsidRPr="009674D0" w:rsidRDefault="00EB121A" w:rsidP="00EB121A">
      <w:pPr>
        <w:pStyle w:val="Nidungvnbn"/>
        <w:rPr>
          <w:i/>
          <w:iCs/>
        </w:rPr>
      </w:pPr>
      <w:r w:rsidRPr="009674D0">
        <w:rPr>
          <w:i/>
          <w:iCs/>
        </w:rPr>
        <w:t>Quy tắc:</w:t>
      </w:r>
    </w:p>
    <w:p w14:paraId="0F41A472" w14:textId="576048D7" w:rsidR="009674D0" w:rsidRDefault="009674D0" w:rsidP="009674D0">
      <w:pPr>
        <w:pStyle w:val="Nidungvnbn"/>
        <w:numPr>
          <w:ilvl w:val="0"/>
          <w:numId w:val="9"/>
        </w:numPr>
      </w:pPr>
      <w:r>
        <w:t xml:space="preserve">Nếu tên miền có địa chỉ IP =&gt; </w:t>
      </w:r>
      <w:r w:rsidRPr="009674D0">
        <w:t xml:space="preserve">Phishing </w:t>
      </w:r>
      <w:r>
        <w:t>(giả mạo)</w:t>
      </w:r>
    </w:p>
    <w:p w14:paraId="730FBFE5" w14:textId="7345147F" w:rsidR="00D128F6" w:rsidRDefault="009674D0" w:rsidP="00EB651F">
      <w:pPr>
        <w:pStyle w:val="Nidungvnbn"/>
        <w:numPr>
          <w:ilvl w:val="0"/>
          <w:numId w:val="9"/>
        </w:numPr>
      </w:pPr>
      <w:r>
        <w:t>Nếu không =&gt; Legitimate (hợp pháp)</w:t>
      </w:r>
    </w:p>
    <w:p w14:paraId="3C304632" w14:textId="69BA3DDD" w:rsidR="00EB651F" w:rsidRDefault="00EB651F" w:rsidP="00EB651F">
      <w:pPr>
        <w:pStyle w:val="Tiumccp3"/>
        <w:spacing w:before="120" w:after="120"/>
      </w:pPr>
      <w:r>
        <w:t xml:space="preserve">2.2.1.2 </w:t>
      </w:r>
      <w:r w:rsidRPr="00EB651F">
        <w:t>URL dài để ẩn phần đáng ngờ</w:t>
      </w:r>
    </w:p>
    <w:p w14:paraId="28E42493" w14:textId="2A8B6C7B" w:rsidR="00EB651F" w:rsidRDefault="0099046C" w:rsidP="00EB651F">
      <w:pPr>
        <w:pStyle w:val="Nidungvnbn"/>
      </w:pPr>
      <w:r w:rsidRPr="0099046C">
        <w:t>Những kẻ lừa đảo có thể sử dụng URL dài để ẩn phần đáng ngờ trong thanh địa chỉ. Ví dụ:</w:t>
      </w:r>
    </w:p>
    <w:p w14:paraId="41CD7C35" w14:textId="51A07093" w:rsidR="0099046C" w:rsidRPr="00ED29B9" w:rsidRDefault="00EC4C77" w:rsidP="00ED29B9">
      <w:pPr>
        <w:pStyle w:val="Nidungvnbn"/>
        <w:ind w:left="720"/>
      </w:pPr>
      <w:hyperlink r:id="rId15" w:history="1">
        <w:r w:rsidR="0099046C" w:rsidRPr="00ED29B9">
          <w:rPr>
            <w:rStyle w:val="Hyperlink"/>
            <w:color w:val="auto"/>
            <w:u w:val="none"/>
          </w:rPr>
          <w:t>http://federmacedoadv.com.br/3f/aze/ab51e2e319e51502f416dbe46b773a5e/?cmd=_home&amp;amp;dispatch=11004d58f5b74f8dc1e7c2e8dd4105e811004d58f5b74f8dc1e7c2e8dd4105e8@phishing.website.html</w:t>
        </w:r>
      </w:hyperlink>
    </w:p>
    <w:p w14:paraId="674FAF4A" w14:textId="40E834EA" w:rsidR="0099046C" w:rsidRDefault="0015338A" w:rsidP="0099046C">
      <w:pPr>
        <w:pStyle w:val="Nidungvnbn"/>
      </w:pPr>
      <w:r w:rsidRPr="0015338A">
        <w:t xml:space="preserve">Để đảm bảo tính chính xác của nghiên cứu, </w:t>
      </w:r>
      <w:r>
        <w:t>nhóm chúng em</w:t>
      </w:r>
      <w:r w:rsidRPr="0015338A">
        <w:t xml:space="preserve"> đã tính toán độ dài của các URL trong tập dữ liệu và đưa ra độ dài URL trung bình. Kết quả cho thấy rằng nếu độ dài của URL lớn hơn hoặc bằng 54 ký tự thì URL đó được phân loại là </w:t>
      </w:r>
      <w:r w:rsidR="00CB0584">
        <w:t>giả mạo</w:t>
      </w:r>
      <w:r w:rsidRPr="0015338A">
        <w:t xml:space="preserve">. Bằng cách xem xét tập dữ liệu của mình, </w:t>
      </w:r>
      <w:r>
        <w:t>nhóm chúng em</w:t>
      </w:r>
      <w:r w:rsidRPr="0015338A">
        <w:t xml:space="preserve"> có thể tìm thấy 1220 độ dài URL bằng 54 trở lên, chiếm 48,8% tổng kích thước tập dữ liệu.</w:t>
      </w:r>
    </w:p>
    <w:p w14:paraId="2B1D8F37" w14:textId="5E4B3076" w:rsidR="0015338A" w:rsidRDefault="009B6A76" w:rsidP="0099046C">
      <w:pPr>
        <w:pStyle w:val="Nidungvnbn"/>
        <w:rPr>
          <w:i/>
          <w:iCs/>
        </w:rPr>
      </w:pPr>
      <w:r w:rsidRPr="009B6A76">
        <w:rPr>
          <w:i/>
          <w:iCs/>
        </w:rPr>
        <w:t>Quy tắc:</w:t>
      </w:r>
    </w:p>
    <w:p w14:paraId="058F0539" w14:textId="254D2BAA" w:rsidR="009B6A76" w:rsidRDefault="00DB1191" w:rsidP="00EC0633">
      <w:pPr>
        <w:pStyle w:val="Nidungvnbn"/>
        <w:numPr>
          <w:ilvl w:val="0"/>
          <w:numId w:val="9"/>
        </w:numPr>
      </w:pPr>
      <w:r>
        <w:t>Độ dài URL &lt; 54 =&gt; Legitimate</w:t>
      </w:r>
    </w:p>
    <w:p w14:paraId="1C90CF29" w14:textId="34360C44" w:rsidR="00DB1191" w:rsidRDefault="00DB1191" w:rsidP="00EC0633">
      <w:pPr>
        <w:pStyle w:val="Nidungvnbn"/>
        <w:numPr>
          <w:ilvl w:val="0"/>
          <w:numId w:val="9"/>
        </w:numPr>
      </w:pPr>
      <w:r>
        <w:t>URL ≥ 54 ≤ 75 =&gt; Phishing</w:t>
      </w:r>
    </w:p>
    <w:p w14:paraId="2CB0B48D" w14:textId="44C5EA38" w:rsidR="00903601" w:rsidRDefault="00903601" w:rsidP="00903601">
      <w:pPr>
        <w:pStyle w:val="Tiumccp3"/>
        <w:spacing w:before="120" w:after="120"/>
      </w:pPr>
      <w:r>
        <w:t>2.2.1.</w:t>
      </w:r>
      <w:r w:rsidR="0081563B">
        <w:t>3</w:t>
      </w:r>
      <w:r>
        <w:t xml:space="preserve"> </w:t>
      </w:r>
      <w:r w:rsidRPr="00903601">
        <w:t>Sử dụng dịch vụ rút ngắn URL “TinyURL”</w:t>
      </w:r>
    </w:p>
    <w:p w14:paraId="18816D10" w14:textId="51ADF4BB" w:rsidR="00903601" w:rsidRDefault="00903601" w:rsidP="00903601">
      <w:pPr>
        <w:pStyle w:val="Nidungvnbn"/>
      </w:pPr>
      <w:r w:rsidRPr="00903601">
        <w:t>Rút ngắn URL là một phương pháp trên “World Wide Web” trong đó URL có thể được tạo với độ dài nhỏ hơn đáng kể và vẫn dẫn đến trang web được yêu cầu. Điều này được thực hiện nhờ "Chuyển hướng HTTP" trên một tên miền ngắn, liên kết đến trang web có URL dài. Ví dụ: URL “http://portal.hud.ac.uk/” có thể được rút ngắn thành “bit.ly/19DXSk4”.</w:t>
      </w:r>
    </w:p>
    <w:p w14:paraId="19928C9E" w14:textId="21EF2578" w:rsidR="00903601" w:rsidRDefault="00903601" w:rsidP="00903601">
      <w:pPr>
        <w:pStyle w:val="Nidungvnbn"/>
        <w:rPr>
          <w:i/>
          <w:iCs/>
        </w:rPr>
      </w:pPr>
      <w:r w:rsidRPr="00903601">
        <w:rPr>
          <w:i/>
          <w:iCs/>
        </w:rPr>
        <w:t>Quy tắc:</w:t>
      </w:r>
    </w:p>
    <w:p w14:paraId="04FAB6E1" w14:textId="77777777" w:rsidR="006D393D" w:rsidRDefault="006D393D" w:rsidP="00AD36AC">
      <w:pPr>
        <w:pStyle w:val="Nidungvnbn"/>
        <w:numPr>
          <w:ilvl w:val="0"/>
          <w:numId w:val="9"/>
        </w:numPr>
      </w:pPr>
      <w:r>
        <w:t>TinyURL =&gt; Phishing</w:t>
      </w:r>
    </w:p>
    <w:p w14:paraId="6E7D3EDD" w14:textId="0E69DDF2" w:rsidR="00AD36AC" w:rsidRPr="00AD36AC" w:rsidRDefault="006D393D" w:rsidP="00AD36AC">
      <w:pPr>
        <w:pStyle w:val="Nidungvnbn"/>
        <w:numPr>
          <w:ilvl w:val="0"/>
          <w:numId w:val="9"/>
        </w:numPr>
      </w:pPr>
      <w:r>
        <w:t xml:space="preserve">Nếu không =&gt; Legitimate </w:t>
      </w:r>
    </w:p>
    <w:p w14:paraId="7E4D9CE2" w14:textId="38BEB1CB" w:rsidR="00D61025" w:rsidRDefault="00D61025" w:rsidP="00D61025">
      <w:pPr>
        <w:pStyle w:val="Tiumccp3"/>
        <w:spacing w:before="120" w:after="120"/>
      </w:pPr>
      <w:r>
        <w:t>2.2.1.</w:t>
      </w:r>
      <w:r w:rsidR="00E8775A">
        <w:t>4</w:t>
      </w:r>
      <w:r w:rsidR="00C3131B">
        <w:t xml:space="preserve"> </w:t>
      </w:r>
      <w:r w:rsidR="00C3131B" w:rsidRPr="00C3131B">
        <w:t>URL có biểu tượng “@”</w:t>
      </w:r>
    </w:p>
    <w:p w14:paraId="4EC5AB7F" w14:textId="3DF628EB" w:rsidR="00903601" w:rsidRDefault="00C3131B" w:rsidP="00D61025">
      <w:pPr>
        <w:pStyle w:val="Nidungvnbn"/>
      </w:pPr>
      <w:r w:rsidRPr="00C3131B">
        <w:t>Việc sử dụng biểu tượng “@” trong URL khiến trình duyệt bỏ qua mọi thứ đứng trước biểu tượng “@” và địa chỉ thực thường đứng sau biểu tượng “@”.</w:t>
      </w:r>
    </w:p>
    <w:p w14:paraId="278C8DBF" w14:textId="2F2BD096" w:rsidR="00C3131B" w:rsidRDefault="00C3131B" w:rsidP="00D61025">
      <w:pPr>
        <w:pStyle w:val="Nidungvnbn"/>
      </w:pPr>
      <w:r>
        <w:t>Quy tắc:</w:t>
      </w:r>
    </w:p>
    <w:p w14:paraId="3EEDCBAE" w14:textId="02989195" w:rsidR="00C3131B" w:rsidRDefault="00B91599" w:rsidP="00C3131B">
      <w:pPr>
        <w:pStyle w:val="Nidungvnbn"/>
        <w:numPr>
          <w:ilvl w:val="0"/>
          <w:numId w:val="9"/>
        </w:numPr>
      </w:pPr>
      <w:r>
        <w:t>URL có ký hiệu @ =&gt; Phishing</w:t>
      </w:r>
    </w:p>
    <w:p w14:paraId="3215A0D3" w14:textId="5DFA33C5" w:rsidR="00B91599" w:rsidRDefault="00B91599" w:rsidP="00C3131B">
      <w:pPr>
        <w:pStyle w:val="Nidungvnbn"/>
        <w:numPr>
          <w:ilvl w:val="0"/>
          <w:numId w:val="9"/>
        </w:numPr>
      </w:pPr>
      <w:r>
        <w:t>Nếu không =&gt; Legitimate</w:t>
      </w:r>
    </w:p>
    <w:p w14:paraId="522CB005" w14:textId="6CBB2307" w:rsidR="00011CB4" w:rsidRDefault="00011CB4" w:rsidP="00011CB4">
      <w:pPr>
        <w:pStyle w:val="Tiumccp3"/>
        <w:spacing w:before="120" w:after="120"/>
      </w:pPr>
      <w:r>
        <w:t xml:space="preserve">2.2.1.5 </w:t>
      </w:r>
      <w:r w:rsidR="00223F70" w:rsidRPr="00223F70">
        <w:t>Chuyển hướng bằng “//”</w:t>
      </w:r>
    </w:p>
    <w:p w14:paraId="623BBD26" w14:textId="1233F7DC" w:rsidR="00223F70" w:rsidRDefault="0095350A" w:rsidP="00223F70">
      <w:pPr>
        <w:pStyle w:val="Nidungvnbn"/>
      </w:pPr>
      <w:r w:rsidRPr="0095350A">
        <w:t>Sự tồn tại của “//” trong đường dẫn URL có nghĩa là người dùng sẽ được chuyển hướng đến một trang web khác. Ví dụ về URL như vậy là:</w:t>
      </w:r>
    </w:p>
    <w:p w14:paraId="6EB88078" w14:textId="25048A2A" w:rsidR="0095350A" w:rsidRDefault="0095350A" w:rsidP="0095350A">
      <w:pPr>
        <w:pStyle w:val="Nidungvnbn"/>
        <w:ind w:left="720"/>
      </w:pPr>
      <w:r w:rsidRPr="0095350A">
        <w:t>“http://www.legitimate.com//http://www.phishing.com”</w:t>
      </w:r>
    </w:p>
    <w:p w14:paraId="62A0E98D" w14:textId="29A335EE" w:rsidR="00011CB4" w:rsidRDefault="008D4323" w:rsidP="0095350A">
      <w:pPr>
        <w:pStyle w:val="Nidungvnbn"/>
      </w:pPr>
      <w:r w:rsidRPr="008D4323">
        <w:t xml:space="preserve">Chúng </w:t>
      </w:r>
      <w:r>
        <w:t>em</w:t>
      </w:r>
      <w:r w:rsidRPr="008D4323">
        <w:t xml:space="preserve"> kiểm tra vị trí mà “//” xuất hiện. Chúng </w:t>
      </w:r>
      <w:r>
        <w:t>em</w:t>
      </w:r>
      <w:r w:rsidRPr="008D4323">
        <w:t xml:space="preserve"> nhận thấy rằng nếu URL bắt đầu bằng “HTTP”, điều đó có nghĩa là “//” sẽ xuất hiện ở vị trí thứ sáu. Tuy nhiên, nếu URL sử dụng “HTTPS” thì “//” sẽ xuất hiện ở vị trí thứ bảy.</w:t>
      </w:r>
    </w:p>
    <w:p w14:paraId="7558A6CD" w14:textId="04DE51B8" w:rsidR="008D4323" w:rsidRPr="008D4323" w:rsidRDefault="008D4323" w:rsidP="0095350A">
      <w:pPr>
        <w:pStyle w:val="Nidungvnbn"/>
        <w:rPr>
          <w:i/>
          <w:iCs/>
        </w:rPr>
      </w:pPr>
      <w:r w:rsidRPr="008D4323">
        <w:rPr>
          <w:i/>
          <w:iCs/>
        </w:rPr>
        <w:t>Quy tắc:</w:t>
      </w:r>
    </w:p>
    <w:p w14:paraId="5FF1ADEC" w14:textId="0813D0BA" w:rsidR="008D4323" w:rsidRDefault="00683D1C" w:rsidP="008D4323">
      <w:pPr>
        <w:pStyle w:val="Nidungvnbn"/>
        <w:numPr>
          <w:ilvl w:val="0"/>
          <w:numId w:val="9"/>
        </w:numPr>
      </w:pPr>
      <w:r w:rsidRPr="00683D1C">
        <w:t>Vị trí xuất hiện lần cuối của "//" trong URL</w:t>
      </w:r>
      <w:r>
        <w:t xml:space="preserve"> </w:t>
      </w:r>
      <w:r w:rsidRPr="00683D1C">
        <w:t>&gt; 7</w:t>
      </w:r>
      <w:r>
        <w:t xml:space="preserve"> =&gt; Phishing</w:t>
      </w:r>
    </w:p>
    <w:p w14:paraId="7B3B21B2" w14:textId="2BFD1D60" w:rsidR="00683D1C" w:rsidRDefault="00683D1C" w:rsidP="008D4323">
      <w:pPr>
        <w:pStyle w:val="Nidungvnbn"/>
        <w:numPr>
          <w:ilvl w:val="0"/>
          <w:numId w:val="9"/>
        </w:numPr>
      </w:pPr>
      <w:r>
        <w:t>Nếu không =&gt; Legitimate</w:t>
      </w:r>
    </w:p>
    <w:p w14:paraId="66EA68E9" w14:textId="22B141A0" w:rsidR="00BD364A" w:rsidRDefault="00BD364A" w:rsidP="00BD364A">
      <w:pPr>
        <w:pStyle w:val="Tiumccp3"/>
        <w:spacing w:before="120" w:after="120"/>
      </w:pPr>
      <w:r>
        <w:t xml:space="preserve">2.2.1.6 </w:t>
      </w:r>
      <w:r w:rsidR="00F44278" w:rsidRPr="00F44278">
        <w:t>Thêm tiền tố hoặc hậu tố được phân tách bằng (-) vào miền</w:t>
      </w:r>
    </w:p>
    <w:p w14:paraId="285CAFE9" w14:textId="6F170E70" w:rsidR="00683D1C" w:rsidRDefault="00C61F36" w:rsidP="00C61F36">
      <w:pPr>
        <w:pStyle w:val="Nidungvnbn"/>
      </w:pPr>
      <w:r w:rsidRPr="00C61F36">
        <w:t xml:space="preserve">Biểu tượng gạch ngang hiếm khi được sử dụng trong các URL hợp pháp. Những kẻ lừa đảo có xu hướng thêm tiền tố hoặc hậu tố được phân tách bằng (-) vào tên miền để người dùng cảm thấy rằng họ đang xử lý một trang web hợp pháp. Ví dụ: </w:t>
      </w:r>
      <w:hyperlink r:id="rId16" w:history="1">
        <w:r w:rsidRPr="00C61F36">
          <w:t>http://www.Confirme-paypal.com/</w:t>
        </w:r>
      </w:hyperlink>
      <w:r w:rsidRPr="00C61F36">
        <w:t>.</w:t>
      </w:r>
    </w:p>
    <w:p w14:paraId="20B63F1B" w14:textId="6756EF75" w:rsidR="00C61F36" w:rsidRDefault="00BD18D4" w:rsidP="00C61F36">
      <w:pPr>
        <w:pStyle w:val="Nidungvnbn"/>
        <w:rPr>
          <w:i/>
          <w:iCs/>
        </w:rPr>
      </w:pPr>
      <w:r w:rsidRPr="00BD18D4">
        <w:rPr>
          <w:i/>
          <w:iCs/>
        </w:rPr>
        <w:t>Quy tắc:</w:t>
      </w:r>
    </w:p>
    <w:p w14:paraId="0D2D556A" w14:textId="112DF7E3" w:rsidR="00885A5A" w:rsidRDefault="00F876F4" w:rsidP="00885A5A">
      <w:pPr>
        <w:pStyle w:val="Nidungvnbn"/>
        <w:numPr>
          <w:ilvl w:val="0"/>
          <w:numId w:val="9"/>
        </w:numPr>
      </w:pPr>
      <w:r w:rsidRPr="00F876F4">
        <w:t>Phần tên miền bao gồm ký hiệu (-)</w:t>
      </w:r>
      <w:r>
        <w:t xml:space="preserve"> =&gt; Phishing</w:t>
      </w:r>
    </w:p>
    <w:p w14:paraId="2B8B6D19" w14:textId="555C927D" w:rsidR="00F876F4" w:rsidRDefault="00F876F4" w:rsidP="00885A5A">
      <w:pPr>
        <w:pStyle w:val="Nidungvnbn"/>
        <w:numPr>
          <w:ilvl w:val="0"/>
          <w:numId w:val="9"/>
        </w:numPr>
      </w:pPr>
      <w:r>
        <w:t>Nếu không =&gt; Legitimate</w:t>
      </w:r>
    </w:p>
    <w:p w14:paraId="754ADC33" w14:textId="09AEA92E" w:rsidR="007E3A2E" w:rsidRDefault="007E3A2E" w:rsidP="007E3A2E">
      <w:pPr>
        <w:pStyle w:val="Tiumccp3"/>
        <w:spacing w:before="120" w:after="120"/>
      </w:pPr>
      <w:r>
        <w:t xml:space="preserve">2.2.1.7 </w:t>
      </w:r>
      <w:r w:rsidR="002C3550" w:rsidRPr="002C3550">
        <w:t>Miền phụ và nhiều miền phụ</w:t>
      </w:r>
    </w:p>
    <w:p w14:paraId="5B6CBAE5" w14:textId="72CD9F2D" w:rsidR="007E3A2E" w:rsidRDefault="003918B1" w:rsidP="003918B1">
      <w:pPr>
        <w:pStyle w:val="Nidungvnbn"/>
      </w:pPr>
      <w:r w:rsidRPr="003918B1">
        <w:t xml:space="preserve">Giả sử chúng </w:t>
      </w:r>
      <w:r>
        <w:t>em</w:t>
      </w:r>
      <w:r w:rsidRPr="003918B1">
        <w:t xml:space="preserve"> có liên kết sau: http://www.hud.ac.uk/students/. Tên miền có thể bao gồm các tên miền cấp cao nhất mã quốc gia (ccTLD), trong ví dụ của chúng </w:t>
      </w:r>
      <w:r>
        <w:t>em</w:t>
      </w:r>
      <w:r w:rsidRPr="003918B1">
        <w:t xml:space="preserve"> là “uk”. Phần “ac” là viết tắt của “học thuật”, “ac.uk” kết hợp được gọi là miền cấp hai (SLD) và “hud” là tên thực của miền. Để đưa ra quy tắc trích xuất </w:t>
      </w:r>
      <w:r w:rsidR="00122F18">
        <w:t>đặc điểm</w:t>
      </w:r>
      <w:r w:rsidRPr="003918B1">
        <w:t xml:space="preserve"> này, trước tiên phải bỏ qua (www.) </w:t>
      </w:r>
      <w:r>
        <w:t>k</w:t>
      </w:r>
      <w:r w:rsidRPr="003918B1">
        <w:t>hỏi URL mà trên thực tế, bản thân nó là một miền phụ. Sau đó, chúng ta phải xóa (ccTLD) nếu nó tồn tại. Cuối cùng, chúng ta đếm số chấm còn lại. Nếu số lượng dấu chấm lớn hơn một, thì URL được phân loại là "</w:t>
      </w:r>
      <w:r w:rsidR="0063118D" w:rsidRPr="0063118D">
        <w:t>Suspicious</w:t>
      </w:r>
      <w:r w:rsidRPr="003918B1">
        <w:t>"</w:t>
      </w:r>
      <w:r w:rsidR="0063118D">
        <w:t xml:space="preserve"> (đáng ngờ)</w:t>
      </w:r>
      <w:r w:rsidRPr="003918B1">
        <w:t xml:space="preserve"> vì nó có một tên miền phụ. Tuy nhiên, nếu các dấu chấm lớn hơn hai, nó được phân loại là "</w:t>
      </w:r>
      <w:r w:rsidR="00ED1810">
        <w:t>Phishing</w:t>
      </w:r>
      <w:r w:rsidRPr="003918B1">
        <w:t xml:space="preserve">" vì nó sẽ có nhiều miền phụ. Nếu URL không có miền phụ, chúng </w:t>
      </w:r>
      <w:r w:rsidR="00CA5BBE">
        <w:t>em</w:t>
      </w:r>
      <w:r w:rsidRPr="003918B1">
        <w:t xml:space="preserve"> sẽ chỉ định "</w:t>
      </w:r>
      <w:r w:rsidR="00ED1810">
        <w:t>Legitimate</w:t>
      </w:r>
      <w:r w:rsidRPr="003918B1">
        <w:t>" cho đối tượng</w:t>
      </w:r>
      <w:r w:rsidR="00ED1810">
        <w:t>.</w:t>
      </w:r>
    </w:p>
    <w:p w14:paraId="73F6578B" w14:textId="735166E8" w:rsidR="00ED1810" w:rsidRDefault="00ED1810" w:rsidP="003918B1">
      <w:pPr>
        <w:pStyle w:val="Nidungvnbn"/>
        <w:rPr>
          <w:i/>
          <w:iCs/>
        </w:rPr>
      </w:pPr>
      <w:r w:rsidRPr="00ED1810">
        <w:rPr>
          <w:i/>
          <w:iCs/>
        </w:rPr>
        <w:t>Quy tắc:</w:t>
      </w:r>
    </w:p>
    <w:p w14:paraId="14E5D436" w14:textId="70D3158B" w:rsidR="00ED1810" w:rsidRDefault="00676009" w:rsidP="00AA2895">
      <w:pPr>
        <w:pStyle w:val="Nidungvnbn"/>
        <w:numPr>
          <w:ilvl w:val="0"/>
          <w:numId w:val="9"/>
        </w:numPr>
      </w:pPr>
      <w:r w:rsidRPr="00676009">
        <w:t xml:space="preserve">Dots In Domain Part = </w:t>
      </w:r>
      <w:r>
        <w:t>1 =&gt;</w:t>
      </w:r>
      <w:r w:rsidRPr="00676009">
        <w:t xml:space="preserve"> Legitimate</w:t>
      </w:r>
    </w:p>
    <w:p w14:paraId="6CEE7792" w14:textId="3B29CE4C" w:rsidR="00676009" w:rsidRDefault="00676009" w:rsidP="00EC4C77">
      <w:pPr>
        <w:pStyle w:val="Nidungvnbn"/>
        <w:numPr>
          <w:ilvl w:val="0"/>
          <w:numId w:val="9"/>
        </w:numPr>
      </w:pPr>
      <w:r w:rsidRPr="00676009">
        <w:t>Dots In Domain Part = 2</w:t>
      </w:r>
      <w:r>
        <w:t xml:space="preserve"> =&gt; </w:t>
      </w:r>
      <w:r w:rsidR="0063118D" w:rsidRPr="0063118D">
        <w:t>Suspicious</w:t>
      </w:r>
    </w:p>
    <w:p w14:paraId="72FDD223" w14:textId="0A23A3A5" w:rsidR="00676009" w:rsidRDefault="001B281C" w:rsidP="00AA2895">
      <w:pPr>
        <w:pStyle w:val="Nidungvnbn"/>
        <w:numPr>
          <w:ilvl w:val="0"/>
          <w:numId w:val="9"/>
        </w:numPr>
      </w:pPr>
      <w:r>
        <w:t>Nếu không =&gt; Phishing</w:t>
      </w:r>
    </w:p>
    <w:p w14:paraId="45A96949" w14:textId="0C9269AE" w:rsidR="003E4586" w:rsidRDefault="003E4586" w:rsidP="003E4586">
      <w:pPr>
        <w:pStyle w:val="Tiumccp3"/>
        <w:spacing w:before="120" w:after="120"/>
      </w:pPr>
      <w:r>
        <w:t xml:space="preserve">2.2.1.8 </w:t>
      </w:r>
      <w:r w:rsidR="00016365" w:rsidRPr="00016365">
        <w:t>HTTPS (Hyper Text Transfer Protocol with Secure Sockets Layer)</w:t>
      </w:r>
    </w:p>
    <w:p w14:paraId="1449A445" w14:textId="2099EDC3" w:rsidR="003E4586" w:rsidRDefault="0063118D" w:rsidP="0063118D">
      <w:pPr>
        <w:pStyle w:val="Nidungvnbn"/>
      </w:pPr>
      <w:r w:rsidRPr="0063118D">
        <w:t xml:space="preserve">Sự tồn tại của HTTPS rất quan trọng trong việc tạo ấn tượng về tính hợp pháp của trang web, nhưng điều này rõ ràng là chưa đủ. Các tác giả trong (Mohammad, Thabtah và McCluskey 2012) (Mohammad, Thabtah và McCluskey 2013) đề xuất kiểm tra chứng chỉ được chỉ định với HTTPS bao gồm phạm vi của tổ chức phát hành chứng chỉ tin cậy và tuổi chứng chỉ. Tổ chức phát hành chứng chỉ luôn được liệt kê trong số những cái tên đáng tin cậy hàng đầu bao gồm: “GeoTrust, GoDaddy, Network Solutions, Thawte, Comodo, Doster và VeriSign”. Hơn nữa, bằng cách kiểm tra bộ dữ liệu của chúng </w:t>
      </w:r>
      <w:r>
        <w:t>em</w:t>
      </w:r>
      <w:r w:rsidRPr="0063118D">
        <w:t xml:space="preserve">, chúng </w:t>
      </w:r>
      <w:r>
        <w:t>em</w:t>
      </w:r>
      <w:r w:rsidRPr="0063118D">
        <w:t xml:space="preserve"> thấy rằng độ tuổi tối thiểu của một chứng chỉ có uy tín là hai năm.</w:t>
      </w:r>
    </w:p>
    <w:p w14:paraId="4C431E91" w14:textId="1D17F1B9" w:rsidR="0063118D" w:rsidRDefault="0063118D" w:rsidP="0063118D">
      <w:pPr>
        <w:pStyle w:val="Nidungvnbn"/>
        <w:rPr>
          <w:i/>
          <w:iCs/>
        </w:rPr>
      </w:pPr>
      <w:r w:rsidRPr="0063118D">
        <w:rPr>
          <w:i/>
          <w:iCs/>
        </w:rPr>
        <w:t>Quy tắc:</w:t>
      </w:r>
    </w:p>
    <w:p w14:paraId="3AA105BF" w14:textId="0600237F" w:rsidR="0063118D" w:rsidRDefault="0063118D" w:rsidP="0063118D">
      <w:pPr>
        <w:pStyle w:val="Nidungvnbn"/>
        <w:numPr>
          <w:ilvl w:val="0"/>
          <w:numId w:val="9"/>
        </w:numPr>
      </w:pPr>
      <w:r w:rsidRPr="0063118D">
        <w:t>Sử dụng https và Nhà phát hành được tin cậy và Tuổi chứng chỉ ≥ 1 năm</w:t>
      </w:r>
      <w:r>
        <w:t xml:space="preserve"> =&gt; Legitimate</w:t>
      </w:r>
    </w:p>
    <w:p w14:paraId="4E5E6F9D" w14:textId="37E7CB79" w:rsidR="0063118D" w:rsidRDefault="0063118D" w:rsidP="0063118D">
      <w:pPr>
        <w:pStyle w:val="Nidungvnbn"/>
        <w:numPr>
          <w:ilvl w:val="0"/>
          <w:numId w:val="9"/>
        </w:numPr>
      </w:pPr>
      <w:r w:rsidRPr="0063118D">
        <w:t>Sử dụng https và Nhà phát hành không đáng tin cậy</w:t>
      </w:r>
      <w:r w:rsidR="00545BC3">
        <w:t xml:space="preserve"> =&gt; </w:t>
      </w:r>
      <w:r w:rsidR="00545BC3" w:rsidRPr="00545BC3">
        <w:t>Suspicious</w:t>
      </w:r>
    </w:p>
    <w:p w14:paraId="52759F99" w14:textId="386949D7" w:rsidR="00545BC3" w:rsidRDefault="00545BC3" w:rsidP="0063118D">
      <w:pPr>
        <w:pStyle w:val="Nidungvnbn"/>
        <w:numPr>
          <w:ilvl w:val="0"/>
          <w:numId w:val="9"/>
        </w:numPr>
      </w:pPr>
      <w:r>
        <w:t>Nếu không =&gt; Phishing</w:t>
      </w:r>
    </w:p>
    <w:p w14:paraId="25B449F6" w14:textId="0EE51F89" w:rsidR="000F5EA7" w:rsidRDefault="000F5EA7" w:rsidP="000F5EA7">
      <w:pPr>
        <w:pStyle w:val="Tiumccp3"/>
        <w:spacing w:before="120" w:after="120"/>
      </w:pPr>
      <w:r>
        <w:t>2.2.1.</w:t>
      </w:r>
      <w:r w:rsidR="00F315BD">
        <w:t>9</w:t>
      </w:r>
      <w:r>
        <w:t xml:space="preserve"> </w:t>
      </w:r>
      <w:r w:rsidR="00F6780E" w:rsidRPr="00F6780E">
        <w:t>Thời hạn đăng ký tên miền</w:t>
      </w:r>
    </w:p>
    <w:p w14:paraId="3A4289FC" w14:textId="577EE2EB" w:rsidR="000F5EA7" w:rsidRDefault="001C37EC" w:rsidP="00F71EE3">
      <w:pPr>
        <w:pStyle w:val="Nidungvnbn"/>
      </w:pPr>
      <w:r w:rsidRPr="001C37EC">
        <w:t xml:space="preserve">Dựa trên thực tế là một trang web </w:t>
      </w:r>
      <w:r>
        <w:t>giả mạo</w:t>
      </w:r>
      <w:r w:rsidRPr="001C37EC">
        <w:t xml:space="preserve"> tồn tại trong một khoảng thời gian ngắn, chúng </w:t>
      </w:r>
      <w:r w:rsidR="00190765">
        <w:t>em</w:t>
      </w:r>
      <w:r w:rsidRPr="001C37EC">
        <w:t xml:space="preserve"> tin rằng các miền đáng tin cậy thường được thanh toán trước vài năm. Trong tập dữ liệu của mình, chúng </w:t>
      </w:r>
      <w:r w:rsidR="00190765">
        <w:t>em</w:t>
      </w:r>
      <w:r w:rsidRPr="001C37EC">
        <w:t xml:space="preserve"> thấy rằng các miền gian lận lâu nhất chỉ được sử dụng trong một năm.</w:t>
      </w:r>
    </w:p>
    <w:p w14:paraId="39D42C69" w14:textId="6A6A321E" w:rsidR="00716D06" w:rsidRDefault="00716D06" w:rsidP="00F71EE3">
      <w:pPr>
        <w:pStyle w:val="Nidungvnbn"/>
        <w:rPr>
          <w:i/>
          <w:iCs/>
        </w:rPr>
      </w:pPr>
      <w:r w:rsidRPr="00716D06">
        <w:rPr>
          <w:i/>
          <w:iCs/>
        </w:rPr>
        <w:t>Quy tắc</w:t>
      </w:r>
      <w:r>
        <w:rPr>
          <w:i/>
          <w:iCs/>
        </w:rPr>
        <w:t>:</w:t>
      </w:r>
    </w:p>
    <w:p w14:paraId="07118810" w14:textId="7FA5E9AD" w:rsidR="00716D06" w:rsidRDefault="0050122A" w:rsidP="00716D06">
      <w:pPr>
        <w:pStyle w:val="Nidungvnbn"/>
        <w:numPr>
          <w:ilvl w:val="0"/>
          <w:numId w:val="9"/>
        </w:numPr>
      </w:pPr>
      <w:r w:rsidRPr="0050122A">
        <w:t>Tên miền hết hạn sau ≤ 1 năm</w:t>
      </w:r>
      <w:r>
        <w:t xml:space="preserve"> =&gt; Phishing</w:t>
      </w:r>
    </w:p>
    <w:p w14:paraId="1B027F05" w14:textId="2DEE7FC2" w:rsidR="0050122A" w:rsidRDefault="0050122A" w:rsidP="00716D06">
      <w:pPr>
        <w:pStyle w:val="Nidungvnbn"/>
        <w:numPr>
          <w:ilvl w:val="0"/>
          <w:numId w:val="9"/>
        </w:numPr>
      </w:pPr>
      <w:r>
        <w:t>Nếu không =&gt; Legitimate</w:t>
      </w:r>
    </w:p>
    <w:p w14:paraId="159FFC46" w14:textId="2BD7C1A1" w:rsidR="00C429DD" w:rsidRDefault="00C429DD" w:rsidP="00C429DD">
      <w:pPr>
        <w:pStyle w:val="Tiumccp3"/>
        <w:spacing w:before="120" w:after="120"/>
      </w:pPr>
      <w:r>
        <w:t xml:space="preserve">2.2.1.10 </w:t>
      </w:r>
      <w:r w:rsidR="002C3A2B">
        <w:t>Favicon</w:t>
      </w:r>
    </w:p>
    <w:p w14:paraId="31A803A1" w14:textId="4EB9FC6C" w:rsidR="00C429DD" w:rsidRDefault="008306F3" w:rsidP="00C429DD">
      <w:pPr>
        <w:pStyle w:val="Nidungvnbn"/>
      </w:pPr>
      <w:r>
        <w:t>Favicon l</w:t>
      </w:r>
      <w:r w:rsidRPr="008306F3">
        <w:t xml:space="preserve">à một hình ảnh (biểu tượng) đồ họa được liên kết với một trang web cụ thể. Nhiều tác nhân người dùng hiện tại như trình duyệt đồ họa và trình đọc tin tức hiển thị </w:t>
      </w:r>
      <w:r>
        <w:t>favicon</w:t>
      </w:r>
      <w:r w:rsidRPr="008306F3">
        <w:t xml:space="preserve"> như một lời nhắc nhở trực quan về danh tính trang web trong thanh địa chỉ. Nếu </w:t>
      </w:r>
      <w:r>
        <w:t>favicon</w:t>
      </w:r>
      <w:r w:rsidRPr="008306F3">
        <w:t xml:space="preserve"> được tải từ một miền khác với miền được hiển thị trên thanh địa chỉ, thì trang web có thể bị coi là </w:t>
      </w:r>
      <w:r>
        <w:t>Phishing</w:t>
      </w:r>
      <w:r w:rsidRPr="008306F3">
        <w:t>.</w:t>
      </w:r>
    </w:p>
    <w:p w14:paraId="50159B11" w14:textId="55CCAC15" w:rsidR="008306F3" w:rsidRDefault="008306F3" w:rsidP="00C429DD">
      <w:pPr>
        <w:pStyle w:val="Nidungvnbn"/>
        <w:rPr>
          <w:i/>
          <w:iCs/>
        </w:rPr>
      </w:pPr>
      <w:r w:rsidRPr="008306F3">
        <w:rPr>
          <w:i/>
          <w:iCs/>
        </w:rPr>
        <w:t>Quy tắc:</w:t>
      </w:r>
    </w:p>
    <w:p w14:paraId="27F29339" w14:textId="1F845E8D" w:rsidR="008306F3" w:rsidRDefault="00DD3780" w:rsidP="008306F3">
      <w:pPr>
        <w:pStyle w:val="Nidungvnbn"/>
        <w:numPr>
          <w:ilvl w:val="0"/>
          <w:numId w:val="9"/>
        </w:numPr>
      </w:pPr>
      <w:r w:rsidRPr="00DD3780">
        <w:t>Favicon được tải từ tên miền bên ngoài</w:t>
      </w:r>
      <w:r>
        <w:t xml:space="preserve"> =&gt; Phishing</w:t>
      </w:r>
    </w:p>
    <w:p w14:paraId="21714392" w14:textId="77777777" w:rsidR="00DD3780" w:rsidRDefault="00DD3780" w:rsidP="00DD3780">
      <w:pPr>
        <w:pStyle w:val="Nidungvnbn"/>
        <w:numPr>
          <w:ilvl w:val="0"/>
          <w:numId w:val="9"/>
        </w:numPr>
      </w:pPr>
      <w:r>
        <w:t>Nếu không =&gt; Legitimate</w:t>
      </w:r>
    </w:p>
    <w:p w14:paraId="1D16A0BF" w14:textId="25A7CEB7" w:rsidR="00DD3780" w:rsidRDefault="00DD3780" w:rsidP="00DD3780">
      <w:pPr>
        <w:pStyle w:val="Tiumccp3"/>
        <w:spacing w:before="120" w:after="120"/>
      </w:pPr>
      <w:r>
        <w:t xml:space="preserve">2.2.1.11 </w:t>
      </w:r>
      <w:r w:rsidR="00287EB3" w:rsidRPr="00287EB3">
        <w:t>Sử dụng cổng không chuẩn</w:t>
      </w:r>
    </w:p>
    <w:p w14:paraId="342C1766" w14:textId="42C474EE" w:rsidR="00DD3780" w:rsidRDefault="003B0457" w:rsidP="00906B6E">
      <w:pPr>
        <w:pStyle w:val="Nidungvnbn"/>
      </w:pPr>
      <w:r>
        <w:t>Đặc điểm</w:t>
      </w:r>
      <w:r w:rsidR="00906B6E" w:rsidRPr="00906B6E">
        <w:t xml:space="preserve"> này hữu ích trong việc xác thực nếu một dịch vụ cụ thể (ví dụ: HTTP) lên hoặc xuống trên một máy chủ cụ thể. Với mục đích kiểm soát các cuộc xâm nhập, sẽ tốt hơn nhiều nếu chỉ mở các cổng mà bạn cần. Theo mặc định, một số tường lửa, proxy và máy chủ NAT</w:t>
      </w:r>
      <w:r w:rsidR="000B1759">
        <w:t xml:space="preserve"> (</w:t>
      </w:r>
      <w:r w:rsidR="000B1759" w:rsidRPr="000B1759">
        <w:t>Network Address Translation</w:t>
      </w:r>
      <w:r w:rsidR="000B1759">
        <w:t>)</w:t>
      </w:r>
      <w:r w:rsidR="00906B6E" w:rsidRPr="00906B6E">
        <w:t xml:space="preserve"> sẽ chặn tất cả hoặc hầu hết các cổng và chỉ mở những cổng đã chọn. Nếu tất cả các cổng đều mở, những kẻ lừa đảo có thể chạy hầu hết mọi dịch vụ mà chúng muốn và kết quả là thông tin người dùng bị đe dọa. Các cổng quan trọng nhất và trạng thái ưu tiên của chúng được thể hiện trong Bảng</w:t>
      </w:r>
      <w:r w:rsidR="00A80876">
        <w:t xml:space="preserve"> 2.1</w:t>
      </w:r>
      <w:r w:rsidR="00906B6E">
        <w:t>.</w:t>
      </w:r>
    </w:p>
    <w:p w14:paraId="55400620" w14:textId="10173597" w:rsidR="00892284" w:rsidRPr="004015E1" w:rsidRDefault="004015E1" w:rsidP="00906B6E">
      <w:pPr>
        <w:pStyle w:val="Nidungvnbn"/>
        <w:rPr>
          <w:i/>
          <w:iCs/>
        </w:rPr>
      </w:pPr>
      <w:r w:rsidRPr="004015E1">
        <w:rPr>
          <w:i/>
          <w:iCs/>
        </w:rPr>
        <w:t>Quy tắc:</w:t>
      </w:r>
    </w:p>
    <w:p w14:paraId="656F94CE" w14:textId="2BC92748" w:rsidR="004015E1" w:rsidRDefault="004015E1" w:rsidP="004015E1">
      <w:pPr>
        <w:pStyle w:val="Nidungvnbn"/>
        <w:numPr>
          <w:ilvl w:val="0"/>
          <w:numId w:val="9"/>
        </w:numPr>
      </w:pPr>
      <w:r w:rsidRPr="004015E1">
        <w:t>Cổng có Trạng thái Ưu tiên</w:t>
      </w:r>
      <w:r>
        <w:t xml:space="preserve"> (</w:t>
      </w:r>
      <w:r w:rsidRPr="004015E1">
        <w:t>Preffered Status</w:t>
      </w:r>
      <w:r>
        <w:t>) =&gt; Phishing</w:t>
      </w:r>
    </w:p>
    <w:p w14:paraId="088C9BC9" w14:textId="59DC2639" w:rsidR="004015E1" w:rsidRDefault="004015E1" w:rsidP="004015E1">
      <w:pPr>
        <w:pStyle w:val="Nidungvnbn"/>
        <w:numPr>
          <w:ilvl w:val="0"/>
          <w:numId w:val="9"/>
        </w:numPr>
      </w:pPr>
      <w:r>
        <w:t>Nếu không =&gt; Legitimate</w:t>
      </w:r>
    </w:p>
    <w:p w14:paraId="6DB34D98" w14:textId="3DBF1DA2" w:rsidR="00A80876" w:rsidRDefault="00A80876" w:rsidP="00DA4649">
      <w:pPr>
        <w:pStyle w:val="Nidungvnbn"/>
        <w:jc w:val="center"/>
      </w:pPr>
      <w:bookmarkStart w:id="25" w:name="_Toc91267642"/>
      <w:r>
        <w:t xml:space="preserve">Bảng 2. </w:t>
      </w:r>
      <w:r w:rsidR="00F84855">
        <w:fldChar w:fldCharType="begin"/>
      </w:r>
      <w:r w:rsidR="00F84855">
        <w:instrText xml:space="preserve"> SEQ Bảng_2. \* ARABIC </w:instrText>
      </w:r>
      <w:r w:rsidR="00F84855">
        <w:fldChar w:fldCharType="separate"/>
      </w:r>
      <w:r>
        <w:rPr>
          <w:noProof/>
        </w:rPr>
        <w:t>1</w:t>
      </w:r>
      <w:r w:rsidR="00F84855">
        <w:rPr>
          <w:noProof/>
        </w:rPr>
        <w:fldChar w:fldCharType="end"/>
      </w:r>
      <w:r>
        <w:t xml:space="preserve">: </w:t>
      </w:r>
      <w:r w:rsidR="00DA4649" w:rsidRPr="00DA4649">
        <w:t>Các cổng thông thường cần kiểm tra</w:t>
      </w:r>
      <w:bookmarkEnd w:id="25"/>
    </w:p>
    <w:p w14:paraId="798A3C73" w14:textId="7C54DFDE" w:rsidR="004015E1" w:rsidRDefault="008210F2" w:rsidP="004015E1">
      <w:pPr>
        <w:pStyle w:val="Nidungvnbn"/>
      </w:pPr>
      <w:r w:rsidRPr="008210F2">
        <w:rPr>
          <w:noProof/>
          <w:lang w:val="vi-VN" w:eastAsia="vi-VN"/>
        </w:rPr>
        <w:drawing>
          <wp:inline distT="0" distB="0" distL="0" distR="0" wp14:anchorId="3B4065E3" wp14:editId="5A6B8623">
            <wp:extent cx="5875371" cy="1607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3324" cy="1609997"/>
                    </a:xfrm>
                    <a:prstGeom prst="rect">
                      <a:avLst/>
                    </a:prstGeom>
                  </pic:spPr>
                </pic:pic>
              </a:graphicData>
            </a:graphic>
          </wp:inline>
        </w:drawing>
      </w:r>
    </w:p>
    <w:p w14:paraId="203EC4B0" w14:textId="015F2D6C" w:rsidR="007F62F0" w:rsidRDefault="007F62F0" w:rsidP="007F62F0">
      <w:pPr>
        <w:pStyle w:val="Tiumccp3"/>
        <w:spacing w:before="120" w:after="120"/>
      </w:pPr>
      <w:r>
        <w:t xml:space="preserve">2.2.1.12 </w:t>
      </w:r>
      <w:r w:rsidR="008C36BC" w:rsidRPr="008C36BC">
        <w:t>Sự tồn tại của mã thông báo “HTTPS” trong phần miền của URL</w:t>
      </w:r>
    </w:p>
    <w:p w14:paraId="5F1D4886" w14:textId="65EF3E05" w:rsidR="007F62F0" w:rsidRDefault="00A85831" w:rsidP="007F62F0">
      <w:pPr>
        <w:pStyle w:val="Nidungvnbn"/>
      </w:pPr>
      <w:r w:rsidRPr="00A85831">
        <w:t>Những kẻ lừa đảo có thể thêm mã thông báo “HTTPS” vào phần miền của URL để lừa người dùng. Ví dụ</w:t>
      </w:r>
      <w:r>
        <w:t>:</w:t>
      </w:r>
    </w:p>
    <w:p w14:paraId="262B30E4" w14:textId="1D415B67" w:rsidR="00A85831" w:rsidRPr="00A85831" w:rsidRDefault="00EC4C77" w:rsidP="00A85831">
      <w:pPr>
        <w:pStyle w:val="Nidungvnbn"/>
        <w:ind w:left="720"/>
      </w:pPr>
      <w:hyperlink r:id="rId18" w:history="1">
        <w:r w:rsidR="00A85831" w:rsidRPr="00A85831">
          <w:rPr>
            <w:rStyle w:val="Hyperlink"/>
            <w:color w:val="auto"/>
            <w:u w:val="none"/>
          </w:rPr>
          <w:t>http://https-www-paypal-it-webapps-mpp-home.soft-hair.com/</w:t>
        </w:r>
      </w:hyperlink>
    </w:p>
    <w:p w14:paraId="1697C005" w14:textId="15705AD6" w:rsidR="00A85831" w:rsidRDefault="003C755B" w:rsidP="00A85831">
      <w:pPr>
        <w:pStyle w:val="Nidungvnbn"/>
      </w:pPr>
      <w:r>
        <w:t>Quy tắc:</w:t>
      </w:r>
    </w:p>
    <w:p w14:paraId="125977F8" w14:textId="3C2BD0F0" w:rsidR="003C755B" w:rsidRDefault="003C755B" w:rsidP="003C755B">
      <w:pPr>
        <w:pStyle w:val="Nidungvnbn"/>
        <w:numPr>
          <w:ilvl w:val="0"/>
          <w:numId w:val="9"/>
        </w:numPr>
      </w:pPr>
      <w:r w:rsidRPr="003C755B">
        <w:t>Sử dụng mã thông báo HTTP</w:t>
      </w:r>
      <w:r w:rsidR="001C21F0">
        <w:t>S</w:t>
      </w:r>
      <w:r w:rsidRPr="003C755B">
        <w:t xml:space="preserve"> trong phần tên miền của URL</w:t>
      </w:r>
      <w:r>
        <w:t xml:space="preserve"> =&gt; Phishing</w:t>
      </w:r>
    </w:p>
    <w:p w14:paraId="32B630C7" w14:textId="523E0D5A" w:rsidR="003C755B" w:rsidRPr="00A85831" w:rsidRDefault="003C755B" w:rsidP="003C755B">
      <w:pPr>
        <w:pStyle w:val="Nidungvnbn"/>
        <w:numPr>
          <w:ilvl w:val="0"/>
          <w:numId w:val="9"/>
        </w:numPr>
      </w:pPr>
      <w:r>
        <w:t>Nếu không =&gt; Legitimate</w:t>
      </w:r>
    </w:p>
    <w:p w14:paraId="5A2A6884" w14:textId="55FFE3AA" w:rsidR="000B7AC9" w:rsidRDefault="00F84A19" w:rsidP="00F41202">
      <w:pPr>
        <w:pStyle w:val="Tiumccp2"/>
        <w:numPr>
          <w:ilvl w:val="2"/>
          <w:numId w:val="2"/>
        </w:numPr>
        <w:spacing w:before="120" w:after="120"/>
        <w:outlineLvl w:val="2"/>
      </w:pPr>
      <w:bookmarkStart w:id="26" w:name="_Toc91377764"/>
      <w:r>
        <w:t xml:space="preserve">Các </w:t>
      </w:r>
      <w:r w:rsidR="005F7F1A">
        <w:t>đặc điểm</w:t>
      </w:r>
      <w:r>
        <w:t xml:space="preserve"> dựa trên bất thường</w:t>
      </w:r>
      <w:bookmarkEnd w:id="26"/>
    </w:p>
    <w:p w14:paraId="6D7C1553" w14:textId="2C58A0D6" w:rsidR="00B467B1" w:rsidRDefault="00B467B1" w:rsidP="00B467B1">
      <w:pPr>
        <w:pStyle w:val="Tiumccp3"/>
        <w:spacing w:before="120" w:after="120"/>
      </w:pPr>
      <w:r>
        <w:t xml:space="preserve">2.2.2.1 </w:t>
      </w:r>
      <w:r w:rsidR="00770B48">
        <w:t>URL</w:t>
      </w:r>
      <w:r w:rsidR="00133E1D">
        <w:t xml:space="preserve"> yêu cầu</w:t>
      </w:r>
      <w:r w:rsidR="003041BD">
        <w:t xml:space="preserve"> (Request URL)</w:t>
      </w:r>
    </w:p>
    <w:p w14:paraId="770DF4FA" w14:textId="12B93EA9" w:rsidR="00B467B1" w:rsidRDefault="007569C5" w:rsidP="00B557FF">
      <w:pPr>
        <w:pStyle w:val="Nidungvnbn"/>
      </w:pPr>
      <w:r w:rsidRPr="007569C5">
        <w:t>URL yêu cầu kiểm tra xem các đối tượng bên ngoài có trong trang web như</w:t>
      </w:r>
      <w:r w:rsidR="003041BD">
        <w:t>:</w:t>
      </w:r>
      <w:r w:rsidRPr="007569C5">
        <w:t xml:space="preserve"> hình ảnh, video và âm thanh có được tải từ một miền khác hay không. Trong các trang web hợp pháp, địa chỉ trang web và hầu hết các đối tượng được nhúng trong trang web đang chia sẻ cùng một miền.</w:t>
      </w:r>
    </w:p>
    <w:p w14:paraId="67A58A65" w14:textId="66695574" w:rsidR="003041BD" w:rsidRPr="00BF27D5" w:rsidRDefault="00BF27D5" w:rsidP="00B557FF">
      <w:pPr>
        <w:pStyle w:val="Nidungvnbn"/>
        <w:rPr>
          <w:i/>
          <w:iCs/>
        </w:rPr>
      </w:pPr>
      <w:r w:rsidRPr="00BF27D5">
        <w:rPr>
          <w:i/>
          <w:iCs/>
        </w:rPr>
        <w:t>Quy tắc:</w:t>
      </w:r>
    </w:p>
    <w:p w14:paraId="7200242C" w14:textId="2411616E" w:rsidR="00BF27D5" w:rsidRDefault="00BF27D5" w:rsidP="00BF27D5">
      <w:pPr>
        <w:pStyle w:val="Nidungvnbn"/>
        <w:numPr>
          <w:ilvl w:val="0"/>
          <w:numId w:val="9"/>
        </w:numPr>
      </w:pPr>
      <w:r w:rsidRPr="00BF27D5">
        <w:t>% of Request URL &lt; 22% → Legitimate</w:t>
      </w:r>
    </w:p>
    <w:p w14:paraId="49D3732E" w14:textId="111C9D59" w:rsidR="00BF27D5" w:rsidRDefault="00BF27D5" w:rsidP="00BF27D5">
      <w:pPr>
        <w:pStyle w:val="Nidungvnbn"/>
        <w:numPr>
          <w:ilvl w:val="0"/>
          <w:numId w:val="9"/>
        </w:numPr>
      </w:pPr>
      <w:r w:rsidRPr="00BF27D5">
        <w:t>%of Request URL ≥ 22% and 61% → Suspicious</w:t>
      </w:r>
    </w:p>
    <w:p w14:paraId="11CD1E46" w14:textId="7C5D04EB" w:rsidR="00BF27D5" w:rsidRDefault="00BF27D5" w:rsidP="00BF27D5">
      <w:pPr>
        <w:pStyle w:val="Nidungvnbn"/>
        <w:numPr>
          <w:ilvl w:val="0"/>
          <w:numId w:val="9"/>
        </w:numPr>
      </w:pPr>
      <w:r>
        <w:t>Nếu không =&gt; Phishing</w:t>
      </w:r>
    </w:p>
    <w:p w14:paraId="6E34F5F2" w14:textId="77823593" w:rsidR="00394CD5" w:rsidRDefault="00394CD5" w:rsidP="00394CD5">
      <w:pPr>
        <w:pStyle w:val="Tiumccp3"/>
        <w:spacing w:before="120" w:after="120"/>
      </w:pPr>
      <w:r>
        <w:t>2.2.2.2</w:t>
      </w:r>
      <w:r w:rsidR="00A500EA">
        <w:t xml:space="preserve"> </w:t>
      </w:r>
      <w:r w:rsidR="00A500EA" w:rsidRPr="00A500EA">
        <w:t>URL of Anchor</w:t>
      </w:r>
    </w:p>
    <w:p w14:paraId="17929A45" w14:textId="56688442" w:rsidR="00394CD5" w:rsidRDefault="006251AD" w:rsidP="00A500EA">
      <w:pPr>
        <w:pStyle w:val="Nidungvnbn"/>
      </w:pPr>
      <w:r w:rsidRPr="006251AD">
        <w:t xml:space="preserve">Anchor là một phần tử được xác định bởi thẻ &lt;a&gt;. </w:t>
      </w:r>
      <w:r w:rsidR="004475B6">
        <w:t>Đặc điểm</w:t>
      </w:r>
      <w:r w:rsidRPr="006251AD">
        <w:t xml:space="preserve"> này được coi chính xác là "</w:t>
      </w:r>
      <w:r>
        <w:t xml:space="preserve">Request </w:t>
      </w:r>
      <w:r w:rsidRPr="006251AD">
        <w:t>URL".</w:t>
      </w:r>
    </w:p>
    <w:p w14:paraId="2669EBA1" w14:textId="4FA9D2D1" w:rsidR="00474C62" w:rsidRDefault="00474C62" w:rsidP="00A500EA">
      <w:pPr>
        <w:pStyle w:val="Nidungvnbn"/>
      </w:pPr>
      <w:r w:rsidRPr="00474C62">
        <w:t>Tuy nhiên, đối với</w:t>
      </w:r>
      <w:r w:rsidR="004475B6">
        <w:t xml:space="preserve"> đặc điểm </w:t>
      </w:r>
      <w:r w:rsidRPr="00474C62">
        <w:t xml:space="preserve">này, chúng </w:t>
      </w:r>
      <w:r>
        <w:t>em</w:t>
      </w:r>
      <w:r w:rsidRPr="00474C62">
        <w:t xml:space="preserve"> kiểm tra:</w:t>
      </w:r>
    </w:p>
    <w:p w14:paraId="56BF2D4B" w14:textId="483F076B" w:rsidR="00474C62" w:rsidRDefault="00173735" w:rsidP="0059254F">
      <w:pPr>
        <w:pStyle w:val="Nidungvnbn"/>
        <w:numPr>
          <w:ilvl w:val="0"/>
          <w:numId w:val="10"/>
        </w:numPr>
      </w:pPr>
      <w:r w:rsidRPr="00173735">
        <w:t xml:space="preserve">Nếu thẻ &lt;a&gt; và trang web có tên miền khác nhau. Điều này tương tự như </w:t>
      </w:r>
      <w:r w:rsidR="00A817D1">
        <w:t>đặc điểm</w:t>
      </w:r>
      <w:r w:rsidRPr="00173735">
        <w:t xml:space="preserve"> </w:t>
      </w:r>
      <w:r>
        <w:t xml:space="preserve">Request </w:t>
      </w:r>
      <w:r w:rsidRPr="00173735">
        <w:t>URL.</w:t>
      </w:r>
    </w:p>
    <w:p w14:paraId="27DADDC8" w14:textId="037A6726" w:rsidR="00173735" w:rsidRDefault="00173735" w:rsidP="0059254F">
      <w:pPr>
        <w:pStyle w:val="Nidungvnbn"/>
        <w:numPr>
          <w:ilvl w:val="0"/>
          <w:numId w:val="10"/>
        </w:numPr>
      </w:pPr>
      <w:r w:rsidRPr="00173735">
        <w:t xml:space="preserve">Nếu </w:t>
      </w:r>
      <w:r>
        <w:t>Anchor</w:t>
      </w:r>
      <w:r w:rsidRPr="00173735">
        <w:t xml:space="preserve"> không liên kết đến bất kỳ trang web nào, ví dụ:</w:t>
      </w:r>
    </w:p>
    <w:p w14:paraId="09D3D7C7" w14:textId="62E27260" w:rsidR="0059254F" w:rsidRDefault="0059254F" w:rsidP="0059254F">
      <w:pPr>
        <w:pStyle w:val="Nidungvnbn"/>
        <w:numPr>
          <w:ilvl w:val="0"/>
          <w:numId w:val="11"/>
        </w:numPr>
      </w:pPr>
      <w:r w:rsidRPr="0059254F">
        <w:t>&lt;a href=“#”&gt;</w:t>
      </w:r>
    </w:p>
    <w:p w14:paraId="244ACA4F" w14:textId="7129A75F" w:rsidR="0059254F" w:rsidRDefault="0059254F" w:rsidP="0059254F">
      <w:pPr>
        <w:pStyle w:val="Nidungvnbn"/>
        <w:numPr>
          <w:ilvl w:val="0"/>
          <w:numId w:val="11"/>
        </w:numPr>
      </w:pPr>
      <w:r w:rsidRPr="0059254F">
        <w:t>&lt;a href=“#content”&gt;</w:t>
      </w:r>
    </w:p>
    <w:p w14:paraId="6606D521" w14:textId="450DC8CB" w:rsidR="0059254F" w:rsidRDefault="0059254F" w:rsidP="0059254F">
      <w:pPr>
        <w:pStyle w:val="Nidungvnbn"/>
        <w:numPr>
          <w:ilvl w:val="0"/>
          <w:numId w:val="11"/>
        </w:numPr>
      </w:pPr>
      <w:r w:rsidRPr="0059254F">
        <w:t>&lt;a href=“#skip”&gt;</w:t>
      </w:r>
    </w:p>
    <w:p w14:paraId="3CDCE3FF" w14:textId="512C7983" w:rsidR="0059254F" w:rsidRDefault="0059254F" w:rsidP="0059254F">
      <w:pPr>
        <w:pStyle w:val="Nidungvnbn"/>
        <w:numPr>
          <w:ilvl w:val="0"/>
          <w:numId w:val="11"/>
        </w:numPr>
      </w:pPr>
      <w:r w:rsidRPr="0059254F">
        <w:t>&lt;a href=“JavaScript ::void(0)”&gt;</w:t>
      </w:r>
    </w:p>
    <w:p w14:paraId="323E74B4" w14:textId="7858CCED" w:rsidR="0059254F" w:rsidRPr="0059254F" w:rsidRDefault="0059254F" w:rsidP="0059254F">
      <w:pPr>
        <w:pStyle w:val="Nidungvnbn"/>
        <w:rPr>
          <w:i/>
          <w:iCs/>
        </w:rPr>
      </w:pPr>
      <w:r w:rsidRPr="0059254F">
        <w:rPr>
          <w:i/>
          <w:iCs/>
        </w:rPr>
        <w:t>Quy tắc:</w:t>
      </w:r>
    </w:p>
    <w:p w14:paraId="394448E6" w14:textId="3CBFCBA9" w:rsidR="0059254F" w:rsidRDefault="00913C76" w:rsidP="0059254F">
      <w:pPr>
        <w:pStyle w:val="Nidungvnbn"/>
        <w:numPr>
          <w:ilvl w:val="0"/>
          <w:numId w:val="9"/>
        </w:numPr>
      </w:pPr>
      <w:r w:rsidRPr="00913C76">
        <w:t xml:space="preserve">% of URL </w:t>
      </w:r>
      <w:r>
        <w:t>o</w:t>
      </w:r>
      <w:r w:rsidRPr="00913C76">
        <w:t>f Anchor &lt; 31%</w:t>
      </w:r>
      <w:r>
        <w:t xml:space="preserve"> =&gt; Legitimate</w:t>
      </w:r>
    </w:p>
    <w:p w14:paraId="24F4D6CE" w14:textId="1FD55EC0" w:rsidR="00913C76" w:rsidRDefault="00913C76" w:rsidP="0059254F">
      <w:pPr>
        <w:pStyle w:val="Nidungvnbn"/>
        <w:numPr>
          <w:ilvl w:val="0"/>
          <w:numId w:val="9"/>
        </w:numPr>
      </w:pPr>
      <w:r w:rsidRPr="00913C76">
        <w:t>% of URL Of Anchor ≥ 31% And ≤ 67%</w:t>
      </w:r>
      <w:r>
        <w:t xml:space="preserve"> =&gt; </w:t>
      </w:r>
      <w:r w:rsidRPr="00913C76">
        <w:t>Suspicious</w:t>
      </w:r>
    </w:p>
    <w:p w14:paraId="6A2EC5C2" w14:textId="77777777" w:rsidR="00913C76" w:rsidRDefault="00913C76" w:rsidP="00913C76">
      <w:pPr>
        <w:pStyle w:val="Nidungvnbn"/>
        <w:numPr>
          <w:ilvl w:val="0"/>
          <w:numId w:val="9"/>
        </w:numPr>
      </w:pPr>
      <w:r>
        <w:t>Nếu không =&gt; Phishing</w:t>
      </w:r>
    </w:p>
    <w:p w14:paraId="35D45E25" w14:textId="39B117BB" w:rsidR="00175490" w:rsidRDefault="00175490" w:rsidP="00175490">
      <w:pPr>
        <w:pStyle w:val="Tiumccp3"/>
        <w:spacing w:before="120" w:after="120"/>
      </w:pPr>
      <w:r>
        <w:t xml:space="preserve">2.2.2.3 </w:t>
      </w:r>
      <w:r w:rsidR="00B43C0F" w:rsidRPr="00B43C0F">
        <w:t>Các liên kết trong thẻ</w:t>
      </w:r>
      <w:r w:rsidR="00B43C0F">
        <w:t xml:space="preserve"> </w:t>
      </w:r>
      <w:r w:rsidR="00B43C0F" w:rsidRPr="00B43C0F">
        <w:t xml:space="preserve">&lt;Meta&gt;, &lt;Script&gt; </w:t>
      </w:r>
      <w:r w:rsidR="00B43C0F">
        <w:t>và</w:t>
      </w:r>
      <w:r w:rsidR="00B43C0F" w:rsidRPr="00B43C0F">
        <w:t xml:space="preserve"> &lt;Link&gt;</w:t>
      </w:r>
    </w:p>
    <w:p w14:paraId="59E82B1D" w14:textId="0128FCED" w:rsidR="0028319E" w:rsidRDefault="0028319E" w:rsidP="0028319E">
      <w:pPr>
        <w:pStyle w:val="Nidungvnbn"/>
      </w:pPr>
      <w:r>
        <w:t>C</w:t>
      </w:r>
      <w:r w:rsidRPr="0028319E">
        <w:t xml:space="preserve">uộc điều tra của chúng </w:t>
      </w:r>
      <w:r>
        <w:t>em</w:t>
      </w:r>
      <w:r w:rsidRPr="0028319E">
        <w:t xml:space="preserve"> bao gồm tất cả các góc</w:t>
      </w:r>
      <w:r>
        <w:t xml:space="preserve"> độ</w:t>
      </w:r>
      <w:r w:rsidRPr="0028319E">
        <w:t xml:space="preserve"> có khả năng được sử dụng = </w:t>
      </w:r>
      <w:r>
        <w:t xml:space="preserve">source code </w:t>
      </w:r>
      <w:r w:rsidRPr="0028319E">
        <w:t xml:space="preserve">trang web, chúng </w:t>
      </w:r>
      <w:r>
        <w:t>em</w:t>
      </w:r>
      <w:r w:rsidRPr="0028319E">
        <w:t xml:space="preserve"> thấy rằng các trang web hợp pháp thường sử dụng &lt;Meta&gt;tags để cung cấp siêu dữ liệu về tài liệu HTML; &lt;Script&gt;tags để tạo một tập lệnh phía khách hàng; và &lt;Link&gt;tags để lấy các tài nguyên web khác. Dự kiến các thẻ này được liên kết với cùng một tên miền của trang web.</w:t>
      </w:r>
    </w:p>
    <w:p w14:paraId="1C7BB531" w14:textId="6A062D0D" w:rsidR="00676345" w:rsidRPr="00676345" w:rsidRDefault="00676345" w:rsidP="0028319E">
      <w:pPr>
        <w:pStyle w:val="Nidungvnbn"/>
        <w:rPr>
          <w:i/>
          <w:iCs/>
        </w:rPr>
      </w:pPr>
      <w:r w:rsidRPr="00676345">
        <w:rPr>
          <w:i/>
          <w:iCs/>
        </w:rPr>
        <w:t>Quy tắc:</w:t>
      </w:r>
    </w:p>
    <w:p w14:paraId="09FB32D4" w14:textId="532BD78A" w:rsidR="00676345" w:rsidRDefault="00CB6CE0" w:rsidP="00676345">
      <w:pPr>
        <w:pStyle w:val="Nidungvnbn"/>
        <w:numPr>
          <w:ilvl w:val="0"/>
          <w:numId w:val="9"/>
        </w:numPr>
      </w:pPr>
      <w:r w:rsidRPr="00CB6CE0">
        <w:t xml:space="preserve">% </w:t>
      </w:r>
      <w:r>
        <w:t>Liên kết trong web</w:t>
      </w:r>
      <w:r w:rsidRPr="00CB6CE0">
        <w:t xml:space="preserve"> " &lt; Meta &gt; "," &lt; Script &gt; " </w:t>
      </w:r>
      <w:r>
        <w:t>và</w:t>
      </w:r>
      <w:r w:rsidRPr="00CB6CE0">
        <w:t xml:space="preserve"> " &lt; Link&gt;" &lt; 17%</w:t>
      </w:r>
      <w:r>
        <w:t xml:space="preserve"> =&gt; Legitimate</w:t>
      </w:r>
    </w:p>
    <w:p w14:paraId="53F8A0A4" w14:textId="52A897E6" w:rsidR="00CB6CE0" w:rsidRDefault="00CB6CE0" w:rsidP="00676345">
      <w:pPr>
        <w:pStyle w:val="Nidungvnbn"/>
        <w:numPr>
          <w:ilvl w:val="0"/>
          <w:numId w:val="9"/>
        </w:numPr>
      </w:pPr>
      <w:r w:rsidRPr="00CB6CE0">
        <w:t xml:space="preserve">% </w:t>
      </w:r>
      <w:r>
        <w:t>Liên kết trong web</w:t>
      </w:r>
      <w:r w:rsidRPr="00CB6CE0">
        <w:t xml:space="preserve"> &lt; Meta &gt; "," &lt; Script &gt; " </w:t>
      </w:r>
      <w:r>
        <w:t>và</w:t>
      </w:r>
      <w:r w:rsidRPr="00CB6CE0">
        <w:t xml:space="preserve"> " &lt; Link&gt;" ≥ 17% </w:t>
      </w:r>
      <w:r>
        <w:t xml:space="preserve">và </w:t>
      </w:r>
      <w:r w:rsidRPr="00CB6CE0">
        <w:t>≤ 81%</w:t>
      </w:r>
      <w:r>
        <w:t xml:space="preserve"> =&gt; </w:t>
      </w:r>
      <w:r w:rsidRPr="00CB6CE0">
        <w:t>Suspicious</w:t>
      </w:r>
    </w:p>
    <w:p w14:paraId="4D86EBE5" w14:textId="77777777" w:rsidR="00CB6CE0" w:rsidRDefault="00CB6CE0" w:rsidP="00CB6CE0">
      <w:pPr>
        <w:pStyle w:val="Nidungvnbn"/>
        <w:numPr>
          <w:ilvl w:val="0"/>
          <w:numId w:val="9"/>
        </w:numPr>
      </w:pPr>
      <w:r>
        <w:t>Nếu không =&gt; Phishing</w:t>
      </w:r>
    </w:p>
    <w:p w14:paraId="4DED73B9" w14:textId="243463D9" w:rsidR="003F4773" w:rsidRDefault="003F4773" w:rsidP="003F4773">
      <w:pPr>
        <w:pStyle w:val="Tiumccp3"/>
        <w:spacing w:before="120" w:after="120"/>
      </w:pPr>
      <w:r>
        <w:t xml:space="preserve">2.2.2.4 </w:t>
      </w:r>
      <w:r w:rsidR="00FD7E54" w:rsidRPr="00FD7E54">
        <w:t>Server Form Handler (SFH)</w:t>
      </w:r>
    </w:p>
    <w:p w14:paraId="37D43633" w14:textId="55CA0AC9" w:rsidR="00CB6CE0" w:rsidRDefault="00801327" w:rsidP="00FD7E54">
      <w:pPr>
        <w:pStyle w:val="Nidungvnbn"/>
      </w:pPr>
      <w:r w:rsidRPr="00801327">
        <w:t>Các SFH có chứa chuỗi trống hoặc “about: blank” được coi là đáng nghi ngờ v</w:t>
      </w:r>
      <w:r>
        <w:t xml:space="preserve">ì </w:t>
      </w:r>
      <w:r w:rsidRPr="00801327">
        <w:t>hành động đối với thông tin đã gửi. Ngoài ra, nếu tên miền trong SFH khác với tên miền của trang web, điều này cho thấy rằng trang web đáng ngờ vì thông tin đã gửi hiếm khi được xử lý bởi các miền bên ngoài.</w:t>
      </w:r>
    </w:p>
    <w:p w14:paraId="430C9769" w14:textId="2B777B92" w:rsidR="00801327" w:rsidRPr="00617668" w:rsidRDefault="00617668" w:rsidP="00FD7E54">
      <w:pPr>
        <w:pStyle w:val="Nidungvnbn"/>
        <w:rPr>
          <w:i/>
          <w:iCs/>
        </w:rPr>
      </w:pPr>
      <w:r w:rsidRPr="00617668">
        <w:rPr>
          <w:i/>
          <w:iCs/>
        </w:rPr>
        <w:t>Quy tắc:</w:t>
      </w:r>
    </w:p>
    <w:p w14:paraId="21CC5F3E" w14:textId="6AEDD895" w:rsidR="00617668" w:rsidRDefault="00810739" w:rsidP="00617668">
      <w:pPr>
        <w:pStyle w:val="Nidungvnbn"/>
        <w:numPr>
          <w:ilvl w:val="0"/>
          <w:numId w:val="9"/>
        </w:numPr>
      </w:pPr>
      <w:r w:rsidRPr="00810739">
        <w:t>SFH là "about: blank" hoặc là Empty</w:t>
      </w:r>
      <w:r>
        <w:t xml:space="preserve"> =&gt; Phishing</w:t>
      </w:r>
    </w:p>
    <w:p w14:paraId="419ACEF4" w14:textId="6DC4B659" w:rsidR="00810739" w:rsidRDefault="00810739" w:rsidP="00617668">
      <w:pPr>
        <w:pStyle w:val="Nidungvnbn"/>
        <w:numPr>
          <w:ilvl w:val="0"/>
          <w:numId w:val="9"/>
        </w:numPr>
      </w:pPr>
      <w:r w:rsidRPr="00810739">
        <w:t>SFH đề cập đến một miền khác</w:t>
      </w:r>
      <w:r>
        <w:t xml:space="preserve"> =&gt; </w:t>
      </w:r>
      <w:r w:rsidRPr="00810739">
        <w:t>Suspicious</w:t>
      </w:r>
    </w:p>
    <w:p w14:paraId="2E945331" w14:textId="0C93EDD7" w:rsidR="00810739" w:rsidRDefault="00810739" w:rsidP="00617668">
      <w:pPr>
        <w:pStyle w:val="Nidungvnbn"/>
        <w:numPr>
          <w:ilvl w:val="0"/>
          <w:numId w:val="9"/>
        </w:numPr>
      </w:pPr>
      <w:r>
        <w:t>Nếu không =&gt; Legitimate</w:t>
      </w:r>
    </w:p>
    <w:p w14:paraId="1AC44FBB" w14:textId="5FAA1B34" w:rsidR="0002691C" w:rsidRDefault="0002691C" w:rsidP="0002691C">
      <w:pPr>
        <w:pStyle w:val="Tiumccp3"/>
        <w:spacing w:before="120" w:after="120"/>
      </w:pPr>
      <w:r>
        <w:t xml:space="preserve">2.2.2.5 </w:t>
      </w:r>
      <w:r w:rsidR="00DD21BC" w:rsidRPr="00DD21BC">
        <w:t>Gửi thông tin đến email</w:t>
      </w:r>
    </w:p>
    <w:p w14:paraId="2217FF0A" w14:textId="3512BD5F" w:rsidR="00535163" w:rsidRDefault="00CE45BE" w:rsidP="00DD21BC">
      <w:pPr>
        <w:pStyle w:val="Nidungvnbn"/>
      </w:pPr>
      <w:r w:rsidRPr="00CE45BE">
        <w:t xml:space="preserve">Biểu mẫu web cho phép người dùng gửi thông tin cá nhân của mình được chuyển hướng đến máy chủ để xử lý. Kẻ lừa đảo có thể chuyển hướng thông tin của người dùng đến email cá nhân của </w:t>
      </w:r>
      <w:r>
        <w:t>hắn</w:t>
      </w:r>
      <w:r w:rsidRPr="00CE45BE">
        <w:t>. Vì vậy, ngôn ngữ script phía máy chủ có thể được sử dụng, chẳng hạn như hàm “mail ()” trong PHP. Một chức năng phía máy khách khác có thể được sử dụng cho mục đích này là chức năng “mailto:”</w:t>
      </w:r>
      <w:r>
        <w:t>.</w:t>
      </w:r>
    </w:p>
    <w:p w14:paraId="2AF7C5A5" w14:textId="7E89F5C4" w:rsidR="008D6F0A" w:rsidRPr="008D6F0A" w:rsidRDefault="008D6F0A" w:rsidP="00DD21BC">
      <w:pPr>
        <w:pStyle w:val="Nidungvnbn"/>
        <w:rPr>
          <w:i/>
          <w:iCs/>
        </w:rPr>
      </w:pPr>
      <w:r w:rsidRPr="008D6F0A">
        <w:rPr>
          <w:i/>
          <w:iCs/>
        </w:rPr>
        <w:t>Quy tắc:</w:t>
      </w:r>
    </w:p>
    <w:p w14:paraId="0DA64C1A" w14:textId="4AAD4DE0" w:rsidR="008D6F0A" w:rsidRDefault="00FC3855" w:rsidP="008D6F0A">
      <w:pPr>
        <w:pStyle w:val="Nidungvnbn"/>
        <w:numPr>
          <w:ilvl w:val="0"/>
          <w:numId w:val="9"/>
        </w:numPr>
      </w:pPr>
      <w:r w:rsidRPr="00FC3855">
        <w:t>Sử dụng "mail ()" hoặc "mailto:" Chức năng Gửi Thông tin Người dùng</w:t>
      </w:r>
      <w:r>
        <w:t xml:space="preserve"> =&gt; Phishing</w:t>
      </w:r>
    </w:p>
    <w:p w14:paraId="28D83816" w14:textId="0A5968F9" w:rsidR="00FC3855" w:rsidRDefault="00FC3855" w:rsidP="00FC3855">
      <w:pPr>
        <w:pStyle w:val="Nidungvnbn"/>
        <w:numPr>
          <w:ilvl w:val="0"/>
          <w:numId w:val="9"/>
        </w:numPr>
      </w:pPr>
      <w:r>
        <w:t xml:space="preserve">Nếu không =&gt; </w:t>
      </w:r>
      <w:r w:rsidR="008564D8">
        <w:t>Legitimate</w:t>
      </w:r>
    </w:p>
    <w:p w14:paraId="1D4F3B60" w14:textId="02559DA0" w:rsidR="00D80C69" w:rsidRDefault="00D80C69" w:rsidP="00D80C69">
      <w:pPr>
        <w:pStyle w:val="Tiumccp3"/>
        <w:spacing w:before="120" w:after="120"/>
      </w:pPr>
      <w:r>
        <w:t xml:space="preserve">2.2.2.6 </w:t>
      </w:r>
      <w:r w:rsidR="00024BF1" w:rsidRPr="00024BF1">
        <w:t>URL bất thường</w:t>
      </w:r>
    </w:p>
    <w:p w14:paraId="75915826" w14:textId="4D11659C" w:rsidR="00FC3855" w:rsidRDefault="001E4B05" w:rsidP="00024BF1">
      <w:pPr>
        <w:pStyle w:val="Nidungvnbn"/>
      </w:pPr>
      <w:r>
        <w:t>Đặc điểm</w:t>
      </w:r>
      <w:r w:rsidR="00C345BF" w:rsidRPr="00C345BF">
        <w:t xml:space="preserve"> này có thể được trích xuất từ cơ sở dữ liệu WHOIS. Đối với một trang web hợp pháp, danh tính thường là một phần của URL của nó.</w:t>
      </w:r>
    </w:p>
    <w:p w14:paraId="1C817BD3" w14:textId="7CFF5138" w:rsidR="00C345BF" w:rsidRDefault="00C345BF" w:rsidP="00024BF1">
      <w:pPr>
        <w:pStyle w:val="Nidungvnbn"/>
      </w:pPr>
      <w:r>
        <w:t>Quy tắc:</w:t>
      </w:r>
    </w:p>
    <w:p w14:paraId="69DBD61D" w14:textId="5CD62DC0" w:rsidR="00C345BF" w:rsidRDefault="00C345BF" w:rsidP="00C345BF">
      <w:pPr>
        <w:pStyle w:val="Nidungvnbn"/>
        <w:numPr>
          <w:ilvl w:val="0"/>
          <w:numId w:val="9"/>
        </w:numPr>
      </w:pPr>
      <w:r w:rsidRPr="00C345BF">
        <w:t>Tên máy chủ không được bao gồm trong URL</w:t>
      </w:r>
      <w:r>
        <w:t xml:space="preserve"> =&gt; Phishing</w:t>
      </w:r>
    </w:p>
    <w:p w14:paraId="202959AA" w14:textId="5B5E07CA" w:rsidR="007569C5" w:rsidRPr="00B557FF" w:rsidRDefault="00C345BF" w:rsidP="00B559D6">
      <w:pPr>
        <w:pStyle w:val="Nidungvnbn"/>
        <w:numPr>
          <w:ilvl w:val="0"/>
          <w:numId w:val="9"/>
        </w:numPr>
      </w:pPr>
      <w:r>
        <w:t>Nếu không =&gt; Legitimate</w:t>
      </w:r>
    </w:p>
    <w:p w14:paraId="2A1751DB" w14:textId="1C47381D" w:rsidR="00B14E32" w:rsidRDefault="00A92127" w:rsidP="00B559D6">
      <w:pPr>
        <w:pStyle w:val="Tiumccp2"/>
        <w:numPr>
          <w:ilvl w:val="2"/>
          <w:numId w:val="2"/>
        </w:numPr>
        <w:spacing w:before="120" w:after="120"/>
        <w:outlineLvl w:val="2"/>
      </w:pPr>
      <w:bookmarkStart w:id="27" w:name="_Toc91377765"/>
      <w:bookmarkStart w:id="28" w:name="_Toc387692920"/>
      <w:r w:rsidRPr="00A92127">
        <w:t xml:space="preserve">Các </w:t>
      </w:r>
      <w:r w:rsidR="0012292C">
        <w:t>đặc điểm</w:t>
      </w:r>
      <w:r w:rsidRPr="00A92127">
        <w:t xml:space="preserve"> dựa trên HTML và JavaScript</w:t>
      </w:r>
      <w:bookmarkEnd w:id="27"/>
    </w:p>
    <w:p w14:paraId="2576E75C" w14:textId="4571872C" w:rsidR="005C0DA8" w:rsidRDefault="005C0DA8" w:rsidP="005C0DA8">
      <w:pPr>
        <w:pStyle w:val="Tiumccp3"/>
        <w:spacing w:before="120" w:after="120"/>
      </w:pPr>
      <w:r>
        <w:t xml:space="preserve">2.2.3.1 </w:t>
      </w:r>
      <w:r w:rsidR="00733C89" w:rsidRPr="00733C89">
        <w:t>Chuyển tiếp trang web</w:t>
      </w:r>
    </w:p>
    <w:p w14:paraId="146F2D67" w14:textId="1C7828AC" w:rsidR="009A463A" w:rsidRDefault="00A93F61" w:rsidP="00B6298B">
      <w:pPr>
        <w:pStyle w:val="Nidungvnbn"/>
      </w:pPr>
      <w:r w:rsidRPr="00A93F61">
        <w:t xml:space="preserve">Điểm mấu chốt để phân biệt các trang web </w:t>
      </w:r>
      <w:r>
        <w:t>giả mạo</w:t>
      </w:r>
      <w:r w:rsidRPr="00A93F61">
        <w:t xml:space="preserve"> với các trang web hợp pháp là số lần một trang web đã được chuyển hướng. Trong tập dữ liệu của chúng </w:t>
      </w:r>
      <w:r>
        <w:t>em</w:t>
      </w:r>
      <w:r w:rsidRPr="00A93F61">
        <w:t xml:space="preserve">, chúng </w:t>
      </w:r>
      <w:r>
        <w:t>em</w:t>
      </w:r>
      <w:r w:rsidRPr="00A93F61">
        <w:t xml:space="preserve"> thấy rằng các trang web hợp pháp đã được chuyển hướng tối đa một lần. Mặt khác, các trang web </w:t>
      </w:r>
      <w:r w:rsidR="000F5115">
        <w:t>giả mạo</w:t>
      </w:r>
      <w:r w:rsidRPr="00A93F61">
        <w:t xml:space="preserve"> chứa </w:t>
      </w:r>
      <w:r w:rsidR="0012292C">
        <w:t>đặc điểm</w:t>
      </w:r>
      <w:r w:rsidRPr="00A93F61">
        <w:t xml:space="preserve"> này đã bị chuyển hướng ít nhất 4 lần.</w:t>
      </w:r>
    </w:p>
    <w:p w14:paraId="3977B0C2" w14:textId="2C568C64" w:rsidR="00A93F61" w:rsidRPr="00A93F61" w:rsidRDefault="00A93F61" w:rsidP="00B6298B">
      <w:pPr>
        <w:pStyle w:val="Nidungvnbn"/>
        <w:rPr>
          <w:i/>
          <w:iCs/>
        </w:rPr>
      </w:pPr>
      <w:r w:rsidRPr="00A93F61">
        <w:rPr>
          <w:i/>
          <w:iCs/>
        </w:rPr>
        <w:t>Quy tắc:</w:t>
      </w:r>
    </w:p>
    <w:p w14:paraId="0F54AE59" w14:textId="11679E1D" w:rsidR="00A93F61" w:rsidRDefault="00B829B9" w:rsidP="00A93F61">
      <w:pPr>
        <w:pStyle w:val="Nidungvnbn"/>
        <w:numPr>
          <w:ilvl w:val="0"/>
          <w:numId w:val="9"/>
        </w:numPr>
      </w:pPr>
      <w:r>
        <w:t xml:space="preserve">Chuyển hướng trang web </w:t>
      </w:r>
      <w:r w:rsidRPr="00B829B9">
        <w:t>≤</w:t>
      </w:r>
      <w:r>
        <w:t xml:space="preserve"> 1 =&gt; </w:t>
      </w:r>
      <w:r w:rsidRPr="00B829B9">
        <w:t>Legitimate</w:t>
      </w:r>
    </w:p>
    <w:p w14:paraId="4F29856B" w14:textId="3B4028F8" w:rsidR="00B829B9" w:rsidRDefault="00B829B9" w:rsidP="00A93F61">
      <w:pPr>
        <w:pStyle w:val="Nidungvnbn"/>
        <w:numPr>
          <w:ilvl w:val="0"/>
          <w:numId w:val="9"/>
        </w:numPr>
      </w:pPr>
      <w:r>
        <w:t xml:space="preserve">Chuyển hướng trang web </w:t>
      </w:r>
      <w:r w:rsidRPr="00B829B9">
        <w:t xml:space="preserve">≥ 2 </w:t>
      </w:r>
      <w:r>
        <w:t>và</w:t>
      </w:r>
      <w:r w:rsidRPr="00B829B9">
        <w:t xml:space="preserve"> &lt; 4</w:t>
      </w:r>
      <w:r>
        <w:t xml:space="preserve"> =&gt; </w:t>
      </w:r>
      <w:r w:rsidRPr="00B829B9">
        <w:t>Suspicious</w:t>
      </w:r>
    </w:p>
    <w:p w14:paraId="686FD48A" w14:textId="77777777" w:rsidR="00B829B9" w:rsidRDefault="00B829B9" w:rsidP="00B829B9">
      <w:pPr>
        <w:pStyle w:val="Nidungvnbn"/>
        <w:numPr>
          <w:ilvl w:val="0"/>
          <w:numId w:val="9"/>
        </w:numPr>
      </w:pPr>
      <w:r>
        <w:t>Nếu không =&gt; Phishing</w:t>
      </w:r>
    </w:p>
    <w:p w14:paraId="4C515F6D" w14:textId="1096ADB6" w:rsidR="00A72A01" w:rsidRDefault="00A72A01" w:rsidP="00A72A01">
      <w:pPr>
        <w:pStyle w:val="Tiumccp3"/>
        <w:spacing w:before="120" w:after="120"/>
      </w:pPr>
      <w:r>
        <w:t xml:space="preserve">2.2.3.2 </w:t>
      </w:r>
      <w:r w:rsidR="00D16536" w:rsidRPr="00D16536">
        <w:t>Tùy chỉnh thanh trạng thái</w:t>
      </w:r>
    </w:p>
    <w:p w14:paraId="27708DE2" w14:textId="2ECA01ED" w:rsidR="00B829B9" w:rsidRDefault="008A19B2" w:rsidP="00D16536">
      <w:pPr>
        <w:pStyle w:val="Nidungvnbn"/>
      </w:pPr>
      <w:r w:rsidRPr="008A19B2">
        <w:t xml:space="preserve">Những kẻ lừa đảo có thể sử dụng JavaScript để hiển thị URL giả trên thanh trạng thái cho người dùng. Để trích xuất </w:t>
      </w:r>
      <w:r w:rsidR="00985FBA">
        <w:t>đặc điểm</w:t>
      </w:r>
      <w:r w:rsidRPr="008A19B2">
        <w:t xml:space="preserve"> này, chúng ta phải tìm hiểu mã nguồn của trang web, đặc biệt là sự kiện “onMouseOver” và kiểm tra xem nó có thực hiện bất kỳ thay đổi nào trên thanh trạng thái hay không.</w:t>
      </w:r>
    </w:p>
    <w:p w14:paraId="7D1F396F" w14:textId="3F7A8BA5" w:rsidR="008A19B2" w:rsidRPr="008A19B2" w:rsidRDefault="008A19B2" w:rsidP="00D16536">
      <w:pPr>
        <w:pStyle w:val="Nidungvnbn"/>
        <w:rPr>
          <w:i/>
          <w:iCs/>
        </w:rPr>
      </w:pPr>
      <w:r w:rsidRPr="008A19B2">
        <w:rPr>
          <w:i/>
          <w:iCs/>
        </w:rPr>
        <w:t>Quy tắc:</w:t>
      </w:r>
    </w:p>
    <w:p w14:paraId="5B4C0405" w14:textId="5C8E2816" w:rsidR="008A19B2" w:rsidRDefault="00220184" w:rsidP="008A19B2">
      <w:pPr>
        <w:pStyle w:val="Nidungvnbn"/>
        <w:numPr>
          <w:ilvl w:val="0"/>
          <w:numId w:val="9"/>
        </w:numPr>
      </w:pPr>
      <w:r w:rsidRPr="00220184">
        <w:t>Thanh trạng thái onMouseOver Changes</w:t>
      </w:r>
      <w:r>
        <w:t xml:space="preserve"> =&gt; </w:t>
      </w:r>
      <w:r w:rsidRPr="00220184">
        <w:t>Phishing</w:t>
      </w:r>
    </w:p>
    <w:p w14:paraId="54A4B33A" w14:textId="620E2F5B" w:rsidR="00220184" w:rsidRDefault="00220184" w:rsidP="008A19B2">
      <w:pPr>
        <w:pStyle w:val="Nidungvnbn"/>
        <w:numPr>
          <w:ilvl w:val="0"/>
          <w:numId w:val="9"/>
        </w:numPr>
      </w:pPr>
      <w:r w:rsidRPr="00220184">
        <w:t>Nó không thay đổi thanh trạng thái</w:t>
      </w:r>
      <w:r>
        <w:t xml:space="preserve"> =&gt; Legitimate</w:t>
      </w:r>
    </w:p>
    <w:p w14:paraId="2F4DE8BF" w14:textId="2A7E3434" w:rsidR="00A0355E" w:rsidRDefault="00A0355E" w:rsidP="00A0355E">
      <w:pPr>
        <w:pStyle w:val="Tiumccp3"/>
        <w:spacing w:before="120" w:after="120"/>
      </w:pPr>
      <w:r>
        <w:t xml:space="preserve">2.2.3.3 </w:t>
      </w:r>
      <w:r w:rsidR="000C082D" w:rsidRPr="000C082D">
        <w:t>Vô hiệu hóa Nhấp chuột phải</w:t>
      </w:r>
    </w:p>
    <w:p w14:paraId="553BB3F0" w14:textId="31D0F5A3" w:rsidR="00220184" w:rsidRDefault="00296F39" w:rsidP="000C082D">
      <w:pPr>
        <w:pStyle w:val="Nidungvnbn"/>
      </w:pPr>
      <w:r w:rsidRPr="00296F39">
        <w:t xml:space="preserve">Những kẻ lừa đảo sử dụng JavaScript để tắt chức năng nhấp chuột phải, để người dùng không thể xem và lưu </w:t>
      </w:r>
      <w:r>
        <w:t>source code</w:t>
      </w:r>
      <w:r w:rsidRPr="00296F39">
        <w:t xml:space="preserve"> trang web. </w:t>
      </w:r>
      <w:r w:rsidR="00D25EB0">
        <w:t>Đặc điểm</w:t>
      </w:r>
      <w:r w:rsidRPr="00296F39">
        <w:t xml:space="preserve"> này được coi chính xác là “Sử dụng onMouseOver để ẩn Liên kết”. Tuy nhiên, đối với </w:t>
      </w:r>
      <w:r w:rsidR="00D25EB0">
        <w:t>đặc điểm</w:t>
      </w:r>
      <w:r w:rsidRPr="00296F39">
        <w:t xml:space="preserve"> này, chúng </w:t>
      </w:r>
      <w:r w:rsidR="004A0D30">
        <w:t>em</w:t>
      </w:r>
      <w:r w:rsidRPr="00296F39">
        <w:t xml:space="preserve"> sẽ tìm kiếm sự kiện “event.button == 2” trong mã nguồn của trang web và kiểm tra xem nhấp chuột phải có bị tắt hay không.</w:t>
      </w:r>
    </w:p>
    <w:p w14:paraId="33DCD0D9" w14:textId="4269EAD8" w:rsidR="002E26F7" w:rsidRPr="002E26F7" w:rsidRDefault="002E26F7" w:rsidP="000C082D">
      <w:pPr>
        <w:pStyle w:val="Nidungvnbn"/>
        <w:rPr>
          <w:i/>
          <w:iCs/>
        </w:rPr>
      </w:pPr>
      <w:r w:rsidRPr="002E26F7">
        <w:rPr>
          <w:i/>
          <w:iCs/>
        </w:rPr>
        <w:t>Quy tắc:</w:t>
      </w:r>
    </w:p>
    <w:p w14:paraId="74634312" w14:textId="40C6AAB7" w:rsidR="002E26F7" w:rsidRDefault="00A63910" w:rsidP="002E26F7">
      <w:pPr>
        <w:pStyle w:val="Nidungvnbn"/>
        <w:numPr>
          <w:ilvl w:val="0"/>
          <w:numId w:val="9"/>
        </w:numPr>
      </w:pPr>
      <w:r w:rsidRPr="00A63910">
        <w:t>Nhấp chuột phải bị vô hiệu hóa</w:t>
      </w:r>
      <w:r>
        <w:t xml:space="preserve"> =&gt; Phishing</w:t>
      </w:r>
    </w:p>
    <w:p w14:paraId="2090180F" w14:textId="609F6A3A" w:rsidR="00A63910" w:rsidRDefault="00A63910" w:rsidP="002E26F7">
      <w:pPr>
        <w:pStyle w:val="Nidungvnbn"/>
        <w:numPr>
          <w:ilvl w:val="0"/>
          <w:numId w:val="9"/>
        </w:numPr>
      </w:pPr>
      <w:r>
        <w:t>Nếu không =&gt; Legitimate</w:t>
      </w:r>
    </w:p>
    <w:p w14:paraId="5EBB1E24" w14:textId="7F91CC1A" w:rsidR="00A63910" w:rsidRPr="000C082D" w:rsidRDefault="00FD6F5E" w:rsidP="0075470E">
      <w:pPr>
        <w:pStyle w:val="Tiumccp3"/>
        <w:spacing w:before="120" w:after="120"/>
      </w:pPr>
      <w:r>
        <w:t xml:space="preserve">2.2.3.4 </w:t>
      </w:r>
      <w:r w:rsidR="004A7376">
        <w:t>Sử dụng cửa sổ pop-up</w:t>
      </w:r>
    </w:p>
    <w:p w14:paraId="49435C0C" w14:textId="7C4B7575" w:rsidR="008D3AC4" w:rsidRDefault="00341A94" w:rsidP="006A02A5">
      <w:pPr>
        <w:pStyle w:val="Nidungvnbn"/>
      </w:pPr>
      <w:r w:rsidRPr="00341A94">
        <w:t xml:space="preserve">Thật bất thường khi tìm thấy một trang web hợp pháp yêu cầu người dùng gửi thông tin cá nhân của họ thông qua một cửa sổ </w:t>
      </w:r>
      <w:r>
        <w:t>pop-up</w:t>
      </w:r>
      <w:r w:rsidRPr="00341A94">
        <w:t xml:space="preserve">. Mặt khác, </w:t>
      </w:r>
      <w:r w:rsidR="000A3547">
        <w:t>đặc điểm</w:t>
      </w:r>
      <w:r w:rsidRPr="00341A94">
        <w:t xml:space="preserve"> này đã được sử dụng trong một số trang web hợp pháp và mục tiêu chính của nó là cảnh báo người dùng về các hoạt động gian lận hoặc phát đi thông báo chào mừng, mặc dù không có thông tin cá nhân nào được yêu cầu điền thông qua các cửa sổ bật lên này.</w:t>
      </w:r>
    </w:p>
    <w:p w14:paraId="1FDDCD6E" w14:textId="0BFB94BD" w:rsidR="00B908AA" w:rsidRPr="00E3681F" w:rsidRDefault="00664A67" w:rsidP="006A02A5">
      <w:pPr>
        <w:pStyle w:val="Nidungvnbn"/>
        <w:rPr>
          <w:i/>
          <w:iCs/>
        </w:rPr>
      </w:pPr>
      <w:r w:rsidRPr="00E3681F">
        <w:rPr>
          <w:i/>
          <w:iCs/>
        </w:rPr>
        <w:t>Quy tắc:</w:t>
      </w:r>
    </w:p>
    <w:p w14:paraId="4D85D6CC" w14:textId="51DB1A3D" w:rsidR="00664A67" w:rsidRDefault="00664A67" w:rsidP="00664A67">
      <w:pPr>
        <w:pStyle w:val="Nidungvnbn"/>
        <w:numPr>
          <w:ilvl w:val="0"/>
          <w:numId w:val="9"/>
        </w:numPr>
      </w:pPr>
      <w:r w:rsidRPr="00664A67">
        <w:t xml:space="preserve">Cửa sổ </w:t>
      </w:r>
      <w:r>
        <w:t>p</w:t>
      </w:r>
      <w:r w:rsidRPr="00664A67">
        <w:t>op</w:t>
      </w:r>
      <w:r>
        <w:t>-</w:t>
      </w:r>
      <w:r w:rsidRPr="00664A67">
        <w:t>up Chứa các Trường Văn bản</w:t>
      </w:r>
      <w:r>
        <w:t xml:space="preserve"> =&gt; </w:t>
      </w:r>
      <w:r w:rsidRPr="00664A67">
        <w:t>Phishing</w:t>
      </w:r>
    </w:p>
    <w:p w14:paraId="744A3FE9" w14:textId="77777777" w:rsidR="00664A67" w:rsidRDefault="00664A67" w:rsidP="00664A67">
      <w:pPr>
        <w:pStyle w:val="Nidungvnbn"/>
        <w:numPr>
          <w:ilvl w:val="0"/>
          <w:numId w:val="9"/>
        </w:numPr>
      </w:pPr>
      <w:r>
        <w:t>Nếu không =&gt; Legitimate</w:t>
      </w:r>
    </w:p>
    <w:p w14:paraId="34C4B8EB" w14:textId="7DC58FDF" w:rsidR="005B76D7" w:rsidRPr="000C082D" w:rsidRDefault="005B76D7" w:rsidP="005B76D7">
      <w:pPr>
        <w:pStyle w:val="Tiumccp3"/>
        <w:spacing w:before="120" w:after="120"/>
      </w:pPr>
      <w:r>
        <w:t>2.2.3.5 Chuyển hướng IFrame</w:t>
      </w:r>
    </w:p>
    <w:p w14:paraId="5D8A8354" w14:textId="2F13BDAE" w:rsidR="00664A67" w:rsidRDefault="005B709A" w:rsidP="005B76D7">
      <w:pPr>
        <w:pStyle w:val="Nidungvnbn"/>
      </w:pPr>
      <w:r w:rsidRPr="005B709A">
        <w:t xml:space="preserve">IFrame là một thẻ HTML được sử dụng để hiển thị một trang web bổ sung thành một trang web hiện đang được hiển thị. Những kẻ lừa đảo có thể sử dụng thẻ “iframe” và làm cho nó ẩn đi, tức là không có </w:t>
      </w:r>
      <w:r>
        <w:t>Frame Border</w:t>
      </w:r>
      <w:r w:rsidRPr="005B709A">
        <w:t>. Về vấn đề này, những kẻ lừa đảo sử dụng thuộc tính “frameBorder” khiến trình duyệt hiển thị mô tả trực quan.</w:t>
      </w:r>
    </w:p>
    <w:p w14:paraId="23608857" w14:textId="4A41E1F5" w:rsidR="00E3681F" w:rsidRPr="00763F81" w:rsidRDefault="00E3681F" w:rsidP="005B76D7">
      <w:pPr>
        <w:pStyle w:val="Nidungvnbn"/>
        <w:rPr>
          <w:i/>
          <w:iCs/>
        </w:rPr>
      </w:pPr>
      <w:r w:rsidRPr="00763F81">
        <w:rPr>
          <w:i/>
          <w:iCs/>
        </w:rPr>
        <w:t>Quy tắc:</w:t>
      </w:r>
    </w:p>
    <w:p w14:paraId="5C864A3F" w14:textId="07D8DFF1" w:rsidR="00E3681F" w:rsidRDefault="000536A5" w:rsidP="00763F81">
      <w:pPr>
        <w:pStyle w:val="Nidungvnbn"/>
        <w:numPr>
          <w:ilvl w:val="0"/>
          <w:numId w:val="9"/>
        </w:numPr>
      </w:pPr>
      <w:r>
        <w:t xml:space="preserve">Sử dụng Iframe =&gt; </w:t>
      </w:r>
      <w:r w:rsidRPr="000536A5">
        <w:t>Phishing</w:t>
      </w:r>
    </w:p>
    <w:p w14:paraId="2613D813" w14:textId="4ADBE7A8" w:rsidR="000536A5" w:rsidRPr="005B76D7" w:rsidRDefault="000536A5" w:rsidP="000536A5">
      <w:pPr>
        <w:pStyle w:val="Nidungvnbn"/>
        <w:numPr>
          <w:ilvl w:val="0"/>
          <w:numId w:val="9"/>
        </w:numPr>
      </w:pPr>
      <w:r>
        <w:t>Nếu không =&gt; Legitimate</w:t>
      </w:r>
    </w:p>
    <w:p w14:paraId="2749F0FA" w14:textId="0ECAB6A0" w:rsidR="00554E35" w:rsidRDefault="004618B2" w:rsidP="006269CE">
      <w:pPr>
        <w:pStyle w:val="Tiumccp2"/>
        <w:numPr>
          <w:ilvl w:val="2"/>
          <w:numId w:val="2"/>
        </w:numPr>
        <w:spacing w:before="120" w:after="120"/>
        <w:outlineLvl w:val="2"/>
      </w:pPr>
      <w:bookmarkStart w:id="29" w:name="_Toc91377766"/>
      <w:r w:rsidRPr="004618B2">
        <w:t xml:space="preserve">Các </w:t>
      </w:r>
      <w:r w:rsidR="00756B4C">
        <w:t>đặc điểm</w:t>
      </w:r>
      <w:r w:rsidRPr="004618B2">
        <w:t xml:space="preserve"> dựa trên tên miền</w:t>
      </w:r>
      <w:bookmarkEnd w:id="29"/>
    </w:p>
    <w:p w14:paraId="3DBABF26" w14:textId="54FE699C" w:rsidR="003D32D2" w:rsidRPr="000C082D" w:rsidRDefault="003D32D2" w:rsidP="003D32D2">
      <w:pPr>
        <w:pStyle w:val="Tiumccp3"/>
        <w:spacing w:before="120" w:after="120"/>
      </w:pPr>
      <w:r>
        <w:t>2.2.4.1 Tuổi miền</w:t>
      </w:r>
      <w:r w:rsidR="00160485">
        <w:t xml:space="preserve"> (Age of Domain)</w:t>
      </w:r>
    </w:p>
    <w:p w14:paraId="2B547018" w14:textId="6638267D" w:rsidR="00510521" w:rsidRDefault="00756B4C" w:rsidP="003D32D2">
      <w:pPr>
        <w:pStyle w:val="Nidungvnbn"/>
      </w:pPr>
      <w:r>
        <w:t>Đặc điểm</w:t>
      </w:r>
      <w:r w:rsidR="00CE399C" w:rsidRPr="00CE399C">
        <w:t xml:space="preserve"> này có thể được trích xuất từ cơ sở dữ liệu WHOIS (Whois 2005). Hầu hết các trang web </w:t>
      </w:r>
      <w:r w:rsidR="00213E6C">
        <w:t>giả mạo</w:t>
      </w:r>
      <w:r w:rsidR="00CE399C" w:rsidRPr="00CE399C">
        <w:t xml:space="preserve"> đều tồn tại trong một khoảng thời gian ngắn. Bằng cách xem xét tập dữ liệu của mình, chúng </w:t>
      </w:r>
      <w:r w:rsidR="00CE399C">
        <w:t>em</w:t>
      </w:r>
      <w:r w:rsidR="00CE399C" w:rsidRPr="00CE399C">
        <w:t xml:space="preserve"> thấy rằng tuổi tối thiểu của miền hợp pháp là 6 tháng.</w:t>
      </w:r>
    </w:p>
    <w:p w14:paraId="3535CFD9" w14:textId="336FDBC6" w:rsidR="00947B8D" w:rsidRPr="00947B8D" w:rsidRDefault="00947B8D" w:rsidP="003D32D2">
      <w:pPr>
        <w:pStyle w:val="Nidungvnbn"/>
        <w:rPr>
          <w:i/>
          <w:iCs/>
        </w:rPr>
      </w:pPr>
      <w:r w:rsidRPr="00947B8D">
        <w:rPr>
          <w:i/>
          <w:iCs/>
        </w:rPr>
        <w:t>Quy tắc:</w:t>
      </w:r>
    </w:p>
    <w:p w14:paraId="654F0362" w14:textId="79520BBB" w:rsidR="00947B8D" w:rsidRDefault="009105C7" w:rsidP="00947B8D">
      <w:pPr>
        <w:pStyle w:val="Nidungvnbn"/>
        <w:numPr>
          <w:ilvl w:val="0"/>
          <w:numId w:val="9"/>
        </w:numPr>
      </w:pPr>
      <w:r w:rsidRPr="009105C7">
        <w:t>Tuổi miền ≥ 6 tháng</w:t>
      </w:r>
      <w:r>
        <w:t xml:space="preserve"> =&gt; Legitimate</w:t>
      </w:r>
    </w:p>
    <w:p w14:paraId="5B99006A" w14:textId="29BBED37" w:rsidR="009105C7" w:rsidRDefault="009105C7" w:rsidP="00947B8D">
      <w:pPr>
        <w:pStyle w:val="Nidungvnbn"/>
        <w:numPr>
          <w:ilvl w:val="0"/>
          <w:numId w:val="9"/>
        </w:numPr>
      </w:pPr>
      <w:r>
        <w:t>Nếu không =&gt; Phishing</w:t>
      </w:r>
    </w:p>
    <w:p w14:paraId="64170FE3" w14:textId="1D32D88B" w:rsidR="00130819" w:rsidRPr="000C082D" w:rsidRDefault="00130819" w:rsidP="00130819">
      <w:pPr>
        <w:pStyle w:val="Tiumccp3"/>
        <w:spacing w:before="120" w:after="120"/>
      </w:pPr>
      <w:r>
        <w:t xml:space="preserve">2.2.4.2 </w:t>
      </w:r>
      <w:r w:rsidR="00C23172">
        <w:t>Bản ghi DNS</w:t>
      </w:r>
      <w:r w:rsidR="00160485">
        <w:t xml:space="preserve"> (DNS Record)</w:t>
      </w:r>
    </w:p>
    <w:p w14:paraId="29881193" w14:textId="1FB7C138" w:rsidR="00130819" w:rsidRDefault="00C41E6C" w:rsidP="00213E6C">
      <w:pPr>
        <w:pStyle w:val="Nidungvnbn"/>
      </w:pPr>
      <w:r w:rsidRPr="00C41E6C">
        <w:t xml:space="preserve">Đối với các trang web </w:t>
      </w:r>
      <w:r>
        <w:t>giả mạo</w:t>
      </w:r>
      <w:r w:rsidRPr="00C41E6C">
        <w:t>, danh tính xác nhận quyền sở hữu không được cơ sở dữ liệu WHOIS công nhận (Whois 2005) hoặc không có hồ sơ nào được thiết lập cho tên máy chủ (Pan và Ding 2006). Nếu bản ghi DNS trống hoặc không được tìm thấy thì trang web được phân loại là "</w:t>
      </w:r>
      <w:r>
        <w:t>Phishing</w:t>
      </w:r>
      <w:r w:rsidRPr="00C41E6C">
        <w:t>", nếu không nó được phân loại là "</w:t>
      </w:r>
      <w:r>
        <w:t>Legitimate</w:t>
      </w:r>
      <w:r w:rsidRPr="00C41E6C">
        <w:t>".</w:t>
      </w:r>
    </w:p>
    <w:p w14:paraId="3C8852AA" w14:textId="4C9AC2A6" w:rsidR="00E15D98" w:rsidRPr="00E15D98" w:rsidRDefault="00E15D98" w:rsidP="00213E6C">
      <w:pPr>
        <w:pStyle w:val="Nidungvnbn"/>
        <w:rPr>
          <w:i/>
          <w:iCs/>
        </w:rPr>
      </w:pPr>
      <w:r w:rsidRPr="00E15D98">
        <w:rPr>
          <w:i/>
          <w:iCs/>
        </w:rPr>
        <w:t>Quy tắc:</w:t>
      </w:r>
    </w:p>
    <w:p w14:paraId="682A4813" w14:textId="744E977B" w:rsidR="00E15D98" w:rsidRDefault="007A63FF" w:rsidP="00E15D98">
      <w:pPr>
        <w:pStyle w:val="Nidungvnbn"/>
        <w:numPr>
          <w:ilvl w:val="0"/>
          <w:numId w:val="9"/>
        </w:numPr>
      </w:pPr>
      <w:r>
        <w:t>K</w:t>
      </w:r>
      <w:r w:rsidRPr="007A63FF">
        <w:t>hông có Bản ghi DNS cho Tên miền</w:t>
      </w:r>
      <w:r>
        <w:t xml:space="preserve"> =&gt; Phishing</w:t>
      </w:r>
    </w:p>
    <w:p w14:paraId="06163CB4" w14:textId="621E72D0" w:rsidR="007A63FF" w:rsidRDefault="007A63FF" w:rsidP="00E15D98">
      <w:pPr>
        <w:pStyle w:val="Nidungvnbn"/>
        <w:numPr>
          <w:ilvl w:val="0"/>
          <w:numId w:val="9"/>
        </w:numPr>
      </w:pPr>
      <w:r>
        <w:t>Nếu không =&gt; Legitimate</w:t>
      </w:r>
    </w:p>
    <w:p w14:paraId="4C1D31B8" w14:textId="7D48B945" w:rsidR="007A63FF" w:rsidRPr="000C082D" w:rsidRDefault="007A63FF" w:rsidP="007A63FF">
      <w:pPr>
        <w:pStyle w:val="Tiumccp3"/>
        <w:spacing w:before="120" w:after="120"/>
      </w:pPr>
      <w:r>
        <w:t xml:space="preserve">2.2.4.3 </w:t>
      </w:r>
      <w:r w:rsidR="00635298" w:rsidRPr="00635298">
        <w:t>Lưu lượng truy cập trang web</w:t>
      </w:r>
      <w:r w:rsidR="00160485">
        <w:t xml:space="preserve"> (</w:t>
      </w:r>
      <w:r w:rsidR="00160485" w:rsidRPr="00160485">
        <w:t>Website Traffic</w:t>
      </w:r>
      <w:r w:rsidR="00160485">
        <w:t>)</w:t>
      </w:r>
    </w:p>
    <w:p w14:paraId="45278D5F" w14:textId="2EA6D5D8" w:rsidR="007A63FF" w:rsidRDefault="00164E5F" w:rsidP="00635298">
      <w:pPr>
        <w:pStyle w:val="Nidungvnbn"/>
      </w:pPr>
      <w:r>
        <w:t>Đặc điểm</w:t>
      </w:r>
      <w:r w:rsidR="00383A94" w:rsidRPr="00383A94">
        <w:t xml:space="preserve"> này đo lường mức độ phổ biến của trang web bằng cách xác định số lượng người truy cập và số trang họ truy cập. Tuy nhiên, vì các trang web </w:t>
      </w:r>
      <w:r w:rsidR="00383A94">
        <w:t>giả mạo</w:t>
      </w:r>
      <w:r w:rsidR="00383A94" w:rsidRPr="00383A94">
        <w:t xml:space="preserve"> tồn tại trong một khoảng thời gian ngắn, chúng có thể không được cơ sở dữ liệu Alexa nhận dạng (Alexa the Web Information Company, 1996). Bằng cách xem xét tập dữ liệu của mình, chúng </w:t>
      </w:r>
      <w:r w:rsidR="009B4109">
        <w:t>em</w:t>
      </w:r>
      <w:r w:rsidR="00383A94" w:rsidRPr="00383A94">
        <w:t xml:space="preserve"> thấy rằng trong các tình huống tồi tệ nhất, các trang web hợp pháp được xếp hạng trong số 100.000 trang hàng đầu. Hơn nữa, nếu miền không có lưu lượng truy cập hoặc không được cơ sở dữ liệu Alexa nhận dạng, nó được phân loại là "</w:t>
      </w:r>
      <w:r w:rsidR="00C51FB9">
        <w:t>Phishing</w:t>
      </w:r>
      <w:r w:rsidR="00383A94" w:rsidRPr="00383A94">
        <w:t>". Nếu không, nó được phân loại là "</w:t>
      </w:r>
      <w:r w:rsidR="00C51FB9" w:rsidRPr="00C51FB9">
        <w:t>Suspicious</w:t>
      </w:r>
      <w:r w:rsidR="00383A94" w:rsidRPr="00383A94">
        <w:t>".</w:t>
      </w:r>
    </w:p>
    <w:p w14:paraId="38A918F6" w14:textId="2BF7A825" w:rsidR="00C51FB9" w:rsidRPr="00C51FB9" w:rsidRDefault="00C51FB9" w:rsidP="00635298">
      <w:pPr>
        <w:pStyle w:val="Nidungvnbn"/>
        <w:rPr>
          <w:i/>
          <w:iCs/>
        </w:rPr>
      </w:pPr>
      <w:r w:rsidRPr="00C51FB9">
        <w:rPr>
          <w:i/>
          <w:iCs/>
        </w:rPr>
        <w:t>Quy tắc:</w:t>
      </w:r>
    </w:p>
    <w:p w14:paraId="56FA529B" w14:textId="0BCC7999" w:rsidR="00C51FB9" w:rsidRDefault="008E1CF2" w:rsidP="00C51FB9">
      <w:pPr>
        <w:pStyle w:val="Nidungvnbn"/>
        <w:numPr>
          <w:ilvl w:val="0"/>
          <w:numId w:val="9"/>
        </w:numPr>
      </w:pPr>
      <w:r w:rsidRPr="008E1CF2">
        <w:t>Website Rank &lt; 100,000</w:t>
      </w:r>
      <w:r>
        <w:t xml:space="preserve"> =&gt; Legitimate</w:t>
      </w:r>
    </w:p>
    <w:p w14:paraId="3E6199CE" w14:textId="3B4320AA" w:rsidR="008E1CF2" w:rsidRDefault="008E1CF2" w:rsidP="00C51FB9">
      <w:pPr>
        <w:pStyle w:val="Nidungvnbn"/>
        <w:numPr>
          <w:ilvl w:val="0"/>
          <w:numId w:val="9"/>
        </w:numPr>
      </w:pPr>
      <w:r w:rsidRPr="008E1CF2">
        <w:t>Website Rank &gt; 100,000</w:t>
      </w:r>
      <w:r>
        <w:t xml:space="preserve"> =&gt; </w:t>
      </w:r>
      <w:r w:rsidRPr="008E1CF2">
        <w:t>Suspicious</w:t>
      </w:r>
    </w:p>
    <w:p w14:paraId="1948EE48" w14:textId="775B33C3" w:rsidR="008E1CF2" w:rsidRDefault="008E1CF2" w:rsidP="00C51FB9">
      <w:pPr>
        <w:pStyle w:val="Nidungvnbn"/>
        <w:numPr>
          <w:ilvl w:val="0"/>
          <w:numId w:val="9"/>
        </w:numPr>
      </w:pPr>
      <w:r>
        <w:t>Nếu không =&gt; Phishing</w:t>
      </w:r>
    </w:p>
    <w:p w14:paraId="00DDBEB3" w14:textId="699136EA" w:rsidR="008E1CF2" w:rsidRPr="00635298" w:rsidRDefault="00C86174" w:rsidP="00C86174">
      <w:pPr>
        <w:pStyle w:val="Tiumccp3"/>
        <w:spacing w:before="120" w:after="120"/>
      </w:pPr>
      <w:r>
        <w:t xml:space="preserve">2.2.4.4 </w:t>
      </w:r>
      <w:r w:rsidR="003120C7">
        <w:t>Xếp hạng trang (PageRank)</w:t>
      </w:r>
    </w:p>
    <w:p w14:paraId="46D282AE" w14:textId="13D0EA35" w:rsidR="0041395D" w:rsidRDefault="00E45C08" w:rsidP="003120C7">
      <w:pPr>
        <w:pStyle w:val="Nidungvnbn"/>
      </w:pPr>
      <w:r w:rsidRPr="008106C5">
        <w:t>PageRank</w:t>
      </w:r>
      <w:r w:rsidR="008106C5" w:rsidRPr="008106C5">
        <w:t xml:space="preserve"> là một giá trị nằm trong khoảng từ “0” đến “1”. PageRank nhằm mục đích đo lường mức độ quan trọng của một trang web trên Internet. Giá trị PageRank càng lớn thì trang web càng quan trọng. Trong bộ dữ liệu của mình, chúng </w:t>
      </w:r>
      <w:r w:rsidR="008106C5">
        <w:t>em</w:t>
      </w:r>
      <w:r w:rsidR="008106C5" w:rsidRPr="008106C5">
        <w:t xml:space="preserve"> thấy rằng khoảng 95% trang web </w:t>
      </w:r>
      <w:r w:rsidR="008106C5">
        <w:t>giả mạo</w:t>
      </w:r>
      <w:r w:rsidR="008106C5" w:rsidRPr="008106C5">
        <w:t xml:space="preserve"> không có PageRank. Hơn nữa, chúng </w:t>
      </w:r>
      <w:r w:rsidR="008106C5">
        <w:t>em</w:t>
      </w:r>
      <w:r w:rsidR="008106C5" w:rsidRPr="008106C5">
        <w:t xml:space="preserve"> nhận thấy rằng 5% trang web </w:t>
      </w:r>
      <w:r w:rsidR="008106C5">
        <w:t>giả mạo</w:t>
      </w:r>
      <w:r w:rsidR="008106C5" w:rsidRPr="008106C5">
        <w:t xml:space="preserve"> còn lại có thể đạt giá trị </w:t>
      </w:r>
      <w:r w:rsidRPr="008106C5">
        <w:t xml:space="preserve">PageRank </w:t>
      </w:r>
      <w:r w:rsidR="008106C5" w:rsidRPr="008106C5">
        <w:t>lên đến “0,2”.</w:t>
      </w:r>
    </w:p>
    <w:p w14:paraId="50B5A947" w14:textId="04CFBBB1" w:rsidR="00E45C08" w:rsidRPr="00B65472" w:rsidRDefault="00B65472" w:rsidP="003120C7">
      <w:pPr>
        <w:pStyle w:val="Nidungvnbn"/>
        <w:rPr>
          <w:i/>
          <w:iCs/>
        </w:rPr>
      </w:pPr>
      <w:r w:rsidRPr="00B65472">
        <w:rPr>
          <w:i/>
          <w:iCs/>
        </w:rPr>
        <w:t>Quy tắc:</w:t>
      </w:r>
    </w:p>
    <w:p w14:paraId="306030B8" w14:textId="30D88E50" w:rsidR="00B65472" w:rsidRDefault="003F4AA6" w:rsidP="00B65472">
      <w:pPr>
        <w:pStyle w:val="Nidungvnbn"/>
        <w:numPr>
          <w:ilvl w:val="0"/>
          <w:numId w:val="9"/>
        </w:numPr>
      </w:pPr>
      <w:r w:rsidRPr="003F4AA6">
        <w:t>PageRank &lt; 0.2</w:t>
      </w:r>
      <w:r>
        <w:t xml:space="preserve"> =&gt; Phishing</w:t>
      </w:r>
    </w:p>
    <w:p w14:paraId="7ED856CB" w14:textId="73503A02" w:rsidR="003F4AA6" w:rsidRDefault="003F4AA6" w:rsidP="00B65472">
      <w:pPr>
        <w:pStyle w:val="Nidungvnbn"/>
        <w:numPr>
          <w:ilvl w:val="0"/>
          <w:numId w:val="9"/>
        </w:numPr>
      </w:pPr>
      <w:r>
        <w:t>Nếu không =&gt; Legitimate</w:t>
      </w:r>
    </w:p>
    <w:p w14:paraId="611563B3" w14:textId="6F968B4A" w:rsidR="00584A31" w:rsidRPr="00635298" w:rsidRDefault="00584A31" w:rsidP="00584A31">
      <w:pPr>
        <w:pStyle w:val="Tiumccp3"/>
        <w:spacing w:before="120" w:after="120"/>
      </w:pPr>
      <w:r>
        <w:t xml:space="preserve">2.2.4.5 </w:t>
      </w:r>
      <w:r w:rsidR="00480E99">
        <w:t>Chỉ mục của Google (</w:t>
      </w:r>
      <w:r w:rsidR="00D32053" w:rsidRPr="00D32053">
        <w:t>Google Index</w:t>
      </w:r>
      <w:r w:rsidR="00480E99">
        <w:t>)</w:t>
      </w:r>
    </w:p>
    <w:p w14:paraId="67CE490C" w14:textId="01CB1158" w:rsidR="00584A31" w:rsidRDefault="007B0945" w:rsidP="00D35B5E">
      <w:pPr>
        <w:pStyle w:val="Nidungvnbn"/>
      </w:pPr>
      <w:r>
        <w:t>Đặc điểm</w:t>
      </w:r>
      <w:r w:rsidR="00D35B5E" w:rsidRPr="00D35B5E">
        <w:t xml:space="preserve"> này kiểm tra xem một trang web có trong chỉ mục của Google hay không. Khi một trang web được Google lập chỉ mục, nó sẽ được hiển thị trên kết quả tìm kiếm (Webmaster resources, 2014). Thông thường, các trang web </w:t>
      </w:r>
      <w:r w:rsidR="00D35B5E">
        <w:t>giả mạo</w:t>
      </w:r>
      <w:r w:rsidR="00D35B5E" w:rsidRPr="00D35B5E">
        <w:t xml:space="preserve"> chỉ có thể truy cập được trong một thời gian ngắn và do đó, nhiều trang lừa đảo có thể không được tìm thấy trong chỉ mục của Google.</w:t>
      </w:r>
    </w:p>
    <w:p w14:paraId="4122FA89" w14:textId="044C0EFA" w:rsidR="00EC1544" w:rsidRPr="00EC1544" w:rsidRDefault="00EC1544" w:rsidP="00D35B5E">
      <w:pPr>
        <w:pStyle w:val="Nidungvnbn"/>
        <w:rPr>
          <w:i/>
          <w:iCs/>
        </w:rPr>
      </w:pPr>
      <w:r w:rsidRPr="00EC1544">
        <w:rPr>
          <w:i/>
          <w:iCs/>
        </w:rPr>
        <w:t>Quy tắc:</w:t>
      </w:r>
    </w:p>
    <w:p w14:paraId="74E73055" w14:textId="1FC3E301" w:rsidR="00EC1544" w:rsidRDefault="00CA5A45" w:rsidP="00EC1544">
      <w:pPr>
        <w:pStyle w:val="Nidungvnbn"/>
        <w:numPr>
          <w:ilvl w:val="0"/>
          <w:numId w:val="9"/>
        </w:numPr>
      </w:pPr>
      <w:r w:rsidRPr="00CA5A45">
        <w:t>Trang web được Google lập chỉ mục</w:t>
      </w:r>
      <w:r>
        <w:t xml:space="preserve"> =&gt; Legitimate</w:t>
      </w:r>
    </w:p>
    <w:p w14:paraId="38E85DA7" w14:textId="59EC1D19" w:rsidR="00CA5A45" w:rsidRDefault="00CA5A45" w:rsidP="00EC1544">
      <w:pPr>
        <w:pStyle w:val="Nidungvnbn"/>
        <w:numPr>
          <w:ilvl w:val="0"/>
          <w:numId w:val="9"/>
        </w:numPr>
      </w:pPr>
      <w:r>
        <w:t>Nếu không =&gt; Phishing</w:t>
      </w:r>
    </w:p>
    <w:p w14:paraId="7D3BBC48" w14:textId="64008B12" w:rsidR="00E04264" w:rsidRPr="00635298" w:rsidRDefault="00E04264" w:rsidP="00E04264">
      <w:pPr>
        <w:pStyle w:val="Tiumccp3"/>
        <w:spacing w:before="120" w:after="120"/>
      </w:pPr>
      <w:r>
        <w:t xml:space="preserve">2.2.4.6 </w:t>
      </w:r>
      <w:r w:rsidR="000A57B2" w:rsidRPr="000A57B2">
        <w:t>Số lượng liên kết trỏ đến trang</w:t>
      </w:r>
    </w:p>
    <w:p w14:paraId="52251B7A" w14:textId="7D84DA70" w:rsidR="00CA5A45" w:rsidRDefault="00044814" w:rsidP="000A57B2">
      <w:pPr>
        <w:pStyle w:val="Nidungvnbn"/>
      </w:pPr>
      <w:r w:rsidRPr="00044814">
        <w:t>Số lượng liên kết trỏ đến trang web cho biết mức độ hợp pháp của nó, ngay cả khi một số liên kết có cùng tên miền (Dean, 2014). Trong tập dữ liệu của chúng</w:t>
      </w:r>
      <w:r>
        <w:t xml:space="preserve"> em</w:t>
      </w:r>
      <w:r w:rsidRPr="00044814">
        <w:t xml:space="preserve">, chúng </w:t>
      </w:r>
      <w:r>
        <w:t>em</w:t>
      </w:r>
      <w:r w:rsidRPr="00044814">
        <w:t xml:space="preserve"> thấy rằng 98% các mục tập dữ liệu </w:t>
      </w:r>
      <w:r>
        <w:t>giả mạo</w:t>
      </w:r>
      <w:r w:rsidRPr="00044814">
        <w:t xml:space="preserve"> không có liên kết trỏ đến chúng. Mặt khác, các trang web hợp pháp có ít nhất 2 liên kết bên ngoài trỏ đến chúng.</w:t>
      </w:r>
    </w:p>
    <w:p w14:paraId="0EA3224B" w14:textId="08BC35E7" w:rsidR="002C1579" w:rsidRPr="002C1579" w:rsidRDefault="002C1579" w:rsidP="002C1579">
      <w:pPr>
        <w:pStyle w:val="Nidungvnbn"/>
        <w:rPr>
          <w:i/>
          <w:iCs/>
        </w:rPr>
      </w:pPr>
      <w:r w:rsidRPr="002C1579">
        <w:rPr>
          <w:i/>
          <w:iCs/>
        </w:rPr>
        <w:t>Quy tắc:</w:t>
      </w:r>
    </w:p>
    <w:p w14:paraId="376C8F8C" w14:textId="495CAEE4" w:rsidR="002C1579" w:rsidRDefault="002929CA" w:rsidP="002C1579">
      <w:pPr>
        <w:pStyle w:val="Nidungvnbn"/>
        <w:numPr>
          <w:ilvl w:val="0"/>
          <w:numId w:val="9"/>
        </w:numPr>
      </w:pPr>
      <w:r w:rsidRPr="002929CA">
        <w:t>Liên kết Trỏ đến Trang web = 0</w:t>
      </w:r>
      <w:r>
        <w:t xml:space="preserve"> =&gt; Phishing</w:t>
      </w:r>
    </w:p>
    <w:p w14:paraId="03AE2A1D" w14:textId="6EC570D7" w:rsidR="002929CA" w:rsidRDefault="002929CA" w:rsidP="002C1579">
      <w:pPr>
        <w:pStyle w:val="Nidungvnbn"/>
        <w:numPr>
          <w:ilvl w:val="0"/>
          <w:numId w:val="9"/>
        </w:numPr>
      </w:pPr>
      <w:r w:rsidRPr="002929CA">
        <w:t>Liên kết Trỏ đến Trang web&gt; 0 và ≤ 2</w:t>
      </w:r>
      <w:r>
        <w:t xml:space="preserve"> =&gt; </w:t>
      </w:r>
      <w:r w:rsidRPr="002929CA">
        <w:t>Suspicious</w:t>
      </w:r>
    </w:p>
    <w:p w14:paraId="2786CE02" w14:textId="1EEFC66C" w:rsidR="002929CA" w:rsidRDefault="002929CA" w:rsidP="002C1579">
      <w:pPr>
        <w:pStyle w:val="Nidungvnbn"/>
        <w:numPr>
          <w:ilvl w:val="0"/>
          <w:numId w:val="9"/>
        </w:numPr>
      </w:pPr>
      <w:r>
        <w:t>Nếu không =&gt; Legitimate</w:t>
      </w:r>
    </w:p>
    <w:p w14:paraId="61E95B93" w14:textId="083A807A" w:rsidR="002E40C2" w:rsidRPr="00635298" w:rsidRDefault="002E40C2" w:rsidP="002E40C2">
      <w:pPr>
        <w:pStyle w:val="Tiumccp3"/>
        <w:spacing w:before="120" w:after="120"/>
      </w:pPr>
      <w:r>
        <w:t xml:space="preserve">2.2.4.7 </w:t>
      </w:r>
      <w:r w:rsidR="005C3190">
        <w:t>Đặc điểm</w:t>
      </w:r>
      <w:r w:rsidR="00C8378A" w:rsidRPr="00C8378A">
        <w:t xml:space="preserve"> dựa trên báo cáo thống kê</w:t>
      </w:r>
    </w:p>
    <w:p w14:paraId="6F9BEB4F" w14:textId="405040AE" w:rsidR="002929CA" w:rsidRDefault="0059167B" w:rsidP="00C8378A">
      <w:pPr>
        <w:pStyle w:val="Nidungvnbn"/>
      </w:pPr>
      <w:r w:rsidRPr="0059167B">
        <w:t xml:space="preserve">Một số bên như PhishTank (PhishTank Stats, 2010-2012) và StopBadware (StopBadware, 2010-2012) lập nhiều báo cáo thống kê về các trang web </w:t>
      </w:r>
      <w:r>
        <w:t>giả mạo</w:t>
      </w:r>
      <w:r w:rsidRPr="0059167B">
        <w:t xml:space="preserve"> tại mọi khoảng thời gian nhất định; một số là hàng tháng và một số khác là hàng quý. Trong nghiên cứu của </w:t>
      </w:r>
      <w:r w:rsidR="00AE6575">
        <w:t>chúng em</w:t>
      </w:r>
      <w:r w:rsidRPr="0059167B">
        <w:t xml:space="preserve">, chúng </w:t>
      </w:r>
      <w:r w:rsidR="00AE6575">
        <w:t>em</w:t>
      </w:r>
      <w:r w:rsidRPr="0059167B">
        <w:t xml:space="preserve"> đã sử dụng 2 dạng của mười thống kê hàng đầu từ PhishTank: “T</w:t>
      </w:r>
      <w:r w:rsidR="00FC0213">
        <w:t xml:space="preserve">op </w:t>
      </w:r>
      <w:r w:rsidRPr="0059167B">
        <w:t xml:space="preserve">10 </w:t>
      </w:r>
      <w:r w:rsidR="00FC0213">
        <w:t>Domains</w:t>
      </w:r>
      <w:r w:rsidRPr="0059167B">
        <w:t>” và “</w:t>
      </w:r>
      <w:r w:rsidR="00AE6575" w:rsidRPr="00AE6575">
        <w:t>Top 10 IPs</w:t>
      </w:r>
      <w:r w:rsidRPr="0059167B">
        <w:t xml:space="preserve">” theo báo cáo thống kê được công bố trong ba năm, bắt đầu từ tháng 1 năm 2010 đến tháng 11 năm 2012. Trong khi đối với “StopBadware”, </w:t>
      </w:r>
      <w:r w:rsidR="00AE6575">
        <w:t>c</w:t>
      </w:r>
      <w:r w:rsidRPr="0059167B">
        <w:t xml:space="preserve">húng </w:t>
      </w:r>
      <w:r w:rsidR="00AE6575">
        <w:t>em</w:t>
      </w:r>
      <w:r w:rsidRPr="0059167B">
        <w:t xml:space="preserve"> đã sử dụng</w:t>
      </w:r>
      <w:r w:rsidR="00AE6575">
        <w:t xml:space="preserve"> </w:t>
      </w:r>
      <w:r w:rsidRPr="0059167B">
        <w:t>“</w:t>
      </w:r>
      <w:r w:rsidR="00AE6575" w:rsidRPr="00AE6575">
        <w:t>Top 50</w:t>
      </w:r>
      <w:r w:rsidRPr="0059167B">
        <w:t>”.</w:t>
      </w:r>
    </w:p>
    <w:p w14:paraId="53F0D0AF" w14:textId="77BFF3AC" w:rsidR="00AE6575" w:rsidRPr="00AE6575" w:rsidRDefault="00AE6575" w:rsidP="00C8378A">
      <w:pPr>
        <w:pStyle w:val="Nidungvnbn"/>
        <w:rPr>
          <w:i/>
          <w:iCs/>
        </w:rPr>
      </w:pPr>
      <w:r w:rsidRPr="00AE6575">
        <w:rPr>
          <w:i/>
          <w:iCs/>
        </w:rPr>
        <w:t>Quy tắc:</w:t>
      </w:r>
    </w:p>
    <w:p w14:paraId="19F40A8B" w14:textId="2856307E" w:rsidR="00AE6575" w:rsidRDefault="00B104E8" w:rsidP="00AE6575">
      <w:pPr>
        <w:pStyle w:val="Nidungvnbn"/>
        <w:numPr>
          <w:ilvl w:val="0"/>
          <w:numId w:val="9"/>
        </w:numPr>
      </w:pPr>
      <w:r w:rsidRPr="00B104E8">
        <w:t>Máy chủ lưu trữ thuộc các IP lừa đảo hàng đầu hoặc các miền lừa đảo hàng đầu</w:t>
      </w:r>
      <w:r>
        <w:t xml:space="preserve"> =&gt; Phishing</w:t>
      </w:r>
    </w:p>
    <w:p w14:paraId="0D8F0A1F" w14:textId="3A9E0314" w:rsidR="00B104E8" w:rsidRPr="00C8378A" w:rsidRDefault="00B104E8" w:rsidP="00AE6575">
      <w:pPr>
        <w:pStyle w:val="Nidungvnbn"/>
        <w:numPr>
          <w:ilvl w:val="0"/>
          <w:numId w:val="9"/>
        </w:numPr>
      </w:pPr>
      <w:r>
        <w:t>Nếu không =&gt; Legitimate</w:t>
      </w:r>
    </w:p>
    <w:p w14:paraId="24B35C45" w14:textId="6957D190" w:rsidR="0070655B" w:rsidRPr="003C238D" w:rsidRDefault="0070655B" w:rsidP="0070655B">
      <w:pPr>
        <w:pStyle w:val="Tiumccp1"/>
        <w:spacing w:before="120" w:after="120"/>
        <w:outlineLvl w:val="1"/>
        <w:rPr>
          <w:lang w:val="vi-VN"/>
        </w:rPr>
      </w:pPr>
      <w:bookmarkStart w:id="30" w:name="_Toc91377767"/>
      <w:r>
        <w:t>2.3 Thuật toán sử dụng</w:t>
      </w:r>
      <w:bookmarkEnd w:id="30"/>
    </w:p>
    <w:p w14:paraId="424E562F" w14:textId="40343D57" w:rsidR="00FD4DF1" w:rsidRDefault="00FD4DF1" w:rsidP="00FD4DF1">
      <w:pPr>
        <w:pStyle w:val="Tiumccp2"/>
        <w:spacing w:before="120" w:after="120"/>
        <w:outlineLvl w:val="2"/>
      </w:pPr>
      <w:bookmarkStart w:id="31" w:name="_Toc91377768"/>
      <w:r>
        <w:t xml:space="preserve">2.3.1 </w:t>
      </w:r>
      <w:r w:rsidR="001575E9">
        <w:t>Random Forest</w:t>
      </w:r>
      <w:bookmarkEnd w:id="31"/>
    </w:p>
    <w:p w14:paraId="2D02F044" w14:textId="3B5A6440" w:rsidR="000F7F59" w:rsidRDefault="004C2D8F" w:rsidP="000F7F59">
      <w:pPr>
        <w:pStyle w:val="Nidungvnbn"/>
      </w:pPr>
      <w:r>
        <w:t xml:space="preserve">Random Forest (Rừng ngẫu nhiên) </w:t>
      </w:r>
      <w:r w:rsidR="000F7F59">
        <w:t>là một thuật toán học có giám sát. Như tên gọi của nó, Rừng ngẫu nhiên sử dụng các cây (tree) để làm nền tảng. Rừng ngẫu nhiên là một tập hợp của các Decision Tree, mà mỗi cây được chọn theo một thuật toán dựa vào ngẫu nhiên.</w:t>
      </w:r>
    </w:p>
    <w:p w14:paraId="64C823C3" w14:textId="77777777" w:rsidR="000F7F59" w:rsidRDefault="000F7F59" w:rsidP="000F7F59">
      <w:pPr>
        <w:pStyle w:val="Nidungvnbn"/>
      </w:pPr>
      <w:r>
        <w:t>Decision Tree là tên đại diện cho một nhóm thuật toán phát triển dựa trên Cây quyết định. Ở đó, mỗi Node của cây sẽ là các thuộc tính, và các nhánh là giá trị lựa chọn của thuộc tính đó. Bằng cách đi theo các giá trị thuộc tính trên cây, Cây quyết định sẽ cho ta biết giá trị dự đoán. Nhóm thuật toán cây quyết định có một điểm mạnh đó là có thể sử dụng cho cả bài toán Phân loại (Classification) và Hồi quy (Regression).</w:t>
      </w:r>
    </w:p>
    <w:p w14:paraId="6E347301" w14:textId="322F4B9F" w:rsidR="00BB6887" w:rsidRDefault="000F7F59" w:rsidP="000F7F59">
      <w:pPr>
        <w:pStyle w:val="Nidungvnbn"/>
      </w:pPr>
      <w:r>
        <w:t>Random Forest hoạt động bằng cách đánh giá nhiều Cây quyết định ngẫu nhiên, và lấy ra kết quả được đánh giá tốt nhất trong số kết quả trả về.</w:t>
      </w:r>
    </w:p>
    <w:p w14:paraId="5B74E82E" w14:textId="4AFA4609" w:rsidR="00651729" w:rsidRDefault="00492C01" w:rsidP="00492C01">
      <w:pPr>
        <w:pStyle w:val="Nidungvnbn"/>
        <w:ind w:firstLine="0"/>
        <w:jc w:val="center"/>
      </w:pPr>
      <w:r w:rsidRPr="00492C01">
        <w:rPr>
          <w:noProof/>
          <w:lang w:val="vi-VN" w:eastAsia="vi-VN"/>
        </w:rPr>
        <w:drawing>
          <wp:inline distT="0" distB="0" distL="0" distR="0" wp14:anchorId="4CA203E3" wp14:editId="24726BFD">
            <wp:extent cx="5791835" cy="3724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724275"/>
                    </a:xfrm>
                    <a:prstGeom prst="rect">
                      <a:avLst/>
                    </a:prstGeom>
                  </pic:spPr>
                </pic:pic>
              </a:graphicData>
            </a:graphic>
          </wp:inline>
        </w:drawing>
      </w:r>
    </w:p>
    <w:p w14:paraId="7E5DA500" w14:textId="37DF6F1A" w:rsidR="00471EC0" w:rsidRDefault="00975F5C" w:rsidP="00975F5C">
      <w:pPr>
        <w:pStyle w:val="Nidungvnbn"/>
        <w:jc w:val="center"/>
      </w:pPr>
      <w:bookmarkStart w:id="32" w:name="_Toc91377785"/>
      <w:r>
        <w:t xml:space="preserve">Hình 2. </w:t>
      </w:r>
      <w:r w:rsidR="00F84855">
        <w:fldChar w:fldCharType="begin"/>
      </w:r>
      <w:r w:rsidR="00F84855">
        <w:instrText xml:space="preserve"> SEQ Hình_2. \* ARABIC </w:instrText>
      </w:r>
      <w:r w:rsidR="00F84855">
        <w:fldChar w:fldCharType="separate"/>
      </w:r>
      <w:r w:rsidR="00743882">
        <w:rPr>
          <w:noProof/>
        </w:rPr>
        <w:t>1</w:t>
      </w:r>
      <w:r w:rsidR="00F84855">
        <w:rPr>
          <w:noProof/>
        </w:rPr>
        <w:fldChar w:fldCharType="end"/>
      </w:r>
      <w:r>
        <w:t>: Thuật toán Random Forest sử dụng trong đồ án</w:t>
      </w:r>
      <w:bookmarkEnd w:id="32"/>
    </w:p>
    <w:p w14:paraId="69988111" w14:textId="77777777" w:rsidR="004F51CD" w:rsidRDefault="004F51CD" w:rsidP="00975F5C">
      <w:pPr>
        <w:pStyle w:val="Nidungvnbn"/>
        <w:jc w:val="center"/>
      </w:pPr>
    </w:p>
    <w:p w14:paraId="57057140" w14:textId="5A944474" w:rsidR="00471EC0" w:rsidRDefault="00471EC0" w:rsidP="00471EC0">
      <w:pPr>
        <w:pStyle w:val="Tiumccp2"/>
        <w:spacing w:before="120" w:after="120"/>
        <w:outlineLvl w:val="2"/>
      </w:pPr>
      <w:bookmarkStart w:id="33" w:name="_Toc91377769"/>
      <w:r>
        <w:t>2.3.2 Logistic Regression</w:t>
      </w:r>
      <w:bookmarkEnd w:id="33"/>
    </w:p>
    <w:p w14:paraId="0512F1DB" w14:textId="632D4F92" w:rsidR="00E13693" w:rsidRDefault="00BF7214" w:rsidP="00E13693">
      <w:pPr>
        <w:pStyle w:val="Nidungvnbn"/>
      </w:pPr>
      <w:r>
        <w:t xml:space="preserve">Logistic Regression (Hồi quy logistic) </w:t>
      </w:r>
      <w:r w:rsidR="004773F9">
        <w:t xml:space="preserve">là một </w:t>
      </w:r>
      <w:r w:rsidR="004773F9" w:rsidRPr="004773F9">
        <w:t>thuật toán đơn giản nhưng lại rất hiệu quả trong bài toán phân loại (Classification).</w:t>
      </w:r>
      <w:r w:rsidR="004773F9">
        <w:t xml:space="preserve"> </w:t>
      </w:r>
      <w:r w:rsidR="002B6DD6">
        <w:t>Hồi quy logistic</w:t>
      </w:r>
      <w:r w:rsidR="002B6DD6" w:rsidRPr="00101CB8">
        <w:t xml:space="preserve"> </w:t>
      </w:r>
      <w:r w:rsidR="00101CB8" w:rsidRPr="00101CB8">
        <w:t>là một phương pháp phân tích thống kê được sử dụng để dự đoán giá trị dữ liệu dựa trên các quan sát trước đó của tập dữ liệu.</w:t>
      </w:r>
      <w:r w:rsidR="00101CB8">
        <w:t xml:space="preserve"> </w:t>
      </w:r>
      <w:r w:rsidR="00101CB8" w:rsidRPr="00101CB8">
        <w:t>Mục đích của hồi quy logistic là ước tính xác suất của các sự kiện, bao gồm xác định mối quan hệ giữa các tính năng</w:t>
      </w:r>
      <w:r w:rsidR="003A4405">
        <w:t>,</w:t>
      </w:r>
      <w:r w:rsidR="00101CB8" w:rsidRPr="00101CB8">
        <w:t xml:space="preserve"> từ đó đự đoán xác suất của các kết quả</w:t>
      </w:r>
      <w:r w:rsidR="00101CB8">
        <w:t>.</w:t>
      </w:r>
    </w:p>
    <w:p w14:paraId="5C5291EB" w14:textId="4B49C275" w:rsidR="003B328B" w:rsidRDefault="003B328B" w:rsidP="003B328B">
      <w:pPr>
        <w:pStyle w:val="Nidungvnbn"/>
        <w:ind w:firstLine="0"/>
        <w:jc w:val="center"/>
      </w:pPr>
      <w:r w:rsidRPr="003B328B">
        <w:rPr>
          <w:noProof/>
          <w:lang w:val="vi-VN" w:eastAsia="vi-VN"/>
        </w:rPr>
        <w:drawing>
          <wp:inline distT="0" distB="0" distL="0" distR="0" wp14:anchorId="435C7BAF" wp14:editId="409E5C8A">
            <wp:extent cx="5791835" cy="221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16150"/>
                    </a:xfrm>
                    <a:prstGeom prst="rect">
                      <a:avLst/>
                    </a:prstGeom>
                  </pic:spPr>
                </pic:pic>
              </a:graphicData>
            </a:graphic>
          </wp:inline>
        </w:drawing>
      </w:r>
    </w:p>
    <w:p w14:paraId="67B5E110" w14:textId="0CF631A1" w:rsidR="00B30C26" w:rsidRDefault="00B30C26" w:rsidP="0060554F">
      <w:pPr>
        <w:pStyle w:val="Nidungvnbn"/>
        <w:jc w:val="center"/>
      </w:pPr>
      <w:bookmarkStart w:id="34" w:name="_Toc91377786"/>
      <w:r>
        <w:t xml:space="preserve">Hình 2. </w:t>
      </w:r>
      <w:r w:rsidR="00F84855">
        <w:fldChar w:fldCharType="begin"/>
      </w:r>
      <w:r w:rsidR="00F84855">
        <w:instrText xml:space="preserve"> SEQ Hình_2. \* ARABIC </w:instrText>
      </w:r>
      <w:r w:rsidR="00F84855">
        <w:fldChar w:fldCharType="separate"/>
      </w:r>
      <w:r w:rsidR="00743882">
        <w:rPr>
          <w:noProof/>
        </w:rPr>
        <w:t>2</w:t>
      </w:r>
      <w:r w:rsidR="00F84855">
        <w:rPr>
          <w:noProof/>
        </w:rPr>
        <w:fldChar w:fldCharType="end"/>
      </w:r>
      <w:r>
        <w:t>: Thuật toán Logistic Regression sử dụng trong đồ án</w:t>
      </w:r>
      <w:bookmarkEnd w:id="34"/>
    </w:p>
    <w:p w14:paraId="0E70E6AA" w14:textId="3F4A83D8" w:rsidR="00C50B28" w:rsidRDefault="00C50B28" w:rsidP="00C50B28">
      <w:pPr>
        <w:pStyle w:val="Tiumccp2"/>
        <w:spacing w:before="120" w:after="120"/>
        <w:outlineLvl w:val="2"/>
      </w:pPr>
      <w:bookmarkStart w:id="35" w:name="_Toc91377770"/>
      <w:r>
        <w:t xml:space="preserve">2.3.3 </w:t>
      </w:r>
      <w:r w:rsidR="00514198">
        <w:t>Support Vector Machine</w:t>
      </w:r>
      <w:bookmarkEnd w:id="35"/>
    </w:p>
    <w:p w14:paraId="0510F045" w14:textId="5283FF48" w:rsidR="00C50B28" w:rsidRDefault="00D949AE" w:rsidP="00552961">
      <w:pPr>
        <w:pStyle w:val="Nidungvnbn"/>
      </w:pPr>
      <w:r w:rsidRPr="00D949AE">
        <w:t xml:space="preserve">Support </w:t>
      </w:r>
      <w:r w:rsidR="007368FF">
        <w:t>V</w:t>
      </w:r>
      <w:r w:rsidRPr="00D949AE">
        <w:t xml:space="preserve">ector </w:t>
      </w:r>
      <w:r w:rsidR="007368FF">
        <w:t>M</w:t>
      </w:r>
      <w:r w:rsidRPr="00D949AE">
        <w:t>achine</w:t>
      </w:r>
      <w:r>
        <w:t xml:space="preserve"> (SVM) </w:t>
      </w:r>
      <w:r w:rsidR="00890EDA" w:rsidRPr="00890EDA">
        <w:t>là một thuật toán mạnh mẽ trong công nghệ</w:t>
      </w:r>
      <w:r w:rsidR="00890EDA">
        <w:t xml:space="preserve"> </w:t>
      </w:r>
      <w:r w:rsidR="00890EDA" w:rsidRPr="00890EDA">
        <w:t>học</w:t>
      </w:r>
      <w:r w:rsidR="00890EDA">
        <w:t xml:space="preserve"> máy</w:t>
      </w:r>
      <w:r w:rsidR="00890EDA" w:rsidRPr="00890EDA">
        <w:t xml:space="preserve">. Trong </w:t>
      </w:r>
      <w:r w:rsidR="007368FF" w:rsidRPr="00D949AE">
        <w:t xml:space="preserve">Support </w:t>
      </w:r>
      <w:r w:rsidR="007368FF">
        <w:t>V</w:t>
      </w:r>
      <w:r w:rsidR="007368FF" w:rsidRPr="00D949AE">
        <w:t xml:space="preserve">ector </w:t>
      </w:r>
      <w:r w:rsidR="007368FF">
        <w:t>M</w:t>
      </w:r>
      <w:r w:rsidR="007368FF" w:rsidRPr="00D949AE">
        <w:t>achine</w:t>
      </w:r>
      <w:r w:rsidR="00890EDA" w:rsidRPr="00890EDA">
        <w:t xml:space="preserve">, mỗi mục dữ liệu được vẽ dưới dạng một điểm trong không gian n chiều và </w:t>
      </w:r>
      <w:r w:rsidR="007368FF">
        <w:t>SVM</w:t>
      </w:r>
      <w:r w:rsidR="00890EDA" w:rsidRPr="00890EDA">
        <w:t xml:space="preserve"> xây dựng đường phân cách để phân loại hai lớp, đường phân tách này còn được gọi là siêu phẳng</w:t>
      </w:r>
      <w:r w:rsidR="007368FF">
        <w:t xml:space="preserve"> (</w:t>
      </w:r>
      <w:r w:rsidR="007368FF" w:rsidRPr="007368FF">
        <w:t>hyperplane</w:t>
      </w:r>
      <w:r w:rsidR="007368FF">
        <w:t>).</w:t>
      </w:r>
    </w:p>
    <w:p w14:paraId="2CE543C6" w14:textId="190DF2F6" w:rsidR="007368FF" w:rsidRDefault="00F27FE1" w:rsidP="00552961">
      <w:pPr>
        <w:pStyle w:val="Nidungvnbn"/>
      </w:pPr>
      <w:r w:rsidRPr="00D949AE">
        <w:t xml:space="preserve">Support </w:t>
      </w:r>
      <w:r>
        <w:t>V</w:t>
      </w:r>
      <w:r w:rsidRPr="00D949AE">
        <w:t xml:space="preserve">ector </w:t>
      </w:r>
      <w:r>
        <w:t>M</w:t>
      </w:r>
      <w:r w:rsidRPr="00D949AE">
        <w:t>achine</w:t>
      </w:r>
      <w:r>
        <w:t xml:space="preserve"> </w:t>
      </w:r>
      <w:r w:rsidRPr="00F27FE1">
        <w:t xml:space="preserve">tìm kiếm các điểm gần nhất được gọi là support vector và khi nó tìm thấy điểm gần nhất, nó sẽ vẽ một đường nối với chúng. </w:t>
      </w:r>
      <w:r w:rsidRPr="00D949AE">
        <w:t xml:space="preserve">Support </w:t>
      </w:r>
      <w:r>
        <w:t>V</w:t>
      </w:r>
      <w:r w:rsidRPr="00D949AE">
        <w:t xml:space="preserve">ector </w:t>
      </w:r>
      <w:r>
        <w:t>M</w:t>
      </w:r>
      <w:r w:rsidRPr="00D949AE">
        <w:t>achine</w:t>
      </w:r>
      <w:r>
        <w:t xml:space="preserve"> </w:t>
      </w:r>
      <w:r w:rsidRPr="00F27FE1">
        <w:t xml:space="preserve">sau đó xây dựng đường phân cách chia đôi và vuông góc với đường nối. Để phân loại dữ liệu một cách hoàn hảo, </w:t>
      </w:r>
      <w:r>
        <w:t>biên độ</w:t>
      </w:r>
      <w:r w:rsidRPr="00F27FE1">
        <w:t xml:space="preserve"> phải tối đa. Ở đây lề là khoảng cách giữa siêu phẳng và </w:t>
      </w:r>
      <w:r w:rsidR="00D0399F" w:rsidRPr="00F27FE1">
        <w:t>support vector</w:t>
      </w:r>
      <w:r w:rsidRPr="00F27FE1">
        <w:t>. Trong kịch bản thực</w:t>
      </w:r>
      <w:r w:rsidR="004D5D4E">
        <w:t xml:space="preserve"> tế</w:t>
      </w:r>
      <w:r w:rsidRPr="00F27FE1">
        <w:t xml:space="preserve">, không thể tách dữ liệu phức tạp và dữ liệu phi tuyến tính, để giải quyết vấn đề này, </w:t>
      </w:r>
      <w:r w:rsidR="00FD772E">
        <w:t>SVM</w:t>
      </w:r>
      <w:r w:rsidRPr="00F27FE1">
        <w:t xml:space="preserve"> sử dụng thủ thuật hạt nhân để biến đổi không gian chiều thấp hơn sang không gian chiều cao hơn.</w:t>
      </w:r>
    </w:p>
    <w:p w14:paraId="472E7FA3" w14:textId="52DD7DF3" w:rsidR="004D5D4E" w:rsidRPr="00552961" w:rsidRDefault="00725FBB" w:rsidP="005435CF">
      <w:pPr>
        <w:pStyle w:val="Nidungvnbn"/>
        <w:ind w:firstLine="0"/>
        <w:jc w:val="center"/>
      </w:pPr>
      <w:r w:rsidRPr="00725FBB">
        <w:rPr>
          <w:noProof/>
          <w:lang w:val="vi-VN" w:eastAsia="vi-VN"/>
        </w:rPr>
        <w:drawing>
          <wp:inline distT="0" distB="0" distL="0" distR="0" wp14:anchorId="1635B80F" wp14:editId="25488A11">
            <wp:extent cx="5791835" cy="3481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81705"/>
                    </a:xfrm>
                    <a:prstGeom prst="rect">
                      <a:avLst/>
                    </a:prstGeom>
                  </pic:spPr>
                </pic:pic>
              </a:graphicData>
            </a:graphic>
          </wp:inline>
        </w:drawing>
      </w:r>
    </w:p>
    <w:p w14:paraId="1B02D72C" w14:textId="376ABDFC" w:rsidR="00471EC0" w:rsidRDefault="00743882" w:rsidP="00743882">
      <w:pPr>
        <w:pStyle w:val="Nidungvnbn"/>
        <w:jc w:val="center"/>
      </w:pPr>
      <w:bookmarkStart w:id="36" w:name="_Toc91377787"/>
      <w:r>
        <w:t xml:space="preserve">Hình 2. </w:t>
      </w:r>
      <w:r w:rsidR="00F84855">
        <w:fldChar w:fldCharType="begin"/>
      </w:r>
      <w:r w:rsidR="00F84855">
        <w:instrText xml:space="preserve"> SEQ Hình_2. \* ARABIC </w:instrText>
      </w:r>
      <w:r w:rsidR="00F84855">
        <w:fldChar w:fldCharType="separate"/>
      </w:r>
      <w:r>
        <w:rPr>
          <w:noProof/>
        </w:rPr>
        <w:t>3</w:t>
      </w:r>
      <w:r w:rsidR="00F84855">
        <w:rPr>
          <w:noProof/>
        </w:rPr>
        <w:fldChar w:fldCharType="end"/>
      </w:r>
      <w:r>
        <w:t>: Thuật toán SVM sử dụng trong đồ án</w:t>
      </w:r>
      <w:bookmarkEnd w:id="36"/>
    </w:p>
    <w:p w14:paraId="109CCAD9" w14:textId="77777777" w:rsidR="00564C3B" w:rsidRDefault="00564C3B">
      <w:pPr>
        <w:spacing w:after="200" w:line="276" w:lineRule="auto"/>
        <w:rPr>
          <w:b/>
          <w:sz w:val="32"/>
          <w:szCs w:val="32"/>
        </w:rPr>
      </w:pPr>
      <w:r>
        <w:br w:type="page"/>
      </w:r>
    </w:p>
    <w:p w14:paraId="15D64385" w14:textId="404ACCBA" w:rsidR="00453AB1" w:rsidRPr="00453AB1" w:rsidRDefault="00453AB1" w:rsidP="003067E3">
      <w:pPr>
        <w:pStyle w:val="Chng"/>
        <w:spacing w:before="120" w:after="120"/>
        <w:jc w:val="center"/>
        <w:outlineLvl w:val="0"/>
      </w:pPr>
      <w:bookmarkStart w:id="37" w:name="_Toc91377771"/>
      <w:r w:rsidRPr="00453AB1">
        <w:t>CHƯƠNG 3</w:t>
      </w:r>
      <w:r w:rsidR="004A7C39">
        <w:t xml:space="preserve"> –</w:t>
      </w:r>
      <w:r w:rsidR="00024496">
        <w:t xml:space="preserve"> </w:t>
      </w:r>
      <w:bookmarkEnd w:id="28"/>
      <w:r w:rsidR="00460BB9">
        <w:t>DEMO</w:t>
      </w:r>
      <w:bookmarkEnd w:id="37"/>
    </w:p>
    <w:p w14:paraId="1F0ABC04" w14:textId="064598E1" w:rsidR="00453AB1" w:rsidRDefault="00CA1C39" w:rsidP="003067E3">
      <w:pPr>
        <w:pStyle w:val="Tiumccp1"/>
        <w:spacing w:before="120" w:after="120"/>
        <w:outlineLvl w:val="1"/>
      </w:pPr>
      <w:bookmarkStart w:id="38" w:name="_Toc387692921"/>
      <w:bookmarkStart w:id="39" w:name="_Toc91377772"/>
      <w:r>
        <w:t xml:space="preserve">3.1 </w:t>
      </w:r>
      <w:bookmarkEnd w:id="38"/>
      <w:r w:rsidR="005349D2">
        <w:t>Chức năng</w:t>
      </w:r>
      <w:r w:rsidR="00FE51F7">
        <w:t xml:space="preserve"> có trong </w:t>
      </w:r>
      <w:r w:rsidR="00203ECA">
        <w:t>demo</w:t>
      </w:r>
      <w:bookmarkEnd w:id="39"/>
    </w:p>
    <w:p w14:paraId="13786F69" w14:textId="29A2D2AA" w:rsidR="002709F7" w:rsidRDefault="002709F7" w:rsidP="002709F7">
      <w:pPr>
        <w:pStyle w:val="Nidungvnbn"/>
        <w:ind w:left="709" w:firstLine="0"/>
      </w:pPr>
      <w:r>
        <w:t>Các model dự đoán Phising website được dùng để dán nhán phân loại trang web dựa trên các đặc điểm được trích xuất ra từ URL đưa vào.</w:t>
      </w:r>
    </w:p>
    <w:p w14:paraId="095C770A" w14:textId="7B94E05B" w:rsidR="00DC00DB" w:rsidRDefault="00DC00DB" w:rsidP="00FE51F7">
      <w:pPr>
        <w:pStyle w:val="Nidungvnbn"/>
      </w:pPr>
      <w:r>
        <w:t>Các tài nguyên được sử dụng để xây dựng model:</w:t>
      </w:r>
    </w:p>
    <w:p w14:paraId="14844321" w14:textId="408030CE" w:rsidR="00DC00DB" w:rsidRDefault="002709F7" w:rsidP="00DC00DB">
      <w:pPr>
        <w:pStyle w:val="Nidungvnbn"/>
        <w:numPr>
          <w:ilvl w:val="0"/>
          <w:numId w:val="9"/>
        </w:numPr>
      </w:pPr>
      <w:r>
        <w:t>Phising Website Feature dùng để làm dữ liệu cho tập training và tập test.</w:t>
      </w:r>
    </w:p>
    <w:p w14:paraId="10DD145E" w14:textId="7CD2F188" w:rsidR="002709F7" w:rsidRDefault="002709F7" w:rsidP="00DC00DB">
      <w:pPr>
        <w:pStyle w:val="Nidungvnbn"/>
        <w:numPr>
          <w:ilvl w:val="0"/>
          <w:numId w:val="9"/>
        </w:numPr>
      </w:pPr>
      <w:r>
        <w:t>Tập dữ liệu URL Phising</w:t>
      </w:r>
      <w:r w:rsidR="004B2879">
        <w:t xml:space="preserve"> chứa các url lừa đảo.</w:t>
      </w:r>
    </w:p>
    <w:p w14:paraId="52D20EAE" w14:textId="197DC788" w:rsidR="00FE51F7" w:rsidRDefault="009E1C5F" w:rsidP="00FE51F7">
      <w:pPr>
        <w:pStyle w:val="Nidungvnbn"/>
      </w:pPr>
      <w:r>
        <w:t>Chương trình của chúng em gồm có 3 chức năng như sau:</w:t>
      </w:r>
    </w:p>
    <w:p w14:paraId="52D050D3" w14:textId="25E51C4B" w:rsidR="009E1C5F" w:rsidRDefault="009E1C5F" w:rsidP="009E398A">
      <w:pPr>
        <w:pStyle w:val="Nidungvnbn"/>
        <w:numPr>
          <w:ilvl w:val="0"/>
          <w:numId w:val="16"/>
        </w:numPr>
      </w:pPr>
      <w:r>
        <w:t>Chạy single URL trên trình duyệt web</w:t>
      </w:r>
      <w:r w:rsidR="00731951">
        <w:t xml:space="preserve">, người dùng có thể lựa chọn 1 trong </w:t>
      </w:r>
      <w:r>
        <w:t xml:space="preserve">3 thuật toán </w:t>
      </w:r>
      <w:r w:rsidR="00731951">
        <w:t>để kiểm tra</w:t>
      </w:r>
      <w:r w:rsidR="004B2879">
        <w:t>.</w:t>
      </w:r>
    </w:p>
    <w:p w14:paraId="6DD66AD0" w14:textId="69A4CE2F" w:rsidR="009E1C5F" w:rsidRDefault="009E1C5F" w:rsidP="009E398A">
      <w:pPr>
        <w:pStyle w:val="Nidungvnbn"/>
        <w:numPr>
          <w:ilvl w:val="0"/>
          <w:numId w:val="16"/>
        </w:numPr>
      </w:pPr>
      <w:r>
        <w:t xml:space="preserve">Chạy Multi URLs trên trình duyệt </w:t>
      </w:r>
      <w:r w:rsidR="00451324">
        <w:t>web, người dùng có thể lựa chọn 1 trong 3 thuật toán để kiểm tra</w:t>
      </w:r>
      <w:r w:rsidR="004B2879">
        <w:t>.</w:t>
      </w:r>
      <w:bookmarkStart w:id="40" w:name="_GoBack"/>
      <w:bookmarkEnd w:id="40"/>
    </w:p>
    <w:p w14:paraId="65B338D2" w14:textId="2EB99920" w:rsidR="009E398A" w:rsidRDefault="009E398A" w:rsidP="009E398A">
      <w:pPr>
        <w:pStyle w:val="Nidungvnbn"/>
        <w:numPr>
          <w:ilvl w:val="0"/>
          <w:numId w:val="16"/>
        </w:numPr>
      </w:pPr>
      <w:r>
        <w:t>Chạy trực tiếp trên Command Prompt.</w:t>
      </w:r>
    </w:p>
    <w:p w14:paraId="21342423" w14:textId="5D8B0BB3" w:rsidR="00EC4C77" w:rsidRDefault="00EC4C77" w:rsidP="00EC4C77">
      <w:pPr>
        <w:pStyle w:val="Nidungvnbn"/>
        <w:ind w:left="720" w:firstLine="0"/>
      </w:pPr>
      <w:r>
        <w:t>=&gt; Kết quả trả về là nhãn nhận dạng trang web đó có phải là trang web phising hay không.</w:t>
      </w:r>
    </w:p>
    <w:p w14:paraId="557660D7" w14:textId="161A17D5" w:rsidR="00880F59" w:rsidRDefault="00880F59" w:rsidP="003067E3">
      <w:pPr>
        <w:pStyle w:val="Tiumccp1"/>
        <w:spacing w:before="120" w:after="120"/>
        <w:outlineLvl w:val="1"/>
      </w:pPr>
      <w:bookmarkStart w:id="41" w:name="_Toc387692922"/>
      <w:bookmarkStart w:id="42" w:name="_Toc91377773"/>
      <w:r>
        <w:t xml:space="preserve">3.2 </w:t>
      </w:r>
      <w:bookmarkEnd w:id="41"/>
      <w:r>
        <w:t>Chạy chương trình demo</w:t>
      </w:r>
      <w:bookmarkEnd w:id="42"/>
    </w:p>
    <w:p w14:paraId="0211058C" w14:textId="4B11A448" w:rsidR="00880F59" w:rsidRDefault="00E87C34" w:rsidP="00E87C34">
      <w:pPr>
        <w:pStyle w:val="Tiumccp2"/>
        <w:spacing w:before="120" w:after="120"/>
        <w:outlineLvl w:val="2"/>
      </w:pPr>
      <w:bookmarkStart w:id="43" w:name="_Toc91377774"/>
      <w:r>
        <w:t>3.2.1 Cài đặt thư viện Python</w:t>
      </w:r>
      <w:bookmarkEnd w:id="43"/>
    </w:p>
    <w:p w14:paraId="34AF7A15" w14:textId="77777777" w:rsidR="00CC217B" w:rsidRDefault="00367263" w:rsidP="003D017C">
      <w:pPr>
        <w:pStyle w:val="Nidungvnbn"/>
      </w:pPr>
      <w:r>
        <w:t xml:space="preserve">Trước khi chạy </w:t>
      </w:r>
      <w:r w:rsidR="003067E3">
        <w:t>chương trình demo</w:t>
      </w:r>
      <w:r>
        <w:t>,</w:t>
      </w:r>
      <w:r w:rsidR="003067E3">
        <w:t xml:space="preserve"> ta cần phải cài đặt đầy đủ các thư viện python</w:t>
      </w:r>
      <w:r w:rsidR="00CC217B">
        <w:t xml:space="preserve"> sau đây. </w:t>
      </w:r>
      <w:r w:rsidR="00CC217B" w:rsidRPr="00386651">
        <w:rPr>
          <w:b/>
          <w:bCs/>
        </w:rPr>
        <w:t>Lưu ý</w:t>
      </w:r>
      <w:r w:rsidR="00CC217B">
        <w:t xml:space="preserve"> chương trình sẽ chạy </w:t>
      </w:r>
      <w:r w:rsidR="00CC217B" w:rsidRPr="00386651">
        <w:rPr>
          <w:b/>
          <w:bCs/>
        </w:rPr>
        <w:t>sai</w:t>
      </w:r>
      <w:r w:rsidR="00CC217B">
        <w:t xml:space="preserve"> hoặc </w:t>
      </w:r>
      <w:r w:rsidR="00CC217B" w:rsidRPr="00386651">
        <w:rPr>
          <w:b/>
          <w:bCs/>
        </w:rPr>
        <w:t>bị lỗi</w:t>
      </w:r>
      <w:r w:rsidR="00CC217B">
        <w:t xml:space="preserve"> nếu không cài đặt đầy đủ các thư viện yêu cầu.</w:t>
      </w:r>
    </w:p>
    <w:p w14:paraId="5AA5567E" w14:textId="435793F4" w:rsidR="003F4A50" w:rsidRDefault="00CC217B" w:rsidP="003D017C">
      <w:pPr>
        <w:pStyle w:val="Nidungvnbn"/>
      </w:pPr>
      <w:r>
        <w:t>Mở Command Prompt, cài đặt</w:t>
      </w:r>
      <w:r w:rsidR="00FE1864">
        <w:t xml:space="preserve"> </w:t>
      </w:r>
      <w:r>
        <w:t>các thư viện python bằng câu lệnh:</w:t>
      </w:r>
    </w:p>
    <w:p w14:paraId="11D3D707" w14:textId="78112969" w:rsidR="00CC217B" w:rsidRPr="00CC217B" w:rsidRDefault="00CC217B" w:rsidP="00CC217B">
      <w:pPr>
        <w:pStyle w:val="Nidungvnbn"/>
        <w:jc w:val="center"/>
        <w:rPr>
          <w:b/>
          <w:bCs/>
        </w:rPr>
      </w:pPr>
      <w:r w:rsidRPr="00CC217B">
        <w:rPr>
          <w:b/>
          <w:bCs/>
        </w:rPr>
        <w:t xml:space="preserve">pip install </w:t>
      </w:r>
      <w:r w:rsidRPr="00CC217B">
        <w:rPr>
          <w:b/>
          <w:bCs/>
          <w:i/>
          <w:iCs/>
        </w:rPr>
        <w:t>library_name</w:t>
      </w:r>
    </w:p>
    <w:p w14:paraId="519416A2" w14:textId="219DDF3B" w:rsidR="00DC5F0E" w:rsidRDefault="00CC217B" w:rsidP="003D017C">
      <w:pPr>
        <w:pStyle w:val="Nidungvnbn"/>
      </w:pPr>
      <w:r>
        <w:t>Trong đó library_name là tên thư viện trong python</w:t>
      </w:r>
      <w:r w:rsidR="00FF7535">
        <w:t>.</w:t>
      </w:r>
    </w:p>
    <w:p w14:paraId="4089A49D" w14:textId="5AEBE8BD" w:rsidR="005166F2" w:rsidRDefault="005166F2" w:rsidP="000065B2">
      <w:pPr>
        <w:pStyle w:val="Nidungvnbn"/>
        <w:ind w:firstLine="0"/>
        <w:jc w:val="center"/>
      </w:pPr>
      <w:r w:rsidRPr="005166F2">
        <w:rPr>
          <w:noProof/>
          <w:lang w:val="vi-VN" w:eastAsia="vi-VN"/>
        </w:rPr>
        <w:drawing>
          <wp:inline distT="0" distB="0" distL="0" distR="0" wp14:anchorId="189DABD2" wp14:editId="565B2AB8">
            <wp:extent cx="4901300" cy="1859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5968" cy="1864844"/>
                    </a:xfrm>
                    <a:prstGeom prst="rect">
                      <a:avLst/>
                    </a:prstGeom>
                  </pic:spPr>
                </pic:pic>
              </a:graphicData>
            </a:graphic>
          </wp:inline>
        </w:drawing>
      </w:r>
    </w:p>
    <w:p w14:paraId="274C7B65" w14:textId="5D234847" w:rsidR="00397669" w:rsidRDefault="00397669" w:rsidP="00397669">
      <w:pPr>
        <w:pStyle w:val="Nidungvnbn"/>
        <w:jc w:val="center"/>
      </w:pPr>
      <w:bookmarkStart w:id="44" w:name="_Toc91271449"/>
      <w:r>
        <w:t xml:space="preserve">Hình 3. </w:t>
      </w:r>
      <w:r w:rsidR="00F84855">
        <w:fldChar w:fldCharType="begin"/>
      </w:r>
      <w:r w:rsidR="00F84855">
        <w:instrText xml:space="preserve"> SEQ Hình_3. \* ARABIC </w:instrText>
      </w:r>
      <w:r w:rsidR="00F84855">
        <w:fldChar w:fldCharType="separate"/>
      </w:r>
      <w:r w:rsidR="00635E6A">
        <w:rPr>
          <w:noProof/>
        </w:rPr>
        <w:t>1</w:t>
      </w:r>
      <w:r w:rsidR="00F84855">
        <w:rPr>
          <w:noProof/>
        </w:rPr>
        <w:fldChar w:fldCharType="end"/>
      </w:r>
      <w:r>
        <w:t>: Cài đặt thư viện Requests</w:t>
      </w:r>
      <w:bookmarkEnd w:id="44"/>
    </w:p>
    <w:p w14:paraId="17D88F95" w14:textId="7C00668C" w:rsidR="00D5588C" w:rsidRDefault="009955F1" w:rsidP="000065B2">
      <w:pPr>
        <w:pStyle w:val="Nidungvnbn"/>
        <w:ind w:firstLine="0"/>
        <w:jc w:val="center"/>
      </w:pPr>
      <w:r>
        <w:rPr>
          <w:noProof/>
          <w:lang w:val="vi-VN" w:eastAsia="vi-VN"/>
        </w:rPr>
        <w:drawing>
          <wp:inline distT="0" distB="0" distL="0" distR="0" wp14:anchorId="0BA94A40" wp14:editId="2E0BE96F">
            <wp:extent cx="4869815" cy="3474702"/>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4876527" cy="3479491"/>
                    </a:xfrm>
                    <a:prstGeom prst="rect">
                      <a:avLst/>
                    </a:prstGeom>
                  </pic:spPr>
                </pic:pic>
              </a:graphicData>
            </a:graphic>
          </wp:inline>
        </w:drawing>
      </w:r>
    </w:p>
    <w:p w14:paraId="366AF761" w14:textId="4D7A42EA" w:rsidR="007645B5" w:rsidRDefault="007645B5" w:rsidP="00BA18EF">
      <w:pPr>
        <w:pStyle w:val="Nidungvnbn"/>
        <w:jc w:val="center"/>
      </w:pPr>
      <w:bookmarkStart w:id="45" w:name="_Toc91271450"/>
      <w:r>
        <w:t xml:space="preserve">Hình 3. </w:t>
      </w:r>
      <w:r w:rsidR="00F84855">
        <w:fldChar w:fldCharType="begin"/>
      </w:r>
      <w:r w:rsidR="00F84855">
        <w:instrText xml:space="preserve"> SEQ Hình_3. \* ARABIC </w:instrText>
      </w:r>
      <w:r w:rsidR="00F84855">
        <w:fldChar w:fldCharType="separate"/>
      </w:r>
      <w:r w:rsidR="00635E6A">
        <w:rPr>
          <w:noProof/>
        </w:rPr>
        <w:t>2</w:t>
      </w:r>
      <w:r w:rsidR="00F84855">
        <w:rPr>
          <w:noProof/>
        </w:rPr>
        <w:fldChar w:fldCharType="end"/>
      </w:r>
      <w:r>
        <w:t>: Cài đặt thư viện Extract</w:t>
      </w:r>
      <w:bookmarkEnd w:id="45"/>
    </w:p>
    <w:p w14:paraId="6C7BF260" w14:textId="4AAE1808" w:rsidR="009955F1" w:rsidRDefault="009955F1" w:rsidP="000065B2">
      <w:pPr>
        <w:pStyle w:val="Nidungvnbn"/>
        <w:ind w:firstLine="0"/>
        <w:jc w:val="center"/>
      </w:pPr>
      <w:r w:rsidRPr="009955F1">
        <w:rPr>
          <w:noProof/>
          <w:lang w:val="vi-VN" w:eastAsia="vi-VN"/>
        </w:rPr>
        <w:drawing>
          <wp:inline distT="0" distB="0" distL="0" distR="0" wp14:anchorId="5AF5297B" wp14:editId="4928970C">
            <wp:extent cx="4839335" cy="2710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1487" cy="2716961"/>
                    </a:xfrm>
                    <a:prstGeom prst="rect">
                      <a:avLst/>
                    </a:prstGeom>
                  </pic:spPr>
                </pic:pic>
              </a:graphicData>
            </a:graphic>
          </wp:inline>
        </w:drawing>
      </w:r>
    </w:p>
    <w:p w14:paraId="13DCC439" w14:textId="15F0E878" w:rsidR="008E56C7" w:rsidRDefault="008E56C7" w:rsidP="00032AB7">
      <w:pPr>
        <w:pStyle w:val="Nidungvnbn"/>
        <w:jc w:val="center"/>
      </w:pPr>
      <w:bookmarkStart w:id="46" w:name="_Toc91271451"/>
      <w:r>
        <w:t xml:space="preserve">Hình 3. </w:t>
      </w:r>
      <w:r w:rsidR="00F84855">
        <w:fldChar w:fldCharType="begin"/>
      </w:r>
      <w:r w:rsidR="00F84855">
        <w:instrText xml:space="preserve"> SEQ Hình_3. \* ARABIC </w:instrText>
      </w:r>
      <w:r w:rsidR="00F84855">
        <w:fldChar w:fldCharType="separate"/>
      </w:r>
      <w:r w:rsidR="00635E6A">
        <w:rPr>
          <w:noProof/>
        </w:rPr>
        <w:t>3</w:t>
      </w:r>
      <w:r w:rsidR="00F84855">
        <w:rPr>
          <w:noProof/>
        </w:rPr>
        <w:fldChar w:fldCharType="end"/>
      </w:r>
      <w:r>
        <w:t>: Cài đặt thư viện Tldextract</w:t>
      </w:r>
      <w:bookmarkEnd w:id="46"/>
    </w:p>
    <w:p w14:paraId="61C8D9EE" w14:textId="448B6B85" w:rsidR="00724079" w:rsidRDefault="00724079" w:rsidP="000065B2">
      <w:pPr>
        <w:pStyle w:val="Nidungvnbn"/>
        <w:ind w:firstLine="0"/>
        <w:jc w:val="center"/>
      </w:pPr>
      <w:r w:rsidRPr="00724079">
        <w:rPr>
          <w:noProof/>
          <w:lang w:val="vi-VN" w:eastAsia="vi-VN"/>
        </w:rPr>
        <w:drawing>
          <wp:inline distT="0" distB="0" distL="0" distR="0" wp14:anchorId="480BF07D" wp14:editId="7320A1A2">
            <wp:extent cx="4862195" cy="28221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517" cy="2828680"/>
                    </a:xfrm>
                    <a:prstGeom prst="rect">
                      <a:avLst/>
                    </a:prstGeom>
                  </pic:spPr>
                </pic:pic>
              </a:graphicData>
            </a:graphic>
          </wp:inline>
        </w:drawing>
      </w:r>
    </w:p>
    <w:p w14:paraId="33A894B9" w14:textId="0AB9E238" w:rsidR="000D1C60" w:rsidRDefault="000D1C60" w:rsidP="000D1C60">
      <w:pPr>
        <w:pStyle w:val="Nidungvnbn"/>
        <w:jc w:val="center"/>
      </w:pPr>
      <w:bookmarkStart w:id="47" w:name="_Toc91271452"/>
      <w:r>
        <w:t xml:space="preserve">Hình 3. </w:t>
      </w:r>
      <w:r w:rsidR="00F84855">
        <w:fldChar w:fldCharType="begin"/>
      </w:r>
      <w:r w:rsidR="00F84855">
        <w:instrText xml:space="preserve"> SEQ Hình_3. \* ARABIC </w:instrText>
      </w:r>
      <w:r w:rsidR="00F84855">
        <w:fldChar w:fldCharType="separate"/>
      </w:r>
      <w:r w:rsidR="00635E6A">
        <w:rPr>
          <w:noProof/>
        </w:rPr>
        <w:t>4</w:t>
      </w:r>
      <w:r w:rsidR="00F84855">
        <w:rPr>
          <w:noProof/>
        </w:rPr>
        <w:fldChar w:fldCharType="end"/>
      </w:r>
      <w:r>
        <w:t>: Cài đặt thư viện BS4 và Whois</w:t>
      </w:r>
      <w:bookmarkEnd w:id="47"/>
    </w:p>
    <w:p w14:paraId="56D6F11C" w14:textId="0742EB4D" w:rsidR="00724079" w:rsidRDefault="00662676" w:rsidP="000065B2">
      <w:pPr>
        <w:pStyle w:val="Nidungvnbn"/>
        <w:ind w:firstLine="0"/>
        <w:jc w:val="center"/>
      </w:pPr>
      <w:r>
        <w:rPr>
          <w:noProof/>
          <w:lang w:val="vi-VN" w:eastAsia="vi-VN"/>
        </w:rPr>
        <w:drawing>
          <wp:inline distT="0" distB="0" distL="0" distR="0" wp14:anchorId="43AA87A5" wp14:editId="69589195">
            <wp:extent cx="4873875" cy="3954780"/>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4876504" cy="3956913"/>
                    </a:xfrm>
                    <a:prstGeom prst="rect">
                      <a:avLst/>
                    </a:prstGeom>
                  </pic:spPr>
                </pic:pic>
              </a:graphicData>
            </a:graphic>
          </wp:inline>
        </w:drawing>
      </w:r>
    </w:p>
    <w:p w14:paraId="2D49940F" w14:textId="098E2B95" w:rsidR="008376FD" w:rsidRDefault="008376FD" w:rsidP="008376FD">
      <w:pPr>
        <w:pStyle w:val="Nidungvnbn"/>
        <w:jc w:val="center"/>
      </w:pPr>
      <w:bookmarkStart w:id="48" w:name="_Toc91271453"/>
      <w:r>
        <w:t xml:space="preserve">Hình 3. </w:t>
      </w:r>
      <w:r w:rsidR="00F84855">
        <w:fldChar w:fldCharType="begin"/>
      </w:r>
      <w:r w:rsidR="00F84855">
        <w:instrText xml:space="preserve"> SEQ Hình_3. \* ARABIC </w:instrText>
      </w:r>
      <w:r w:rsidR="00F84855">
        <w:fldChar w:fldCharType="separate"/>
      </w:r>
      <w:r w:rsidR="00635E6A">
        <w:rPr>
          <w:noProof/>
        </w:rPr>
        <w:t>5</w:t>
      </w:r>
      <w:r w:rsidR="00F84855">
        <w:rPr>
          <w:noProof/>
        </w:rPr>
        <w:fldChar w:fldCharType="end"/>
      </w:r>
      <w:r>
        <w:t>: Cài đặt thư viện Google</w:t>
      </w:r>
      <w:bookmarkEnd w:id="48"/>
    </w:p>
    <w:p w14:paraId="4A732B3B" w14:textId="0F7F9775" w:rsidR="00662676" w:rsidRDefault="00DE28DF" w:rsidP="000065B2">
      <w:pPr>
        <w:pStyle w:val="Nidungvnbn"/>
        <w:ind w:firstLine="0"/>
        <w:jc w:val="center"/>
      </w:pPr>
      <w:r w:rsidRPr="00DE28DF">
        <w:rPr>
          <w:noProof/>
          <w:lang w:val="vi-VN" w:eastAsia="vi-VN"/>
        </w:rPr>
        <w:drawing>
          <wp:inline distT="0" distB="0" distL="0" distR="0" wp14:anchorId="7BB6B180" wp14:editId="3EDD7B1D">
            <wp:extent cx="4862195" cy="3015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5258" cy="3023718"/>
                    </a:xfrm>
                    <a:prstGeom prst="rect">
                      <a:avLst/>
                    </a:prstGeom>
                  </pic:spPr>
                </pic:pic>
              </a:graphicData>
            </a:graphic>
          </wp:inline>
        </w:drawing>
      </w:r>
    </w:p>
    <w:p w14:paraId="2CE21AE1" w14:textId="15DAAC18" w:rsidR="001F2ADD" w:rsidRDefault="001F2ADD" w:rsidP="001F2ADD">
      <w:pPr>
        <w:pStyle w:val="Nidungvnbn"/>
        <w:jc w:val="center"/>
      </w:pPr>
      <w:bookmarkStart w:id="49" w:name="_Toc91271454"/>
      <w:r>
        <w:t xml:space="preserve">Hình 3. </w:t>
      </w:r>
      <w:r w:rsidR="00F84855">
        <w:fldChar w:fldCharType="begin"/>
      </w:r>
      <w:r w:rsidR="00F84855">
        <w:instrText xml:space="preserve"> SEQ Hình_3. \* ARABIC </w:instrText>
      </w:r>
      <w:r w:rsidR="00F84855">
        <w:fldChar w:fldCharType="separate"/>
      </w:r>
      <w:r w:rsidR="00635E6A">
        <w:rPr>
          <w:noProof/>
        </w:rPr>
        <w:t>6</w:t>
      </w:r>
      <w:r w:rsidR="00F84855">
        <w:rPr>
          <w:noProof/>
        </w:rPr>
        <w:fldChar w:fldCharType="end"/>
      </w:r>
      <w:r>
        <w:t>: Cài đặt thư viện Datetime và Parse</w:t>
      </w:r>
      <w:bookmarkEnd w:id="49"/>
    </w:p>
    <w:p w14:paraId="6BCB39D1" w14:textId="5A13EC38" w:rsidR="00DE28DF" w:rsidRDefault="000065B2" w:rsidP="000065B2">
      <w:pPr>
        <w:pStyle w:val="Nidungvnbn"/>
        <w:ind w:firstLine="0"/>
        <w:jc w:val="center"/>
      </w:pPr>
      <w:r w:rsidRPr="000065B2">
        <w:rPr>
          <w:noProof/>
          <w:lang w:val="vi-VN" w:eastAsia="vi-VN"/>
        </w:rPr>
        <w:drawing>
          <wp:inline distT="0" distB="0" distL="0" distR="0" wp14:anchorId="56F2C4CB" wp14:editId="35C3DEDE">
            <wp:extent cx="4846955" cy="25810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158" cy="2584875"/>
                    </a:xfrm>
                    <a:prstGeom prst="rect">
                      <a:avLst/>
                    </a:prstGeom>
                  </pic:spPr>
                </pic:pic>
              </a:graphicData>
            </a:graphic>
          </wp:inline>
        </w:drawing>
      </w:r>
    </w:p>
    <w:p w14:paraId="495A1562" w14:textId="72F0FCE3" w:rsidR="001F2ADD" w:rsidRDefault="001F2ADD" w:rsidP="001F2ADD">
      <w:pPr>
        <w:pStyle w:val="Nidungvnbn"/>
        <w:jc w:val="center"/>
      </w:pPr>
      <w:bookmarkStart w:id="50" w:name="_Toc91271455"/>
      <w:r>
        <w:t xml:space="preserve">Hình 3. </w:t>
      </w:r>
      <w:r w:rsidR="00F84855">
        <w:fldChar w:fldCharType="begin"/>
      </w:r>
      <w:r w:rsidR="00F84855">
        <w:instrText xml:space="preserve"> SEQ Hình_3. \* ARABIC </w:instrText>
      </w:r>
      <w:r w:rsidR="00F84855">
        <w:fldChar w:fldCharType="separate"/>
      </w:r>
      <w:r w:rsidR="00635E6A">
        <w:rPr>
          <w:noProof/>
        </w:rPr>
        <w:t>7</w:t>
      </w:r>
      <w:r w:rsidR="00F84855">
        <w:rPr>
          <w:noProof/>
        </w:rPr>
        <w:fldChar w:fldCharType="end"/>
      </w:r>
      <w:r>
        <w:t>: Cài đặt thư viện Joblib và Pandas</w:t>
      </w:r>
      <w:bookmarkEnd w:id="50"/>
    </w:p>
    <w:p w14:paraId="41FEB56B" w14:textId="20FB58EA" w:rsidR="000065B2" w:rsidRDefault="00265A11" w:rsidP="00265A11">
      <w:pPr>
        <w:pStyle w:val="Nidungvnbn"/>
        <w:ind w:firstLine="0"/>
        <w:jc w:val="center"/>
      </w:pPr>
      <w:r w:rsidRPr="00265A11">
        <w:rPr>
          <w:noProof/>
          <w:lang w:val="vi-VN" w:eastAsia="vi-VN"/>
        </w:rPr>
        <w:drawing>
          <wp:inline distT="0" distB="0" distL="0" distR="0" wp14:anchorId="4EC2D23A" wp14:editId="6BA6B712">
            <wp:extent cx="4854575" cy="3325445"/>
            <wp:effectExtent l="0" t="0" r="317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216" cy="3332049"/>
                    </a:xfrm>
                    <a:prstGeom prst="rect">
                      <a:avLst/>
                    </a:prstGeom>
                  </pic:spPr>
                </pic:pic>
              </a:graphicData>
            </a:graphic>
          </wp:inline>
        </w:drawing>
      </w:r>
    </w:p>
    <w:p w14:paraId="658ED92E" w14:textId="450C2AB6" w:rsidR="003B2A5E" w:rsidRDefault="003B2A5E" w:rsidP="003B2A5E">
      <w:pPr>
        <w:pStyle w:val="Nidungvnbn"/>
        <w:jc w:val="center"/>
      </w:pPr>
      <w:bookmarkStart w:id="51" w:name="_Toc91271456"/>
      <w:r>
        <w:t xml:space="preserve">Hình 3. </w:t>
      </w:r>
      <w:r w:rsidR="00F84855">
        <w:fldChar w:fldCharType="begin"/>
      </w:r>
      <w:r w:rsidR="00F84855">
        <w:instrText xml:space="preserve"> SEQ Hình_3. \* ARABIC </w:instrText>
      </w:r>
      <w:r w:rsidR="00F84855">
        <w:fldChar w:fldCharType="separate"/>
      </w:r>
      <w:r w:rsidR="00635E6A">
        <w:rPr>
          <w:noProof/>
        </w:rPr>
        <w:t>8</w:t>
      </w:r>
      <w:r w:rsidR="00F84855">
        <w:rPr>
          <w:noProof/>
        </w:rPr>
        <w:fldChar w:fldCharType="end"/>
      </w:r>
      <w:r>
        <w:t>: Cài đặt thư viện Print_dict và Flask</w:t>
      </w:r>
      <w:bookmarkEnd w:id="51"/>
    </w:p>
    <w:p w14:paraId="596847EC" w14:textId="4216835C" w:rsidR="00265A11" w:rsidRDefault="00F54A00" w:rsidP="00265A11">
      <w:pPr>
        <w:pStyle w:val="Nidungvnbn"/>
        <w:ind w:firstLine="0"/>
        <w:jc w:val="center"/>
      </w:pPr>
      <w:r w:rsidRPr="00F54A00">
        <w:rPr>
          <w:noProof/>
          <w:lang w:val="vi-VN" w:eastAsia="vi-VN"/>
        </w:rPr>
        <w:drawing>
          <wp:inline distT="0" distB="0" distL="0" distR="0" wp14:anchorId="09DC5D71" wp14:editId="0276B737">
            <wp:extent cx="4862195" cy="32272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8312" cy="3231308"/>
                    </a:xfrm>
                    <a:prstGeom prst="rect">
                      <a:avLst/>
                    </a:prstGeom>
                  </pic:spPr>
                </pic:pic>
              </a:graphicData>
            </a:graphic>
          </wp:inline>
        </w:drawing>
      </w:r>
    </w:p>
    <w:p w14:paraId="74BA3B3B" w14:textId="68C8E352" w:rsidR="003B2A5E" w:rsidRDefault="003B2A5E" w:rsidP="003B2A5E">
      <w:pPr>
        <w:pStyle w:val="Nidungvnbn"/>
        <w:jc w:val="center"/>
      </w:pPr>
      <w:bookmarkStart w:id="52" w:name="_Toc91271457"/>
      <w:r>
        <w:t xml:space="preserve">Hình 3. </w:t>
      </w:r>
      <w:r w:rsidR="00F84855">
        <w:fldChar w:fldCharType="begin"/>
      </w:r>
      <w:r w:rsidR="00F84855">
        <w:instrText xml:space="preserve"> SEQ Hình_3. \* ARABIC </w:instrText>
      </w:r>
      <w:r w:rsidR="00F84855">
        <w:fldChar w:fldCharType="separate"/>
      </w:r>
      <w:r w:rsidR="00635E6A">
        <w:rPr>
          <w:noProof/>
        </w:rPr>
        <w:t>9</w:t>
      </w:r>
      <w:r w:rsidR="00F84855">
        <w:rPr>
          <w:noProof/>
        </w:rPr>
        <w:fldChar w:fldCharType="end"/>
      </w:r>
      <w:r>
        <w:t>: Cài đặt thư viện Jsontify</w:t>
      </w:r>
      <w:bookmarkEnd w:id="52"/>
    </w:p>
    <w:p w14:paraId="0BD08D39" w14:textId="30A8A686" w:rsidR="009955F1" w:rsidRDefault="00F54A00" w:rsidP="00A73F0A">
      <w:pPr>
        <w:pStyle w:val="Nidungvnbn"/>
        <w:ind w:firstLine="0"/>
        <w:jc w:val="center"/>
      </w:pPr>
      <w:r w:rsidRPr="00F54A00">
        <w:rPr>
          <w:noProof/>
          <w:lang w:val="vi-VN" w:eastAsia="vi-VN"/>
        </w:rPr>
        <w:drawing>
          <wp:inline distT="0" distB="0" distL="0" distR="0" wp14:anchorId="55623A7E" wp14:editId="336C8614">
            <wp:extent cx="4944339" cy="946477"/>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9689" cy="951330"/>
                    </a:xfrm>
                    <a:prstGeom prst="rect">
                      <a:avLst/>
                    </a:prstGeom>
                  </pic:spPr>
                </pic:pic>
              </a:graphicData>
            </a:graphic>
          </wp:inline>
        </w:drawing>
      </w:r>
    </w:p>
    <w:p w14:paraId="51092F08" w14:textId="5541C296" w:rsidR="003B2A5E" w:rsidRDefault="003B2A5E" w:rsidP="003B2A5E">
      <w:pPr>
        <w:pStyle w:val="Nidungvnbn"/>
        <w:jc w:val="center"/>
      </w:pPr>
      <w:bookmarkStart w:id="53" w:name="_Toc91271458"/>
      <w:r>
        <w:t xml:space="preserve">Hình 3. </w:t>
      </w:r>
      <w:r w:rsidR="00F84855">
        <w:fldChar w:fldCharType="begin"/>
      </w:r>
      <w:r w:rsidR="00F84855">
        <w:instrText xml:space="preserve"> SEQ Hình_3. \* ARABIC </w:instrText>
      </w:r>
      <w:r w:rsidR="00F84855">
        <w:fldChar w:fldCharType="separate"/>
      </w:r>
      <w:r w:rsidR="00635E6A">
        <w:rPr>
          <w:noProof/>
        </w:rPr>
        <w:t>10</w:t>
      </w:r>
      <w:r w:rsidR="00F84855">
        <w:rPr>
          <w:noProof/>
        </w:rPr>
        <w:fldChar w:fldCharType="end"/>
      </w:r>
      <w:r>
        <w:t>: Cài đặt thư viện LXML</w:t>
      </w:r>
      <w:bookmarkEnd w:id="53"/>
    </w:p>
    <w:p w14:paraId="6F9D8655" w14:textId="42DD517F" w:rsidR="00DD0A41" w:rsidRDefault="00DD0A41" w:rsidP="00DD0A41">
      <w:pPr>
        <w:pStyle w:val="Nidungvnbn"/>
      </w:pPr>
      <w:r>
        <w:t xml:space="preserve">Sau khi cài đặt các thư viện xong, ta chạy lệnh </w:t>
      </w:r>
      <w:r w:rsidRPr="00DD0A41">
        <w:rPr>
          <w:b/>
          <w:bCs/>
        </w:rPr>
        <w:t>pip list</w:t>
      </w:r>
      <w:r>
        <w:rPr>
          <w:b/>
          <w:bCs/>
        </w:rPr>
        <w:t xml:space="preserve"> </w:t>
      </w:r>
      <w:r>
        <w:t>để kiểm tra lại các thư viện đã cài đặt</w:t>
      </w:r>
    </w:p>
    <w:p w14:paraId="3F8C5C50" w14:textId="55C1B126" w:rsidR="00DD0A41" w:rsidRDefault="00DD0A41" w:rsidP="00DD0A41">
      <w:pPr>
        <w:pStyle w:val="Nidungvnbn"/>
        <w:ind w:firstLine="0"/>
        <w:jc w:val="center"/>
      </w:pPr>
      <w:r w:rsidRPr="00DD0A41">
        <w:rPr>
          <w:noProof/>
          <w:lang w:val="vi-VN" w:eastAsia="vi-VN"/>
        </w:rPr>
        <w:drawing>
          <wp:inline distT="0" distB="0" distL="0" distR="0" wp14:anchorId="784AE077" wp14:editId="6928FEA0">
            <wp:extent cx="4942193" cy="387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9506" cy="3876688"/>
                    </a:xfrm>
                    <a:prstGeom prst="rect">
                      <a:avLst/>
                    </a:prstGeom>
                  </pic:spPr>
                </pic:pic>
              </a:graphicData>
            </a:graphic>
          </wp:inline>
        </w:drawing>
      </w:r>
    </w:p>
    <w:p w14:paraId="02B5F1D3" w14:textId="4F625D48" w:rsidR="00635E6A" w:rsidRDefault="00635E6A" w:rsidP="00635E6A">
      <w:pPr>
        <w:pStyle w:val="Nidungvnbn"/>
        <w:jc w:val="center"/>
      </w:pPr>
      <w:bookmarkStart w:id="54" w:name="_Toc91271459"/>
      <w:r>
        <w:t xml:space="preserve">Hình 3. </w:t>
      </w:r>
      <w:r w:rsidR="00EC4C77">
        <w:fldChar w:fldCharType="begin"/>
      </w:r>
      <w:r w:rsidR="00EC4C77">
        <w:instrText xml:space="preserve"> SEQ Hình_3. \* ARABIC </w:instrText>
      </w:r>
      <w:r w:rsidR="00EC4C77">
        <w:fldChar w:fldCharType="separate"/>
      </w:r>
      <w:r>
        <w:rPr>
          <w:noProof/>
        </w:rPr>
        <w:t>11</w:t>
      </w:r>
      <w:r w:rsidR="00EC4C77">
        <w:rPr>
          <w:noProof/>
        </w:rPr>
        <w:fldChar w:fldCharType="end"/>
      </w:r>
      <w:r>
        <w:t>: Kiểm tra lại thư viện Python - 1</w:t>
      </w:r>
      <w:bookmarkEnd w:id="54"/>
    </w:p>
    <w:p w14:paraId="4A2EB5A3" w14:textId="2B660BA7" w:rsidR="00DD0A41" w:rsidRDefault="00635E6A" w:rsidP="00DD0A41">
      <w:pPr>
        <w:pStyle w:val="Nidungvnbn"/>
        <w:ind w:firstLine="0"/>
        <w:jc w:val="center"/>
      </w:pPr>
      <w:r w:rsidRPr="00635E6A">
        <w:rPr>
          <w:noProof/>
          <w:lang w:val="vi-VN" w:eastAsia="vi-VN"/>
        </w:rPr>
        <w:drawing>
          <wp:inline distT="0" distB="0" distL="0" distR="0" wp14:anchorId="335EE15C" wp14:editId="7FF42F26">
            <wp:extent cx="4879054" cy="3794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96" cy="3803815"/>
                    </a:xfrm>
                    <a:prstGeom prst="rect">
                      <a:avLst/>
                    </a:prstGeom>
                  </pic:spPr>
                </pic:pic>
              </a:graphicData>
            </a:graphic>
          </wp:inline>
        </w:drawing>
      </w:r>
    </w:p>
    <w:p w14:paraId="04D9D565" w14:textId="794C2716" w:rsidR="00635E6A" w:rsidRPr="00DD0A41" w:rsidRDefault="00635E6A" w:rsidP="00635E6A">
      <w:pPr>
        <w:pStyle w:val="Nidungvnbn"/>
        <w:jc w:val="center"/>
      </w:pPr>
      <w:bookmarkStart w:id="55" w:name="_Toc91271460"/>
      <w:r>
        <w:t xml:space="preserve">Hình 3. </w:t>
      </w:r>
      <w:r w:rsidR="00F84855">
        <w:fldChar w:fldCharType="begin"/>
      </w:r>
      <w:r w:rsidR="00F84855">
        <w:instrText xml:space="preserve"> SEQ Hình_3. \* ARABIC </w:instrText>
      </w:r>
      <w:r w:rsidR="00F84855">
        <w:fldChar w:fldCharType="separate"/>
      </w:r>
      <w:r>
        <w:rPr>
          <w:noProof/>
        </w:rPr>
        <w:t>11</w:t>
      </w:r>
      <w:r w:rsidR="00F84855">
        <w:rPr>
          <w:noProof/>
        </w:rPr>
        <w:fldChar w:fldCharType="end"/>
      </w:r>
      <w:r>
        <w:t>: Kiểm tra lại thư viện Python - 2</w:t>
      </w:r>
      <w:bookmarkEnd w:id="55"/>
    </w:p>
    <w:p w14:paraId="2615F746" w14:textId="3EE982F6" w:rsidR="00C815A5" w:rsidRDefault="00C815A5" w:rsidP="00370D06">
      <w:pPr>
        <w:pStyle w:val="Tiumccp2"/>
        <w:spacing w:before="120" w:after="120"/>
        <w:outlineLvl w:val="2"/>
      </w:pPr>
      <w:bookmarkStart w:id="56" w:name="_Toc91377775"/>
      <w:r>
        <w:t>3.2.</w:t>
      </w:r>
      <w:r w:rsidR="00EA109C">
        <w:t>2</w:t>
      </w:r>
      <w:r>
        <w:t xml:space="preserve"> Chạy các thuật toán</w:t>
      </w:r>
      <w:bookmarkEnd w:id="56"/>
    </w:p>
    <w:p w14:paraId="35B19713" w14:textId="7A271CF9" w:rsidR="005B7F54" w:rsidRDefault="00E165E7" w:rsidP="0094061D">
      <w:pPr>
        <w:pStyle w:val="Nidungvnbn"/>
      </w:pPr>
      <w:r>
        <w:t>Do quá trình nén và giải nén các file chương trình có thể gây nên mất dữ liệu ngoài ý muốn</w:t>
      </w:r>
      <w:r w:rsidR="00DD1068">
        <w:t xml:space="preserve">, ta nên chạy trước các model thuật toán ở trong </w:t>
      </w:r>
      <w:r>
        <w:t xml:space="preserve">thư </w:t>
      </w:r>
      <w:r w:rsidR="009B4B67">
        <w:t>mục</w:t>
      </w:r>
      <w:r w:rsidR="00DD1068">
        <w:t xml:space="preserve"> </w:t>
      </w:r>
      <w:r w:rsidR="00DD1068" w:rsidRPr="00DD1068">
        <w:rPr>
          <w:b/>
          <w:bCs/>
        </w:rPr>
        <w:t>models</w:t>
      </w:r>
      <w:r>
        <w:rPr>
          <w:b/>
          <w:bCs/>
        </w:rPr>
        <w:t xml:space="preserve"> </w:t>
      </w:r>
      <w:r>
        <w:t>trước khi chạy chương trình chính. Thư mục models gồm</w:t>
      </w:r>
      <w:r w:rsidR="00191464">
        <w:t xml:space="preserve"> có 3 thuật toán: </w:t>
      </w:r>
      <w:r w:rsidR="00191464" w:rsidRPr="00E22BF0">
        <w:rPr>
          <w:i/>
          <w:iCs/>
        </w:rPr>
        <w:t>logisticRegression.py</w:t>
      </w:r>
      <w:r w:rsidR="00191464">
        <w:t xml:space="preserve">, </w:t>
      </w:r>
      <w:r w:rsidR="00191464" w:rsidRPr="00E22BF0">
        <w:rPr>
          <w:i/>
          <w:iCs/>
        </w:rPr>
        <w:t>RandomForest.py, SupportVectorMachine.py</w:t>
      </w:r>
      <w:r w:rsidR="00F43E98">
        <w:t xml:space="preserve">. </w:t>
      </w:r>
      <w:r w:rsidR="004F4578">
        <w:t>Ta chạy các file này như sau:</w:t>
      </w:r>
    </w:p>
    <w:p w14:paraId="498F7325" w14:textId="252AEB28" w:rsidR="004F4578" w:rsidRDefault="00E22BF0" w:rsidP="00D9408D">
      <w:pPr>
        <w:pStyle w:val="Nidungvnbn"/>
        <w:numPr>
          <w:ilvl w:val="0"/>
          <w:numId w:val="12"/>
        </w:numPr>
        <w:rPr>
          <w:i/>
          <w:iCs/>
        </w:rPr>
      </w:pPr>
      <w:r w:rsidRPr="005B760E">
        <w:rPr>
          <w:b/>
          <w:bCs/>
        </w:rPr>
        <w:t>Bước 1</w:t>
      </w:r>
      <w:r>
        <w:t xml:space="preserve">: Mở Command Prompt chứa đường dẫn tới các file models. Ví dụ: </w:t>
      </w:r>
      <w:r w:rsidRPr="00E22BF0">
        <w:rPr>
          <w:i/>
          <w:iCs/>
        </w:rPr>
        <w:t>C:\Users\WIN 10\Downloads\CKBMTT\Detect Phising Website\models</w:t>
      </w:r>
    </w:p>
    <w:p w14:paraId="7A8C1A98" w14:textId="72B47545" w:rsidR="00FE58DB" w:rsidRDefault="00111C1F" w:rsidP="00111C1F">
      <w:pPr>
        <w:pStyle w:val="Nidungvnbn"/>
        <w:ind w:firstLine="0"/>
        <w:jc w:val="center"/>
      </w:pPr>
      <w:r w:rsidRPr="00111C1F">
        <w:rPr>
          <w:noProof/>
          <w:lang w:val="vi-VN" w:eastAsia="vi-VN"/>
        </w:rPr>
        <w:drawing>
          <wp:inline distT="0" distB="0" distL="0" distR="0" wp14:anchorId="425F7CD4" wp14:editId="17E76B14">
            <wp:extent cx="4900295" cy="2927498"/>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2669" cy="2934890"/>
                    </a:xfrm>
                    <a:prstGeom prst="rect">
                      <a:avLst/>
                    </a:prstGeom>
                  </pic:spPr>
                </pic:pic>
              </a:graphicData>
            </a:graphic>
          </wp:inline>
        </w:drawing>
      </w:r>
    </w:p>
    <w:p w14:paraId="1003C816" w14:textId="581FA92A" w:rsidR="00111C1F" w:rsidRDefault="00111C1F" w:rsidP="00D9408D">
      <w:pPr>
        <w:pStyle w:val="Nidungvnbn"/>
        <w:numPr>
          <w:ilvl w:val="0"/>
          <w:numId w:val="13"/>
        </w:numPr>
      </w:pPr>
      <w:r w:rsidRPr="009524FC">
        <w:rPr>
          <w:b/>
          <w:bCs/>
        </w:rPr>
        <w:t>Bước 2</w:t>
      </w:r>
      <w:r>
        <w:t xml:space="preserve">: Xóa đường dẫn trên và gõ </w:t>
      </w:r>
      <w:r w:rsidRPr="00111C1F">
        <w:rPr>
          <w:b/>
          <w:bCs/>
        </w:rPr>
        <w:t>cmd</w:t>
      </w:r>
      <w:r>
        <w:rPr>
          <w:b/>
          <w:bCs/>
        </w:rPr>
        <w:t xml:space="preserve"> </w:t>
      </w:r>
      <w:r>
        <w:t>để mở Command Prompt</w:t>
      </w:r>
    </w:p>
    <w:p w14:paraId="51A983E1" w14:textId="5916857D" w:rsidR="00111C1F" w:rsidRDefault="001A03DF" w:rsidP="001A03DF">
      <w:pPr>
        <w:pStyle w:val="Nidungvnbn"/>
        <w:ind w:firstLine="0"/>
        <w:jc w:val="center"/>
      </w:pPr>
      <w:r w:rsidRPr="001A03DF">
        <w:rPr>
          <w:noProof/>
          <w:lang w:val="vi-VN" w:eastAsia="vi-VN"/>
        </w:rPr>
        <w:drawing>
          <wp:inline distT="0" distB="0" distL="0" distR="0" wp14:anchorId="692C3E6E" wp14:editId="4DD7564C">
            <wp:extent cx="4884802" cy="32240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3366" cy="3229696"/>
                    </a:xfrm>
                    <a:prstGeom prst="rect">
                      <a:avLst/>
                    </a:prstGeom>
                  </pic:spPr>
                </pic:pic>
              </a:graphicData>
            </a:graphic>
          </wp:inline>
        </w:drawing>
      </w:r>
    </w:p>
    <w:p w14:paraId="500BEB1E" w14:textId="58B50635" w:rsidR="001A03DF" w:rsidRDefault="001A03DF" w:rsidP="00D9408D">
      <w:pPr>
        <w:pStyle w:val="Nidungvnbn"/>
        <w:numPr>
          <w:ilvl w:val="0"/>
          <w:numId w:val="14"/>
        </w:numPr>
        <w:rPr>
          <w:b/>
          <w:bCs/>
        </w:rPr>
      </w:pPr>
      <w:r w:rsidRPr="005B760E">
        <w:rPr>
          <w:b/>
          <w:bCs/>
        </w:rPr>
        <w:t>Bước 3</w:t>
      </w:r>
      <w:r>
        <w:t xml:space="preserve">: Chạy các thuật toán bằng câu lệnh </w:t>
      </w:r>
      <w:r w:rsidRPr="00A16214">
        <w:rPr>
          <w:b/>
          <w:bCs/>
        </w:rPr>
        <w:t>python tên_thuật_toán.py</w:t>
      </w:r>
    </w:p>
    <w:p w14:paraId="518F56C1" w14:textId="3AF95656" w:rsidR="00BE287B" w:rsidRDefault="00396F76" w:rsidP="00396F76">
      <w:pPr>
        <w:pStyle w:val="Nidungvnbn"/>
        <w:ind w:firstLine="0"/>
        <w:jc w:val="center"/>
      </w:pPr>
      <w:r>
        <w:rPr>
          <w:noProof/>
          <w:lang w:val="vi-VN" w:eastAsia="vi-VN"/>
        </w:rPr>
        <w:drawing>
          <wp:inline distT="0" distB="0" distL="0" distR="0" wp14:anchorId="2F082C3A" wp14:editId="5805B333">
            <wp:extent cx="4871637" cy="36576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6">
                      <a:extLst>
                        <a:ext uri="{28A0092B-C50C-407E-A947-70E740481C1C}">
                          <a14:useLocalDpi xmlns:a14="http://schemas.microsoft.com/office/drawing/2010/main" val="0"/>
                        </a:ext>
                      </a:extLst>
                    </a:blip>
                    <a:stretch>
                      <a:fillRect/>
                    </a:stretch>
                  </pic:blipFill>
                  <pic:spPr>
                    <a:xfrm>
                      <a:off x="0" y="0"/>
                      <a:ext cx="4883238" cy="3666310"/>
                    </a:xfrm>
                    <a:prstGeom prst="rect">
                      <a:avLst/>
                    </a:prstGeom>
                  </pic:spPr>
                </pic:pic>
              </a:graphicData>
            </a:graphic>
          </wp:inline>
        </w:drawing>
      </w:r>
    </w:p>
    <w:p w14:paraId="0A71F0E5" w14:textId="77777777" w:rsidR="00ED74D4" w:rsidRDefault="00ED74D4" w:rsidP="00396F76">
      <w:pPr>
        <w:pStyle w:val="Nidungvnbn"/>
        <w:ind w:firstLine="0"/>
        <w:jc w:val="center"/>
      </w:pPr>
    </w:p>
    <w:p w14:paraId="6DE6CCF1" w14:textId="24E19877" w:rsidR="00BE287B" w:rsidRPr="001A03DF" w:rsidRDefault="00BE287B" w:rsidP="00370D06">
      <w:pPr>
        <w:pStyle w:val="Tiumccp2"/>
        <w:spacing w:before="120" w:after="120"/>
        <w:outlineLvl w:val="2"/>
      </w:pPr>
      <w:bookmarkStart w:id="57" w:name="_Toc91377776"/>
      <w:r>
        <w:t>3.2.</w:t>
      </w:r>
      <w:r w:rsidR="00EA109C">
        <w:t>3</w:t>
      </w:r>
      <w:r>
        <w:t xml:space="preserve"> Chạy chương trình </w:t>
      </w:r>
      <w:r w:rsidR="00C524B6">
        <w:t>demo</w:t>
      </w:r>
      <w:r w:rsidR="002D4592">
        <w:t xml:space="preserve"> trên trình duyệt web</w:t>
      </w:r>
      <w:bookmarkEnd w:id="57"/>
    </w:p>
    <w:p w14:paraId="62C6D697" w14:textId="7C87A51A" w:rsidR="005B7F54" w:rsidRDefault="007419A0" w:rsidP="00404AE7">
      <w:pPr>
        <w:pStyle w:val="Nidungvnbn"/>
        <w:rPr>
          <w:b/>
          <w:bCs/>
        </w:rPr>
      </w:pPr>
      <w:r w:rsidRPr="00401E2C">
        <w:rPr>
          <w:b/>
          <w:bCs/>
        </w:rPr>
        <w:t>Bước 1</w:t>
      </w:r>
      <w:r>
        <w:t xml:space="preserve">: </w:t>
      </w:r>
      <w:r w:rsidR="00BA25FF">
        <w:t xml:space="preserve">Mở </w:t>
      </w:r>
      <w:r w:rsidR="005B7F54">
        <w:t xml:space="preserve">Command Prompt </w:t>
      </w:r>
      <w:r w:rsidR="00BA25FF">
        <w:t>từ đường dẫn chứa file chương trình chính</w:t>
      </w:r>
      <w:r w:rsidR="00C524B6">
        <w:t xml:space="preserve"> tương tự như bước trên</w:t>
      </w:r>
      <w:r w:rsidR="005B7F54">
        <w:t xml:space="preserve"> và chạy bằng câu lệnh:</w:t>
      </w:r>
      <w:r w:rsidR="00404AE7">
        <w:t xml:space="preserve"> </w:t>
      </w:r>
      <w:r w:rsidR="005B7F54" w:rsidRPr="005B7F54">
        <w:rPr>
          <w:b/>
          <w:bCs/>
        </w:rPr>
        <w:t>python server.py</w:t>
      </w:r>
    </w:p>
    <w:p w14:paraId="7AD5D525" w14:textId="5F82CC01" w:rsidR="007419A0" w:rsidRDefault="005B3A61" w:rsidP="005B3A61">
      <w:pPr>
        <w:pStyle w:val="Nidungvnbn"/>
        <w:ind w:firstLine="0"/>
        <w:jc w:val="center"/>
        <w:rPr>
          <w:b/>
          <w:bCs/>
        </w:rPr>
      </w:pPr>
      <w:r>
        <w:rPr>
          <w:b/>
          <w:bCs/>
          <w:noProof/>
          <w:lang w:val="vi-VN" w:eastAsia="vi-VN"/>
        </w:rPr>
        <w:drawing>
          <wp:inline distT="0" distB="0" distL="0" distR="0" wp14:anchorId="17A7C392" wp14:editId="772EEEB4">
            <wp:extent cx="4839335" cy="3324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4849054" cy="3330701"/>
                    </a:xfrm>
                    <a:prstGeom prst="rect">
                      <a:avLst/>
                    </a:prstGeom>
                  </pic:spPr>
                </pic:pic>
              </a:graphicData>
            </a:graphic>
          </wp:inline>
        </w:drawing>
      </w:r>
    </w:p>
    <w:p w14:paraId="37D91DDA" w14:textId="022C0CC4" w:rsidR="00BC4A4E" w:rsidRDefault="00BC4A4E" w:rsidP="00BC4A4E">
      <w:pPr>
        <w:pStyle w:val="Nidungvnbn"/>
      </w:pPr>
      <w:r w:rsidRPr="00401E2C">
        <w:rPr>
          <w:b/>
          <w:bCs/>
        </w:rPr>
        <w:t>Bước 2</w:t>
      </w:r>
      <w:r>
        <w:t xml:space="preserve">: Copy đường dẫn </w:t>
      </w:r>
      <w:hyperlink r:id="rId38" w:history="1">
        <w:r w:rsidRPr="00BC4A4E">
          <w:rPr>
            <w:b/>
            <w:bCs/>
          </w:rPr>
          <w:t>http://127.0.0.1:5000/</w:t>
        </w:r>
      </w:hyperlink>
      <w:r>
        <w:rPr>
          <w:b/>
          <w:bCs/>
        </w:rPr>
        <w:t xml:space="preserve"> </w:t>
      </w:r>
      <w:r>
        <w:t>và dán vào thanh địa chỉ của Google Chrome.</w:t>
      </w:r>
    </w:p>
    <w:p w14:paraId="6EF26E01" w14:textId="5CD24A6A" w:rsidR="001A7A14" w:rsidRDefault="00885F8B" w:rsidP="00885F8B">
      <w:pPr>
        <w:pStyle w:val="Nidungvnbn"/>
        <w:ind w:firstLine="0"/>
        <w:jc w:val="center"/>
      </w:pPr>
      <w:r w:rsidRPr="00885F8B">
        <w:rPr>
          <w:noProof/>
          <w:lang w:val="vi-VN" w:eastAsia="vi-VN"/>
        </w:rPr>
        <w:drawing>
          <wp:inline distT="0" distB="0" distL="0" distR="0" wp14:anchorId="7F180377" wp14:editId="7F6189FD">
            <wp:extent cx="5791835" cy="31007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100705"/>
                    </a:xfrm>
                    <a:prstGeom prst="rect">
                      <a:avLst/>
                    </a:prstGeom>
                  </pic:spPr>
                </pic:pic>
              </a:graphicData>
            </a:graphic>
          </wp:inline>
        </w:drawing>
      </w:r>
    </w:p>
    <w:p w14:paraId="0A7DBDD2" w14:textId="67E5F747" w:rsidR="00482801" w:rsidRDefault="00482801" w:rsidP="00482801">
      <w:pPr>
        <w:pStyle w:val="Nidungvnbn"/>
      </w:pPr>
      <w:r w:rsidRPr="00401E2C">
        <w:rPr>
          <w:b/>
          <w:bCs/>
        </w:rPr>
        <w:t>Bước 3</w:t>
      </w:r>
      <w:r>
        <w:t>: Chọn một thuật toán mà bạn cần chạy, ví dụ ở đây ta chọn thuật toán Random Forest</w:t>
      </w:r>
      <w:r w:rsidR="001B210B">
        <w:t>.</w:t>
      </w:r>
      <w:r w:rsidR="00CB5E83">
        <w:t xml:space="preserve"> </w:t>
      </w:r>
      <w:r w:rsidR="00C548AF">
        <w:t>Tiếp theo</w:t>
      </w:r>
      <w:r w:rsidR="00CB5E83">
        <w:t xml:space="preserve"> chọn một URL tùy ý hoặc URL Phishing (có thể chọn URL phishing từ </w:t>
      </w:r>
      <w:r w:rsidR="004811FD">
        <w:t xml:space="preserve">2 file </w:t>
      </w:r>
      <w:r w:rsidR="004811FD" w:rsidRPr="002D706E">
        <w:rPr>
          <w:b/>
          <w:bCs/>
        </w:rPr>
        <w:t>urls.csv</w:t>
      </w:r>
      <w:r w:rsidR="004811FD">
        <w:t xml:space="preserve">, </w:t>
      </w:r>
      <w:r w:rsidR="004811FD" w:rsidRPr="002D706E">
        <w:rPr>
          <w:b/>
          <w:bCs/>
        </w:rPr>
        <w:t>urlset.csv</w:t>
      </w:r>
      <w:r w:rsidR="004811FD">
        <w:t xml:space="preserve"> nằm trong thư mục </w:t>
      </w:r>
      <w:r w:rsidR="004811FD" w:rsidRPr="004811FD">
        <w:rPr>
          <w:b/>
          <w:bCs/>
        </w:rPr>
        <w:t>files</w:t>
      </w:r>
      <w:r w:rsidR="00957111">
        <w:rPr>
          <w:b/>
          <w:bCs/>
        </w:rPr>
        <w:t>/</w:t>
      </w:r>
      <w:r w:rsidR="004811FD">
        <w:t>)</w:t>
      </w:r>
      <w:r w:rsidR="00957111">
        <w:t>.</w:t>
      </w:r>
      <w:r w:rsidR="00C548AF">
        <w:t xml:space="preserve"> Sau đó chọn Submit để kiểm tra URL là hợp pháp hay giả mạo.</w:t>
      </w:r>
    </w:p>
    <w:p w14:paraId="7C4C4E82" w14:textId="7B05544F" w:rsidR="00D47800" w:rsidRDefault="00D47800" w:rsidP="00987414">
      <w:pPr>
        <w:pStyle w:val="Nidungvnbn"/>
        <w:numPr>
          <w:ilvl w:val="0"/>
          <w:numId w:val="15"/>
        </w:numPr>
      </w:pPr>
      <w:r>
        <w:t>Trường hợp phát hiện URL giả mạo</w:t>
      </w:r>
    </w:p>
    <w:p w14:paraId="02511291" w14:textId="52240495" w:rsidR="00C548AF" w:rsidRDefault="00EB44D4" w:rsidP="00EB44D4">
      <w:pPr>
        <w:pStyle w:val="Nidungvnbn"/>
        <w:ind w:firstLine="0"/>
        <w:jc w:val="center"/>
      </w:pPr>
      <w:r w:rsidRPr="00EB44D4">
        <w:rPr>
          <w:noProof/>
          <w:lang w:val="vi-VN" w:eastAsia="vi-VN"/>
        </w:rPr>
        <w:drawing>
          <wp:inline distT="0" distB="0" distL="0" distR="0" wp14:anchorId="727219F3" wp14:editId="53A7C97E">
            <wp:extent cx="5791835" cy="30981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098165"/>
                    </a:xfrm>
                    <a:prstGeom prst="rect">
                      <a:avLst/>
                    </a:prstGeom>
                  </pic:spPr>
                </pic:pic>
              </a:graphicData>
            </a:graphic>
          </wp:inline>
        </w:drawing>
      </w:r>
    </w:p>
    <w:p w14:paraId="41E24D41" w14:textId="57A34F64" w:rsidR="00D47800" w:rsidRDefault="00D47800" w:rsidP="00987414">
      <w:pPr>
        <w:pStyle w:val="Nidungvnbn"/>
        <w:numPr>
          <w:ilvl w:val="0"/>
          <w:numId w:val="15"/>
        </w:numPr>
      </w:pPr>
      <w:r>
        <w:t>Trường hợp phát hiện URL hợp pháp</w:t>
      </w:r>
    </w:p>
    <w:p w14:paraId="4AD0A8A3" w14:textId="6579747C" w:rsidR="00D47800" w:rsidRDefault="00987414" w:rsidP="00D47800">
      <w:pPr>
        <w:pStyle w:val="Nidungvnbn"/>
        <w:ind w:firstLine="0"/>
        <w:jc w:val="center"/>
      </w:pPr>
      <w:r w:rsidRPr="00987414">
        <w:rPr>
          <w:noProof/>
          <w:lang w:val="vi-VN" w:eastAsia="vi-VN"/>
        </w:rPr>
        <w:drawing>
          <wp:inline distT="0" distB="0" distL="0" distR="0" wp14:anchorId="1C3E227D" wp14:editId="448CB7F1">
            <wp:extent cx="5791835" cy="3110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10865"/>
                    </a:xfrm>
                    <a:prstGeom prst="rect">
                      <a:avLst/>
                    </a:prstGeom>
                  </pic:spPr>
                </pic:pic>
              </a:graphicData>
            </a:graphic>
          </wp:inline>
        </w:drawing>
      </w:r>
    </w:p>
    <w:p w14:paraId="5D23FF26" w14:textId="396F92BC" w:rsidR="00987414" w:rsidRDefault="00987414" w:rsidP="00987414">
      <w:pPr>
        <w:pStyle w:val="Nidungvnbn"/>
        <w:numPr>
          <w:ilvl w:val="0"/>
          <w:numId w:val="15"/>
        </w:numPr>
      </w:pPr>
      <w:r>
        <w:t>Trường hợp nhập URL không hợp lệ</w:t>
      </w:r>
    </w:p>
    <w:p w14:paraId="7F76B460" w14:textId="5A4313DF" w:rsidR="00987414" w:rsidRDefault="00987414" w:rsidP="00987414">
      <w:pPr>
        <w:pStyle w:val="Nidungvnbn"/>
        <w:ind w:firstLine="0"/>
        <w:jc w:val="center"/>
      </w:pPr>
      <w:r w:rsidRPr="00987414">
        <w:rPr>
          <w:noProof/>
          <w:lang w:val="vi-VN" w:eastAsia="vi-VN"/>
        </w:rPr>
        <w:drawing>
          <wp:inline distT="0" distB="0" distL="0" distR="0" wp14:anchorId="749C82C4" wp14:editId="3A402771">
            <wp:extent cx="5708015" cy="3047070"/>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155" cy="3049280"/>
                    </a:xfrm>
                    <a:prstGeom prst="rect">
                      <a:avLst/>
                    </a:prstGeom>
                  </pic:spPr>
                </pic:pic>
              </a:graphicData>
            </a:graphic>
          </wp:inline>
        </w:drawing>
      </w:r>
    </w:p>
    <w:p w14:paraId="5A5E4B05" w14:textId="77777777" w:rsidR="00A20509" w:rsidRPr="00987414" w:rsidRDefault="00A20509" w:rsidP="00987414">
      <w:pPr>
        <w:pStyle w:val="Nidungvnbn"/>
        <w:ind w:firstLine="0"/>
        <w:jc w:val="center"/>
      </w:pPr>
    </w:p>
    <w:p w14:paraId="6C6D549E" w14:textId="5451E70F" w:rsidR="008A545C" w:rsidRDefault="007E4F36" w:rsidP="00052875">
      <w:pPr>
        <w:pStyle w:val="Nidungvnbn"/>
      </w:pPr>
      <w:r>
        <w:t>Đối vời trường hợp chạy nhiều URL cùng một lúc (</w:t>
      </w:r>
      <w:r w:rsidRPr="0076419D">
        <w:rPr>
          <w:b/>
          <w:bCs/>
        </w:rPr>
        <w:t>Multi URLs</w:t>
      </w:r>
      <w:r>
        <w:t xml:space="preserve">), ta chỉ nên chạy khoảng 10 URL trở lại vì thời gian phản hồi sẽ rất lâu. Và </w:t>
      </w:r>
      <w:r w:rsidR="00C15D6C">
        <w:t xml:space="preserve">tính năng chạy </w:t>
      </w:r>
      <w:r>
        <w:t>Multi URLs chỉ chấp nhận file có định dạng csv.</w:t>
      </w:r>
      <w:r w:rsidR="00052875">
        <w:t xml:space="preserve"> </w:t>
      </w:r>
      <w:r w:rsidR="008A545C">
        <w:t>Ngoài ra</w:t>
      </w:r>
      <w:r w:rsidR="00052875">
        <w:t xml:space="preserve">, yêu cầu tối thiểu của file csv là phải bao gồm </w:t>
      </w:r>
      <w:r w:rsidR="00844F3C">
        <w:t>ít nhất</w:t>
      </w:r>
      <w:r w:rsidR="00052875">
        <w:t xml:space="preserve"> một cột domain (có thể thêm 1 cột lable).</w:t>
      </w:r>
    </w:p>
    <w:p w14:paraId="201C0564" w14:textId="1FDE7793" w:rsidR="00CE1387" w:rsidRDefault="00CE1387" w:rsidP="00CE1387">
      <w:pPr>
        <w:pStyle w:val="Nidungvnbn"/>
        <w:ind w:firstLine="0"/>
        <w:jc w:val="center"/>
      </w:pPr>
      <w:r w:rsidRPr="00CE1387">
        <w:rPr>
          <w:noProof/>
          <w:lang w:val="vi-VN" w:eastAsia="vi-VN"/>
        </w:rPr>
        <w:drawing>
          <wp:inline distT="0" distB="0" distL="0" distR="0" wp14:anchorId="7BD2BDE4" wp14:editId="77618316">
            <wp:extent cx="5730875" cy="3065556"/>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13" cy="3066218"/>
                    </a:xfrm>
                    <a:prstGeom prst="rect">
                      <a:avLst/>
                    </a:prstGeom>
                  </pic:spPr>
                </pic:pic>
              </a:graphicData>
            </a:graphic>
          </wp:inline>
        </w:drawing>
      </w:r>
    </w:p>
    <w:p w14:paraId="2BD1A032" w14:textId="4565D545" w:rsidR="002D4592" w:rsidRPr="001A03DF" w:rsidRDefault="002D4592" w:rsidP="002D4592">
      <w:pPr>
        <w:pStyle w:val="Tiumccp2"/>
        <w:spacing w:before="120" w:after="120"/>
        <w:outlineLvl w:val="2"/>
      </w:pPr>
      <w:bookmarkStart w:id="58" w:name="_Toc91377777"/>
      <w:r>
        <w:t>3.2.</w:t>
      </w:r>
      <w:r w:rsidR="00475054">
        <w:t>3</w:t>
      </w:r>
      <w:r>
        <w:t xml:space="preserve"> Chạy chương trình demo trực tiếp trên Command Prompt</w:t>
      </w:r>
      <w:bookmarkEnd w:id="58"/>
    </w:p>
    <w:p w14:paraId="2326F8B2" w14:textId="4523A7F3" w:rsidR="00AE04AA" w:rsidRDefault="00AE04AA" w:rsidP="00AE04AA">
      <w:pPr>
        <w:pStyle w:val="Nidungvnbn"/>
      </w:pPr>
      <w:r w:rsidRPr="00401E2C">
        <w:rPr>
          <w:b/>
          <w:bCs/>
        </w:rPr>
        <w:t>Bước 1</w:t>
      </w:r>
      <w:r>
        <w:t xml:space="preserve">: Mở Command Prompt từ đường dẫn chứa file chương trình chính tương tự như bước trên và chạy bằng câu lệnh: </w:t>
      </w:r>
      <w:r w:rsidRPr="005B7F54">
        <w:rPr>
          <w:b/>
          <w:bCs/>
        </w:rPr>
        <w:t xml:space="preserve">python </w:t>
      </w:r>
      <w:r>
        <w:rPr>
          <w:b/>
          <w:bCs/>
        </w:rPr>
        <w:t>ConsoleApp</w:t>
      </w:r>
      <w:r w:rsidRPr="005B7F54">
        <w:rPr>
          <w:b/>
          <w:bCs/>
        </w:rPr>
        <w:t>.py</w:t>
      </w:r>
      <w:r w:rsidR="001C1F99">
        <w:t>. Sau khi chạy câu lệnh xong, ta sẽ được hiển thị cửa sổ như sau:</w:t>
      </w:r>
    </w:p>
    <w:p w14:paraId="03EEEB00" w14:textId="349B927F" w:rsidR="001C1F99" w:rsidRDefault="001C1F99" w:rsidP="001C1F99">
      <w:pPr>
        <w:pStyle w:val="Nidungvnbn"/>
        <w:ind w:firstLine="0"/>
        <w:jc w:val="center"/>
      </w:pPr>
      <w:r w:rsidRPr="001C1F99">
        <w:rPr>
          <w:noProof/>
          <w:lang w:val="vi-VN" w:eastAsia="vi-VN"/>
        </w:rPr>
        <w:drawing>
          <wp:inline distT="0" distB="0" distL="0" distR="0" wp14:anchorId="047D787D" wp14:editId="7FA6947E">
            <wp:extent cx="4824095" cy="321782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4622" cy="3231518"/>
                    </a:xfrm>
                    <a:prstGeom prst="rect">
                      <a:avLst/>
                    </a:prstGeom>
                  </pic:spPr>
                </pic:pic>
              </a:graphicData>
            </a:graphic>
          </wp:inline>
        </w:drawing>
      </w:r>
    </w:p>
    <w:p w14:paraId="4F4FDB31" w14:textId="63EE7E1E" w:rsidR="001C1F99" w:rsidRDefault="001C1F99" w:rsidP="001C1F99">
      <w:pPr>
        <w:pStyle w:val="Nidungvnbn"/>
      </w:pPr>
      <w:r w:rsidRPr="00A10FF1">
        <w:rPr>
          <w:b/>
          <w:bCs/>
        </w:rPr>
        <w:t>Bước 2</w:t>
      </w:r>
      <w:r>
        <w:t>: Có 2 phương án cho chúng ta lựa chọn: Single URL và Multi URLs. Ví dụ ở đây ta chọn phương án số 1 Single URL</w:t>
      </w:r>
      <w:r w:rsidR="004711FA">
        <w:t>.</w:t>
      </w:r>
    </w:p>
    <w:p w14:paraId="1CC2B9D8" w14:textId="4B4F5AC8" w:rsidR="001C1F99" w:rsidRDefault="006000AC" w:rsidP="006000AC">
      <w:pPr>
        <w:pStyle w:val="Nidungvnbn"/>
        <w:ind w:firstLine="0"/>
        <w:jc w:val="center"/>
      </w:pPr>
      <w:r w:rsidRPr="006000AC">
        <w:rPr>
          <w:noProof/>
          <w:lang w:val="vi-VN" w:eastAsia="vi-VN"/>
        </w:rPr>
        <w:drawing>
          <wp:inline distT="0" distB="0" distL="0" distR="0" wp14:anchorId="6BEA68DB" wp14:editId="12AB28F8">
            <wp:extent cx="4847123"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810" cy="3242968"/>
                    </a:xfrm>
                    <a:prstGeom prst="rect">
                      <a:avLst/>
                    </a:prstGeom>
                  </pic:spPr>
                </pic:pic>
              </a:graphicData>
            </a:graphic>
          </wp:inline>
        </w:drawing>
      </w:r>
    </w:p>
    <w:p w14:paraId="3E5A7656" w14:textId="7EC7C62E" w:rsidR="006000AC" w:rsidRDefault="006000AC" w:rsidP="006000AC">
      <w:pPr>
        <w:pStyle w:val="Nidungvnbn"/>
      </w:pPr>
      <w:r w:rsidRPr="006000AC">
        <w:rPr>
          <w:b/>
          <w:bCs/>
        </w:rPr>
        <w:t>Bước 3</w:t>
      </w:r>
      <w:r>
        <w:t>: Nhập URL để kiểm tra</w:t>
      </w:r>
    </w:p>
    <w:p w14:paraId="510AC4C0" w14:textId="1A5D2BC0" w:rsidR="00971428" w:rsidRDefault="00553736" w:rsidP="00553736">
      <w:pPr>
        <w:pStyle w:val="Nidungvnbn"/>
        <w:ind w:firstLine="0"/>
        <w:jc w:val="center"/>
      </w:pPr>
      <w:r w:rsidRPr="00553736">
        <w:rPr>
          <w:noProof/>
          <w:lang w:val="vi-VN" w:eastAsia="vi-VN"/>
        </w:rPr>
        <w:drawing>
          <wp:inline distT="0" distB="0" distL="0" distR="0" wp14:anchorId="62CBD7EE" wp14:editId="69165F91">
            <wp:extent cx="4844737"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1935" cy="3243312"/>
                    </a:xfrm>
                    <a:prstGeom prst="rect">
                      <a:avLst/>
                    </a:prstGeom>
                  </pic:spPr>
                </pic:pic>
              </a:graphicData>
            </a:graphic>
          </wp:inline>
        </w:drawing>
      </w:r>
    </w:p>
    <w:p w14:paraId="2BDF19CE" w14:textId="5B37E606" w:rsidR="00403837" w:rsidRDefault="00553736" w:rsidP="00403837">
      <w:pPr>
        <w:pStyle w:val="Nidungvnbn"/>
      </w:pPr>
      <w:r w:rsidRPr="00BB2760">
        <w:rPr>
          <w:b/>
          <w:bCs/>
        </w:rPr>
        <w:t>Bước 4</w:t>
      </w:r>
      <w:r>
        <w:t>: Chọn 1 thuật toán trong số 3 thuật toán mà ta muốn kiểm tra URL</w:t>
      </w:r>
      <w:r w:rsidR="00403837">
        <w:t>. Ví dụ</w:t>
      </w:r>
      <w:r w:rsidR="00B54382">
        <w:t xml:space="preserve"> </w:t>
      </w:r>
      <w:r w:rsidR="00403837">
        <w:t xml:space="preserve">chọn </w:t>
      </w:r>
      <w:r w:rsidR="00B54382">
        <w:t xml:space="preserve">thuật toán </w:t>
      </w:r>
      <w:r w:rsidR="00403837">
        <w:t>số 1 – Random Forest.</w:t>
      </w:r>
      <w:r w:rsidR="00811723">
        <w:t xml:space="preserve"> Sau đó kiểm tra kết quả nhận được.</w:t>
      </w:r>
    </w:p>
    <w:p w14:paraId="42FC7E10" w14:textId="4A10DFF5" w:rsidR="00403837" w:rsidRDefault="00A75B4E" w:rsidP="00FB253A">
      <w:pPr>
        <w:pStyle w:val="Nidungvnbn"/>
        <w:ind w:firstLine="0"/>
        <w:jc w:val="center"/>
      </w:pPr>
      <w:r>
        <w:rPr>
          <w:noProof/>
          <w:lang w:val="vi-VN" w:eastAsia="vi-VN"/>
        </w:rPr>
        <w:drawing>
          <wp:inline distT="0" distB="0" distL="0" distR="0" wp14:anchorId="4EE60D17" wp14:editId="1B691B71">
            <wp:extent cx="4885055" cy="467992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92841" cy="4687386"/>
                    </a:xfrm>
                    <a:prstGeom prst="rect">
                      <a:avLst/>
                    </a:prstGeom>
                  </pic:spPr>
                </pic:pic>
              </a:graphicData>
            </a:graphic>
          </wp:inline>
        </w:drawing>
      </w:r>
    </w:p>
    <w:p w14:paraId="046C9CB0" w14:textId="77777777" w:rsidR="00E943CE" w:rsidRDefault="00E943CE" w:rsidP="00FB253A">
      <w:pPr>
        <w:pStyle w:val="Nidungvnbn"/>
        <w:ind w:firstLine="0"/>
        <w:jc w:val="center"/>
      </w:pPr>
    </w:p>
    <w:p w14:paraId="43EAC6DF" w14:textId="7325370B" w:rsidR="00E943CE" w:rsidRDefault="007567E6" w:rsidP="00E943CE">
      <w:pPr>
        <w:pStyle w:val="Nidungvnbn"/>
      </w:pPr>
      <w:r>
        <w:t xml:space="preserve">Đối với trường hợp </w:t>
      </w:r>
      <w:r w:rsidRPr="004D3573">
        <w:rPr>
          <w:b/>
          <w:bCs/>
        </w:rPr>
        <w:t>Multi URLs</w:t>
      </w:r>
      <w:r w:rsidR="00997A47">
        <w:t xml:space="preserve">. Thay vì Bước 2 ta nhập URL thì ở bước này ta nhập tên file csv. Yêu cầu về file cvs cũng tương tự như </w:t>
      </w:r>
      <w:r w:rsidR="002617B0">
        <w:t xml:space="preserve">yêu cầu </w:t>
      </w:r>
      <w:r w:rsidR="000A71A6">
        <w:t>đối với</w:t>
      </w:r>
      <w:r w:rsidR="00997A47">
        <w:t xml:space="preserve"> trình duyệt web.</w:t>
      </w:r>
      <w:r w:rsidR="00E943CE">
        <w:t xml:space="preserve"> Lưu ý file csv dùng để chạy</w:t>
      </w:r>
      <w:r w:rsidR="00856A71">
        <w:t xml:space="preserve"> trên Command Prompt</w:t>
      </w:r>
      <w:r w:rsidR="00E943CE">
        <w:t xml:space="preserve"> phải nằm cùng thư mục với file chương trình. Ví dụ: </w:t>
      </w:r>
    </w:p>
    <w:p w14:paraId="35ACBFA1" w14:textId="6210EA8A" w:rsidR="00E943CE" w:rsidRDefault="00E943CE" w:rsidP="00E943CE">
      <w:pPr>
        <w:pStyle w:val="Nidungvnbn"/>
        <w:ind w:firstLine="0"/>
        <w:jc w:val="center"/>
      </w:pPr>
      <w:r>
        <w:rPr>
          <w:noProof/>
          <w:lang w:val="vi-VN" w:eastAsia="vi-VN"/>
        </w:rPr>
        <w:drawing>
          <wp:inline distT="0" distB="0" distL="0" distR="0" wp14:anchorId="1A955AF1" wp14:editId="40B0649E">
            <wp:extent cx="5266055" cy="298781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5282699" cy="2997255"/>
                    </a:xfrm>
                    <a:prstGeom prst="rect">
                      <a:avLst/>
                    </a:prstGeom>
                  </pic:spPr>
                </pic:pic>
              </a:graphicData>
            </a:graphic>
          </wp:inline>
        </w:drawing>
      </w:r>
    </w:p>
    <w:p w14:paraId="4009D9D6" w14:textId="1CC05F9D" w:rsidR="00AF6349" w:rsidRDefault="00E22569" w:rsidP="00ED40A4">
      <w:pPr>
        <w:pStyle w:val="Nidungvnbn"/>
        <w:numPr>
          <w:ilvl w:val="0"/>
          <w:numId w:val="15"/>
        </w:numPr>
      </w:pPr>
      <w:r>
        <w:t>Nhập tên file csv muốn kiểm tra và lựa chọn 1 thuật toán</w:t>
      </w:r>
    </w:p>
    <w:p w14:paraId="63E17733" w14:textId="3B84A91C" w:rsidR="00BC367D" w:rsidRDefault="003A3858" w:rsidP="00073D86">
      <w:pPr>
        <w:pStyle w:val="Nidungvnbn"/>
        <w:ind w:firstLine="0"/>
        <w:jc w:val="center"/>
      </w:pPr>
      <w:r w:rsidRPr="003A3858">
        <w:rPr>
          <w:noProof/>
          <w:lang w:val="vi-VN" w:eastAsia="vi-VN"/>
        </w:rPr>
        <w:drawing>
          <wp:inline distT="0" distB="0" distL="0" distR="0" wp14:anchorId="6B586193" wp14:editId="49ED0B2C">
            <wp:extent cx="4862195" cy="32810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617" cy="3284748"/>
                    </a:xfrm>
                    <a:prstGeom prst="rect">
                      <a:avLst/>
                    </a:prstGeom>
                  </pic:spPr>
                </pic:pic>
              </a:graphicData>
            </a:graphic>
          </wp:inline>
        </w:drawing>
      </w:r>
    </w:p>
    <w:p w14:paraId="1B7AAA2C" w14:textId="5B08C1AA" w:rsidR="00B4565A" w:rsidRDefault="00B4565A" w:rsidP="00ED40A4">
      <w:pPr>
        <w:pStyle w:val="Nidungvnbn"/>
        <w:numPr>
          <w:ilvl w:val="0"/>
          <w:numId w:val="15"/>
        </w:numPr>
      </w:pPr>
      <w:r>
        <w:t>Kết quả thu được sau khi chạy Multi URLs</w:t>
      </w:r>
    </w:p>
    <w:p w14:paraId="5419CA6B" w14:textId="4EA6C66C" w:rsidR="00E55958" w:rsidRDefault="00EA663B" w:rsidP="00EA663B">
      <w:pPr>
        <w:pStyle w:val="Nidungvnbn"/>
        <w:ind w:firstLine="0"/>
        <w:jc w:val="center"/>
      </w:pPr>
      <w:r w:rsidRPr="00EA663B">
        <w:rPr>
          <w:noProof/>
          <w:lang w:val="vi-VN" w:eastAsia="vi-VN"/>
        </w:rPr>
        <w:drawing>
          <wp:inline distT="0" distB="0" distL="0" distR="0" wp14:anchorId="1183C014" wp14:editId="2A7A1C97">
            <wp:extent cx="5311775" cy="4639140"/>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6755" cy="4643489"/>
                    </a:xfrm>
                    <a:prstGeom prst="rect">
                      <a:avLst/>
                    </a:prstGeom>
                  </pic:spPr>
                </pic:pic>
              </a:graphicData>
            </a:graphic>
          </wp:inline>
        </w:drawing>
      </w:r>
    </w:p>
    <w:p w14:paraId="7CB42761" w14:textId="1B61C55B" w:rsidR="00135D94" w:rsidRPr="001A03DF" w:rsidRDefault="00135D94" w:rsidP="00135D94">
      <w:pPr>
        <w:pStyle w:val="Tiumccp2"/>
        <w:spacing w:before="120" w:after="120"/>
        <w:outlineLvl w:val="2"/>
      </w:pPr>
      <w:bookmarkStart w:id="59" w:name="_Toc91377778"/>
      <w:r>
        <w:t>3.2.</w:t>
      </w:r>
      <w:r w:rsidR="00ED40A4">
        <w:t>4</w:t>
      </w:r>
      <w:r>
        <w:t xml:space="preserve"> Hướng xử lý khi chạy chương trình bị lỗi hoặc không chạy được</w:t>
      </w:r>
      <w:bookmarkEnd w:id="59"/>
    </w:p>
    <w:p w14:paraId="235E365B" w14:textId="35943F16" w:rsidR="00E036CF" w:rsidRDefault="00E036CF" w:rsidP="00135D94">
      <w:pPr>
        <w:pStyle w:val="Nidungvnbn"/>
      </w:pPr>
      <w:r>
        <w:t xml:space="preserve">Khi chương trình không chạy được hoặc chạy chưa chính xác, </w:t>
      </w:r>
      <w:r w:rsidR="00732F8A">
        <w:t>ta nên lưu ý 2 tình huống sau đây:</w:t>
      </w:r>
    </w:p>
    <w:p w14:paraId="6F16F366" w14:textId="2D5A0B1E" w:rsidR="00135D94" w:rsidRDefault="00E036CF" w:rsidP="0061192B">
      <w:pPr>
        <w:pStyle w:val="Nidungvnbn"/>
        <w:numPr>
          <w:ilvl w:val="0"/>
          <w:numId w:val="15"/>
        </w:numPr>
      </w:pPr>
      <w:r>
        <w:t>Chưa cài đặt đủ thư viện</w:t>
      </w:r>
      <w:r w:rsidR="0061192B">
        <w:t xml:space="preserve">: </w:t>
      </w:r>
      <w:r w:rsidR="0045119A">
        <w:t xml:space="preserve">Đối với tình huống </w:t>
      </w:r>
      <w:r w:rsidR="0061192B">
        <w:t>này</w:t>
      </w:r>
      <w:r w:rsidR="0045119A">
        <w:t>, ta nên kiểm tra lại xem mình đã cài đặt đầy đủ các thư viện mà chương trình yêu cầu chưa.</w:t>
      </w:r>
      <w:r>
        <w:t xml:space="preserve"> </w:t>
      </w:r>
      <w:r w:rsidR="002D53C4">
        <w:t xml:space="preserve">Kiểm tra lại thư viện python bằng câu lệnh </w:t>
      </w:r>
      <w:r w:rsidR="002D53C4" w:rsidRPr="002D53C4">
        <w:rPr>
          <w:b/>
          <w:bCs/>
        </w:rPr>
        <w:t>pip list</w:t>
      </w:r>
      <w:r w:rsidR="00D01CA9">
        <w:t>.</w:t>
      </w:r>
    </w:p>
    <w:p w14:paraId="25904D8E" w14:textId="7B3F7302" w:rsidR="00E036CF" w:rsidRPr="00135D94" w:rsidRDefault="00E036CF" w:rsidP="00732F8A">
      <w:pPr>
        <w:pStyle w:val="Nidungvnbn"/>
        <w:numPr>
          <w:ilvl w:val="0"/>
          <w:numId w:val="15"/>
        </w:numPr>
      </w:pPr>
      <w:r>
        <w:t>Chưa chạy các thuật toán mà đã chạy luôn chương trình chính</w:t>
      </w:r>
      <w:r w:rsidR="00EC17E5">
        <w:t>. Do quá trình nén và giải nén dữ liệu nhiều lần, chương trình có thể bị mất đi</w:t>
      </w:r>
      <w:r w:rsidR="00E70EC0">
        <w:t xml:space="preserve"> một số dữ liệu nên có thể dẫn đến việc cho ra sai kết quả.</w:t>
      </w:r>
    </w:p>
    <w:p w14:paraId="1DF84D3A" w14:textId="77777777" w:rsidR="00135D94" w:rsidRPr="00135D94" w:rsidRDefault="00135D94" w:rsidP="00135D94">
      <w:pPr>
        <w:pStyle w:val="Nidungvnbn"/>
      </w:pPr>
    </w:p>
    <w:p w14:paraId="69FD0853" w14:textId="6C0CFEE1" w:rsidR="00541832" w:rsidRDefault="00541832" w:rsidP="00541832">
      <w:pPr>
        <w:pStyle w:val="Tiumccp1"/>
        <w:spacing w:before="120" w:after="120"/>
        <w:outlineLvl w:val="1"/>
      </w:pPr>
      <w:bookmarkStart w:id="60" w:name="_Toc91377779"/>
      <w:r>
        <w:t xml:space="preserve">3.3 </w:t>
      </w:r>
      <w:r w:rsidR="00712447">
        <w:t>Luồng</w:t>
      </w:r>
      <w:r w:rsidR="00682144">
        <w:t xml:space="preserve"> hoạt động của chương trình</w:t>
      </w:r>
      <w:bookmarkEnd w:id="60"/>
    </w:p>
    <w:p w14:paraId="7F8FCB2E" w14:textId="2FA8CED1" w:rsidR="00541832" w:rsidRDefault="005E511A" w:rsidP="00E00C59">
      <w:pPr>
        <w:pStyle w:val="Nidungvnbn"/>
        <w:numPr>
          <w:ilvl w:val="0"/>
          <w:numId w:val="17"/>
        </w:numPr>
      </w:pPr>
      <w:r>
        <w:t>Đối với single URL:</w:t>
      </w:r>
    </w:p>
    <w:p w14:paraId="67C64850" w14:textId="77777777" w:rsidR="005E511A" w:rsidRDefault="005E511A" w:rsidP="00E00C59">
      <w:pPr>
        <w:pStyle w:val="Nidungvnbn"/>
        <w:numPr>
          <w:ilvl w:val="0"/>
          <w:numId w:val="18"/>
        </w:numPr>
      </w:pPr>
      <w:r w:rsidRPr="005E511A">
        <w:t xml:space="preserve">Người dùng nhập input, client sẽ gửi cái URL từ input về server. </w:t>
      </w:r>
    </w:p>
    <w:p w14:paraId="3AE37DAA" w14:textId="77777777" w:rsidR="005E511A" w:rsidRDefault="005E511A" w:rsidP="00E00C59">
      <w:pPr>
        <w:pStyle w:val="Nidungvnbn"/>
        <w:numPr>
          <w:ilvl w:val="0"/>
          <w:numId w:val="18"/>
        </w:numPr>
      </w:pPr>
      <w:r w:rsidRPr="005E511A">
        <w:t xml:space="preserve">Server nhận được và gọi hàm từ phising detection. </w:t>
      </w:r>
    </w:p>
    <w:p w14:paraId="468611D6" w14:textId="37E11F2D" w:rsidR="005E511A" w:rsidRDefault="005E511A" w:rsidP="00E00C59">
      <w:pPr>
        <w:pStyle w:val="Nidungvnbn"/>
        <w:numPr>
          <w:ilvl w:val="0"/>
          <w:numId w:val="18"/>
        </w:numPr>
      </w:pPr>
      <w:r w:rsidRPr="005E511A">
        <w:t>Trong phising detection, đầu tiên là tiền xử lý bằng cách trích xuất ra các đặc điểm</w:t>
      </w:r>
      <w:r>
        <w:t xml:space="preserve"> </w:t>
      </w:r>
      <w:r w:rsidRPr="005E511A">
        <w:t>(feature extraction). Sau đó sử dụng model mà người dùng lựa chọn để predict</w:t>
      </w:r>
      <w:r>
        <w:t xml:space="preserve"> </w:t>
      </w:r>
      <w:r w:rsidRPr="005E511A">
        <w:t>URL đó</w:t>
      </w:r>
      <w:r w:rsidR="00896359">
        <w:t>.</w:t>
      </w:r>
    </w:p>
    <w:p w14:paraId="5275D6D7" w14:textId="0003C049" w:rsidR="00896359" w:rsidRDefault="00896359" w:rsidP="00E00C59">
      <w:pPr>
        <w:pStyle w:val="Nidungvnbn"/>
        <w:numPr>
          <w:ilvl w:val="0"/>
          <w:numId w:val="18"/>
        </w:numPr>
      </w:pPr>
      <w:r>
        <w:t>Tiếp theo</w:t>
      </w:r>
      <w:r w:rsidRPr="00896359">
        <w:t xml:space="preserve">, một tập dữ liệu được tạo ra, trong đó mỗi chi tiết </w:t>
      </w:r>
      <w:r>
        <w:t xml:space="preserve">đặc điểm </w:t>
      </w:r>
      <w:r w:rsidRPr="00896359">
        <w:t>kết hợp với cặp (</w:t>
      </w:r>
      <w:r>
        <w:t>1</w:t>
      </w:r>
      <w:r w:rsidRPr="00896359">
        <w:t>,</w:t>
      </w:r>
      <w:r>
        <w:t xml:space="preserve"> </w:t>
      </w:r>
      <w:r w:rsidR="00A748ED">
        <w:t xml:space="preserve">0, </w:t>
      </w:r>
      <w:r>
        <w:t>-</w:t>
      </w:r>
      <w:r w:rsidRPr="00896359">
        <w:t>1), sau đó được chuyển đến các bộ phân loại khác nhau.</w:t>
      </w:r>
    </w:p>
    <w:p w14:paraId="12F34A27" w14:textId="05D9B12D" w:rsidR="008E6C11" w:rsidRDefault="008E6C11" w:rsidP="00E00C59">
      <w:pPr>
        <w:pStyle w:val="Nidungvnbn"/>
        <w:numPr>
          <w:ilvl w:val="0"/>
          <w:numId w:val="18"/>
        </w:numPr>
      </w:pPr>
      <w:r>
        <w:t>Tiếp đến, bộ phân loại phân tích tập dữ liệu (1,</w:t>
      </w:r>
      <w:r w:rsidR="00A748ED">
        <w:t xml:space="preserve"> 0,</w:t>
      </w:r>
      <w:r w:rsidR="00FF284B">
        <w:t xml:space="preserve"> </w:t>
      </w:r>
      <w:r>
        <w:t>-1) vừa được tạo ra dựa trên độ chính xác của từng thuật toán.</w:t>
      </w:r>
    </w:p>
    <w:p w14:paraId="7A12FBFE" w14:textId="495C9C34" w:rsidR="005E511A" w:rsidRDefault="005E511A" w:rsidP="00E00C59">
      <w:pPr>
        <w:pStyle w:val="Nidungvnbn"/>
        <w:numPr>
          <w:ilvl w:val="0"/>
          <w:numId w:val="18"/>
        </w:numPr>
      </w:pPr>
      <w:r>
        <w:t xml:space="preserve">Cuối cùng, </w:t>
      </w:r>
      <w:r w:rsidRPr="005E511A">
        <w:t>trả về</w:t>
      </w:r>
      <w:r>
        <w:t xml:space="preserve"> kết quả cho</w:t>
      </w:r>
      <w:r w:rsidRPr="005E511A">
        <w:t xml:space="preserve"> người dùng</w:t>
      </w:r>
      <w:r w:rsidR="003F7553">
        <w:t>.</w:t>
      </w:r>
    </w:p>
    <w:p w14:paraId="0FF142A8" w14:textId="46625580" w:rsidR="00C549CB" w:rsidRDefault="00C549CB" w:rsidP="00C549CB">
      <w:pPr>
        <w:pStyle w:val="Nidungvnbn"/>
        <w:numPr>
          <w:ilvl w:val="0"/>
          <w:numId w:val="19"/>
        </w:numPr>
      </w:pPr>
      <w:r>
        <w:t>Đối với Multi URLs</w:t>
      </w:r>
      <w:r w:rsidR="00755900">
        <w:t>:</w:t>
      </w:r>
    </w:p>
    <w:p w14:paraId="288DE824" w14:textId="3A2CEC28" w:rsidR="005376C5" w:rsidRDefault="005376C5" w:rsidP="005376C5">
      <w:pPr>
        <w:pStyle w:val="Nidungvnbn"/>
        <w:numPr>
          <w:ilvl w:val="0"/>
          <w:numId w:val="20"/>
        </w:numPr>
      </w:pPr>
      <w:r w:rsidRPr="005E511A">
        <w:t xml:space="preserve">Người dùng nhập </w:t>
      </w:r>
      <w:r>
        <w:t>vào một file csv với cấu trúc gồm 2 thuộc tính là domain và label hoặc ít nhất phải có trường domain và chọn model cần dùng để dự đoán, client sẽ gửi file về server thông qua phương thức POST</w:t>
      </w:r>
      <w:r w:rsidRPr="005E511A">
        <w:t xml:space="preserve">. </w:t>
      </w:r>
    </w:p>
    <w:p w14:paraId="670F7D66" w14:textId="77777777" w:rsidR="005376C5" w:rsidRDefault="005376C5" w:rsidP="005376C5">
      <w:pPr>
        <w:pStyle w:val="Nidungvnbn"/>
        <w:numPr>
          <w:ilvl w:val="0"/>
          <w:numId w:val="20"/>
        </w:numPr>
      </w:pPr>
      <w:r w:rsidRPr="005E511A">
        <w:t xml:space="preserve">Server nhận được và gọi hàm từ phising detection. </w:t>
      </w:r>
    </w:p>
    <w:p w14:paraId="584AA777" w14:textId="69F5D628" w:rsidR="005376C5" w:rsidRDefault="005376C5" w:rsidP="005376C5">
      <w:pPr>
        <w:pStyle w:val="Nidungvnbn"/>
        <w:numPr>
          <w:ilvl w:val="0"/>
          <w:numId w:val="20"/>
        </w:numPr>
      </w:pPr>
      <w:r w:rsidRPr="005E511A">
        <w:t>Trong phising detection, đầu tiên là tiền xử lý bằng cách trích xuất ra các đặc điểm</w:t>
      </w:r>
      <w:r>
        <w:t xml:space="preserve"> </w:t>
      </w:r>
      <w:r w:rsidRPr="005E511A">
        <w:t>(feature extraction). Sau đó sử dụng model mà người dùng lựa chọn để predict</w:t>
      </w:r>
      <w:r>
        <w:t xml:space="preserve"> tập</w:t>
      </w:r>
      <w:r>
        <w:t xml:space="preserve"> </w:t>
      </w:r>
      <w:r w:rsidRPr="005E511A">
        <w:t>URL đó</w:t>
      </w:r>
      <w:r>
        <w:t>.</w:t>
      </w:r>
    </w:p>
    <w:p w14:paraId="43077245" w14:textId="77777777" w:rsidR="005376C5" w:rsidRDefault="005376C5" w:rsidP="005376C5">
      <w:pPr>
        <w:pStyle w:val="Nidungvnbn"/>
        <w:numPr>
          <w:ilvl w:val="0"/>
          <w:numId w:val="20"/>
        </w:numPr>
      </w:pPr>
      <w:r>
        <w:t>Tiếp theo</w:t>
      </w:r>
      <w:r w:rsidRPr="00896359">
        <w:t xml:space="preserve">, một tập dữ liệu được tạo ra, trong đó mỗi chi tiết </w:t>
      </w:r>
      <w:r>
        <w:t xml:space="preserve">đặc điểm </w:t>
      </w:r>
      <w:r w:rsidRPr="00896359">
        <w:t>kết hợp với cặp (</w:t>
      </w:r>
      <w:r>
        <w:t>1</w:t>
      </w:r>
      <w:r w:rsidRPr="00896359">
        <w:t>,</w:t>
      </w:r>
      <w:r>
        <w:t xml:space="preserve"> 0, -</w:t>
      </w:r>
      <w:r w:rsidRPr="00896359">
        <w:t>1), sau đó được chuyển đến các bộ phân loại khác nhau.</w:t>
      </w:r>
    </w:p>
    <w:p w14:paraId="0FB7AC71" w14:textId="24E3E65C" w:rsidR="005376C5" w:rsidRDefault="005376C5" w:rsidP="005376C5">
      <w:pPr>
        <w:pStyle w:val="Nidungvnbn"/>
        <w:numPr>
          <w:ilvl w:val="0"/>
          <w:numId w:val="20"/>
        </w:numPr>
      </w:pPr>
      <w:r>
        <w:t>Tiếp đến, bộ phân loại phân tích tập dữ liệu (1, 0, -1) vừa được tạo ra dựa trên độ chính xác của từng thuật toán.</w:t>
      </w:r>
    </w:p>
    <w:p w14:paraId="5609268C" w14:textId="6FFEC08F" w:rsidR="005376C5" w:rsidRDefault="005376C5" w:rsidP="005376C5">
      <w:pPr>
        <w:pStyle w:val="Nidungvnbn"/>
        <w:numPr>
          <w:ilvl w:val="0"/>
          <w:numId w:val="20"/>
        </w:numPr>
      </w:pPr>
      <w:r>
        <w:t>Model sẽ tiến hành dự đoán cho từng loại URL và đưa kết quả vào một dictionary chứa acccuracy rate và dữ kiệu dự đoán cho trang web.</w:t>
      </w:r>
    </w:p>
    <w:p w14:paraId="4576EFA2" w14:textId="29F2A9E8" w:rsidR="00607B63" w:rsidRDefault="005376C5" w:rsidP="005376C5">
      <w:pPr>
        <w:pStyle w:val="Nidungvnbn"/>
        <w:numPr>
          <w:ilvl w:val="0"/>
          <w:numId w:val="20"/>
        </w:numPr>
      </w:pPr>
      <w:r>
        <w:t xml:space="preserve">Cuối cùng, </w:t>
      </w:r>
      <w:r w:rsidRPr="005E511A">
        <w:t>trả về</w:t>
      </w:r>
      <w:r>
        <w:t xml:space="preserve"> kết quả cho</w:t>
      </w:r>
      <w:r w:rsidRPr="005E511A">
        <w:t xml:space="preserve"> người dùng</w:t>
      </w:r>
      <w:r>
        <w:t xml:space="preserve"> và hiển thị kết quả lên trình duyệt web</w:t>
      </w:r>
    </w:p>
    <w:p w14:paraId="247ABC00" w14:textId="1CB9831E" w:rsidR="00607B63" w:rsidRDefault="00607B63" w:rsidP="00607B63">
      <w:pPr>
        <w:pStyle w:val="Nidungvnbn"/>
        <w:numPr>
          <w:ilvl w:val="0"/>
          <w:numId w:val="19"/>
        </w:numPr>
      </w:pPr>
      <w:r>
        <w:t xml:space="preserve">Đối với </w:t>
      </w:r>
      <w:r w:rsidR="005376C5">
        <w:t>ứng dụng Console: Cách thức hoạt động tương tự như 2 chức năng đã đề cập ở trước. Tuy nhiên ở việc dự đoán cho file csv chứa nhiều URL, dữ liệu đầu vào chính là đường dẫn đến file đó.</w:t>
      </w:r>
    </w:p>
    <w:p w14:paraId="35FC85D6" w14:textId="77777777" w:rsidR="00755900" w:rsidRPr="00434A0B" w:rsidRDefault="00755900" w:rsidP="00610CDA">
      <w:pPr>
        <w:pStyle w:val="Nidungvnbn"/>
      </w:pPr>
    </w:p>
    <w:p w14:paraId="2F8A3182" w14:textId="2414643F" w:rsidR="00EF0587" w:rsidRDefault="00EF0587" w:rsidP="00EF0587">
      <w:pPr>
        <w:pStyle w:val="Tiumccp1"/>
        <w:spacing w:before="120" w:after="120"/>
        <w:outlineLvl w:val="1"/>
      </w:pPr>
      <w:bookmarkStart w:id="61" w:name="_Toc91377780"/>
      <w:r>
        <w:t>3.</w:t>
      </w:r>
      <w:r w:rsidR="00541832">
        <w:t>4</w:t>
      </w:r>
      <w:r>
        <w:t xml:space="preserve"> Đánh giá kết quả đạt được</w:t>
      </w:r>
      <w:bookmarkEnd w:id="61"/>
    </w:p>
    <w:p w14:paraId="318DFF5C" w14:textId="626F0150" w:rsidR="00EF0587" w:rsidRDefault="00D3664B" w:rsidP="00EF0587">
      <w:pPr>
        <w:pStyle w:val="Nidungvnbn"/>
      </w:pPr>
      <w:r>
        <w:t>Độ chính xác của thuật toán Random Forest</w:t>
      </w:r>
    </w:p>
    <w:p w14:paraId="57925073" w14:textId="545F88F5" w:rsidR="002747A2" w:rsidRDefault="0059114A" w:rsidP="0059114A">
      <w:pPr>
        <w:pStyle w:val="Nidungvnbn"/>
        <w:ind w:firstLine="0"/>
        <w:jc w:val="center"/>
      </w:pPr>
      <w:r w:rsidRPr="0059114A">
        <w:rPr>
          <w:noProof/>
          <w:lang w:val="vi-VN" w:eastAsia="vi-VN"/>
        </w:rPr>
        <w:drawing>
          <wp:inline distT="0" distB="0" distL="0" distR="0" wp14:anchorId="37827105" wp14:editId="7CA5FE72">
            <wp:extent cx="5791835" cy="31007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100705"/>
                    </a:xfrm>
                    <a:prstGeom prst="rect">
                      <a:avLst/>
                    </a:prstGeom>
                  </pic:spPr>
                </pic:pic>
              </a:graphicData>
            </a:graphic>
          </wp:inline>
        </w:drawing>
      </w:r>
    </w:p>
    <w:p w14:paraId="701603DB" w14:textId="35F90E72" w:rsidR="007B26BC" w:rsidRDefault="007B26BC" w:rsidP="007B26BC">
      <w:pPr>
        <w:pStyle w:val="Nidungvnbn"/>
      </w:pPr>
      <w:r>
        <w:t>Độ chính xác của thuật toán Logistic Regression</w:t>
      </w:r>
    </w:p>
    <w:p w14:paraId="4A7B59D2" w14:textId="4D8CC2FF" w:rsidR="007B26BC" w:rsidRDefault="007B26BC" w:rsidP="0059114A">
      <w:pPr>
        <w:pStyle w:val="Nidungvnbn"/>
        <w:ind w:firstLine="0"/>
        <w:jc w:val="center"/>
      </w:pPr>
      <w:r w:rsidRPr="007B26BC">
        <w:rPr>
          <w:noProof/>
          <w:lang w:val="vi-VN" w:eastAsia="vi-VN"/>
        </w:rPr>
        <w:drawing>
          <wp:inline distT="0" distB="0" distL="0" distR="0" wp14:anchorId="736EAC65" wp14:editId="69EED722">
            <wp:extent cx="5791835" cy="30949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4990"/>
                    </a:xfrm>
                    <a:prstGeom prst="rect">
                      <a:avLst/>
                    </a:prstGeom>
                  </pic:spPr>
                </pic:pic>
              </a:graphicData>
            </a:graphic>
          </wp:inline>
        </w:drawing>
      </w:r>
    </w:p>
    <w:p w14:paraId="7B59317C" w14:textId="43C50096" w:rsidR="007B26BC" w:rsidRDefault="007B26BC" w:rsidP="007B26BC">
      <w:pPr>
        <w:pStyle w:val="Nidungvnbn"/>
      </w:pPr>
      <w:r>
        <w:t>Độ chính xác của thuật toán Support Vector Machine</w:t>
      </w:r>
    </w:p>
    <w:p w14:paraId="2C218E60" w14:textId="5EB67B4F" w:rsidR="007B26BC" w:rsidRDefault="003F230D" w:rsidP="0059114A">
      <w:pPr>
        <w:pStyle w:val="Nidungvnbn"/>
        <w:ind w:firstLine="0"/>
        <w:jc w:val="center"/>
      </w:pPr>
      <w:r w:rsidRPr="003F230D">
        <w:rPr>
          <w:noProof/>
          <w:lang w:val="vi-VN" w:eastAsia="vi-VN"/>
        </w:rPr>
        <w:drawing>
          <wp:inline distT="0" distB="0" distL="0" distR="0" wp14:anchorId="52C31ED4" wp14:editId="0BAC911E">
            <wp:extent cx="579183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100705"/>
                    </a:xfrm>
                    <a:prstGeom prst="rect">
                      <a:avLst/>
                    </a:prstGeom>
                  </pic:spPr>
                </pic:pic>
              </a:graphicData>
            </a:graphic>
          </wp:inline>
        </w:drawing>
      </w:r>
    </w:p>
    <w:p w14:paraId="5E23CCE5" w14:textId="1E785605" w:rsidR="003F230D" w:rsidRDefault="003F230D" w:rsidP="0059114A">
      <w:pPr>
        <w:pStyle w:val="Nidungvnbn"/>
        <w:ind w:firstLine="0"/>
        <w:jc w:val="center"/>
      </w:pPr>
    </w:p>
    <w:p w14:paraId="0988B5B7" w14:textId="5711B0E0" w:rsidR="003F230D" w:rsidRDefault="009669AD" w:rsidP="003F230D">
      <w:pPr>
        <w:pStyle w:val="Nidungvnbn"/>
      </w:pPr>
      <w:r w:rsidRPr="009669AD">
        <w:t xml:space="preserve">Kết quả cho thấy thuật toán </w:t>
      </w:r>
      <w:r>
        <w:t>Random Forest</w:t>
      </w:r>
      <w:r w:rsidRPr="009669AD">
        <w:t xml:space="preserve"> cho độ chính xác phát hiện tốt hơn </w:t>
      </w:r>
      <w:r>
        <w:t>so với Logistic Regression và Support Vector Machine</w:t>
      </w:r>
      <w:r w:rsidRPr="009669AD">
        <w:t xml:space="preserve">. Kết quả cũng cho thấy độ chính xác của việc phát hiện các trang web </w:t>
      </w:r>
      <w:r w:rsidR="00B45B8F">
        <w:t>giả mạo</w:t>
      </w:r>
      <w:r w:rsidRPr="009669AD">
        <w:t xml:space="preserve"> tăng lên khi có nhiều tập dữ liệu được sử dụng làm tập dữ liệu </w:t>
      </w:r>
      <w:r w:rsidR="00B45B8F">
        <w:t>tranning</w:t>
      </w:r>
      <w:r w:rsidRPr="009669AD">
        <w:t xml:space="preserve">. Tất cả các bộ phân loại hoạt động tốt khi 90% dữ liệu được sử dụng làm tập dữ liệu </w:t>
      </w:r>
      <w:r w:rsidR="00B45B8F">
        <w:t>tranning</w:t>
      </w:r>
      <w:r w:rsidR="00EC4C77">
        <w:t xml:space="preserve">, tuy nhiên trong trường hợp sử dụng quá nhều dữ liệu cho tập training sẽ dẫn đến số lượng dữ liệu cho tập test ít đi dẫn đến đánh giá độ chính xác trong quá trình </w:t>
      </w:r>
      <w:r w:rsidR="005376C5">
        <w:t>chạy thuật toán.</w:t>
      </w:r>
      <w:r w:rsidR="00EC4C77">
        <w:t xml:space="preserve"> </w:t>
      </w:r>
    </w:p>
    <w:p w14:paraId="1D7A584E" w14:textId="6153C14E" w:rsidR="00DF3D2A" w:rsidRDefault="005376C5" w:rsidP="00DC00DB">
      <w:pPr>
        <w:pStyle w:val="Nidungvnbn"/>
      </w:pPr>
      <w:r>
        <w:t>Đối với việc model dự đoán kết quả</w:t>
      </w:r>
      <w:r w:rsidR="00096D75">
        <w:t>,</w:t>
      </w:r>
      <w:r>
        <w:t xml:space="preserve"> thời gian xử lý khá nhanh</w:t>
      </w:r>
      <w:r w:rsidR="00D35FA9">
        <w:t xml:space="preserve"> nhưng với việc trích xuất các đặc điểm để tiến hành đưa vào model dự đoán thì thời gian xử lý cho nhiều URL là vô cùng lâu</w:t>
      </w:r>
      <w:r w:rsidR="00096D75">
        <w:t xml:space="preserve"> </w:t>
      </w:r>
      <w:r w:rsidR="00DC00DB">
        <w:t>vì số đặc điểm cần trích xuất để dự đoán trang web là 30.</w:t>
      </w:r>
    </w:p>
    <w:p w14:paraId="23224E17" w14:textId="77777777" w:rsidR="009E4667" w:rsidRDefault="009E4667">
      <w:pPr>
        <w:spacing w:after="200" w:line="276" w:lineRule="auto"/>
        <w:rPr>
          <w:b/>
          <w:sz w:val="32"/>
          <w:szCs w:val="32"/>
        </w:rPr>
      </w:pPr>
      <w:r>
        <w:br w:type="page"/>
      </w:r>
    </w:p>
    <w:p w14:paraId="7976FCF6" w14:textId="19711AEA" w:rsidR="00510439" w:rsidRPr="00510439" w:rsidRDefault="00DF3D2A" w:rsidP="00DF3D2A">
      <w:pPr>
        <w:pStyle w:val="Chng"/>
        <w:spacing w:before="120" w:after="120"/>
        <w:jc w:val="center"/>
        <w:outlineLvl w:val="0"/>
      </w:pPr>
      <w:bookmarkStart w:id="62" w:name="_Toc91377781"/>
      <w:r>
        <w:t>CHƯƠNG 4: KẾT LUẬN</w:t>
      </w:r>
      <w:bookmarkEnd w:id="62"/>
    </w:p>
    <w:p w14:paraId="1A7AB4B6" w14:textId="2CCA80D3" w:rsidR="00BC4A4E" w:rsidRDefault="005D6CDC" w:rsidP="005D6CDC">
      <w:pPr>
        <w:pStyle w:val="Nidungvnbn"/>
      </w:pPr>
      <w:r w:rsidRPr="005D6CDC">
        <w:t xml:space="preserve">Bài báo </w:t>
      </w:r>
      <w:r>
        <w:t xml:space="preserve">cáo </w:t>
      </w:r>
      <w:r w:rsidRPr="005D6CDC">
        <w:t xml:space="preserve">này nhằm mục đích nâng cao phương pháp phát hiện để phát hiện các trang web </w:t>
      </w:r>
      <w:r>
        <w:t>giả mạo</w:t>
      </w:r>
      <w:r w:rsidRPr="005D6CDC">
        <w:t xml:space="preserve"> bằng cách sử dụng công nghệ </w:t>
      </w:r>
      <w:r>
        <w:t>h</w:t>
      </w:r>
      <w:r w:rsidRPr="005D6CDC">
        <w:t>ọc</w:t>
      </w:r>
      <w:r>
        <w:t xml:space="preserve"> máy</w:t>
      </w:r>
      <w:r w:rsidRPr="005D6CDC">
        <w:t>.</w:t>
      </w:r>
      <w:r w:rsidR="00B350EF">
        <w:t xml:space="preserve"> Từ đó </w:t>
      </w:r>
      <w:r w:rsidR="00B350EF" w:rsidRPr="00B350EF">
        <w:t>chúng ta đã thấy rằng lừa đảo là một mối đe dọa to lớn như thế nào đối với an ninh và an toàn của web và cách phát hiện lừa đảo là một vấn đề quan trọng.</w:t>
      </w:r>
    </w:p>
    <w:p w14:paraId="258E5ABD" w14:textId="202B733D" w:rsidR="003D0F94" w:rsidRPr="0048141C" w:rsidRDefault="00913D49" w:rsidP="0048141C">
      <w:pPr>
        <w:pStyle w:val="Nidungvnbn"/>
      </w:pPr>
      <w:r w:rsidRPr="00913D49">
        <w:t xml:space="preserve">Đối với các cải tiến trong tương lai, chúng </w:t>
      </w:r>
      <w:r>
        <w:t>em</w:t>
      </w:r>
      <w:r w:rsidRPr="00913D49">
        <w:t xml:space="preserve"> dự định xây dựng hệ thống phát hiện </w:t>
      </w:r>
      <w:r>
        <w:t>giả mạo</w:t>
      </w:r>
      <w:r w:rsidRPr="00913D49">
        <w:t xml:space="preserve"> dưới dạng một dịch vụ web có thể mở rộng</w:t>
      </w:r>
      <w:r w:rsidR="00792AD9">
        <w:t>,</w:t>
      </w:r>
      <w:r w:rsidR="00C3355D">
        <w:t xml:space="preserve"> </w:t>
      </w:r>
      <w:r w:rsidR="00C3355D" w:rsidRPr="00C3355D">
        <w:t>thêm các tính năng bằng cách phân tích hình ảnh, video và phân loại nội dung của các trang.</w:t>
      </w:r>
      <w:r w:rsidR="00792AD9">
        <w:t xml:space="preserve"> Bên cạnh đó,</w:t>
      </w:r>
      <w:r w:rsidRPr="00913D49">
        <w:t xml:space="preserve"> cải thiện độ chính xác của mô hình</w:t>
      </w:r>
      <w:r w:rsidR="00792AD9">
        <w:t xml:space="preserve"> </w:t>
      </w:r>
      <w:r w:rsidRPr="00913D49">
        <w:t xml:space="preserve">chúng </w:t>
      </w:r>
      <w:r w:rsidR="00792AD9">
        <w:t>em</w:t>
      </w:r>
      <w:r w:rsidRPr="00913D49">
        <w:t xml:space="preserve"> bằng cách khai thác tính năng tốt hơn</w:t>
      </w:r>
      <w:r w:rsidR="00903AEB">
        <w:t>.</w:t>
      </w:r>
    </w:p>
    <w:p w14:paraId="7FFA7265" w14:textId="77777777" w:rsidR="00E014AA" w:rsidRDefault="00E014AA">
      <w:pPr>
        <w:spacing w:after="200" w:line="276" w:lineRule="auto"/>
        <w:rPr>
          <w:b/>
          <w:sz w:val="32"/>
          <w:szCs w:val="32"/>
        </w:rPr>
      </w:pPr>
      <w:r>
        <w:br w:type="page"/>
      </w:r>
    </w:p>
    <w:p w14:paraId="5C70E3C4" w14:textId="62F8DB1A" w:rsidR="009C706D" w:rsidRPr="009936C8" w:rsidRDefault="007E7FF7" w:rsidP="00467CB8">
      <w:pPr>
        <w:pStyle w:val="Chng"/>
        <w:spacing w:before="120" w:after="120"/>
        <w:jc w:val="center"/>
        <w:outlineLvl w:val="0"/>
        <w:rPr>
          <w:bCs/>
        </w:rPr>
      </w:pPr>
      <w:bookmarkStart w:id="63" w:name="_Toc91377782"/>
      <w:r w:rsidRPr="0046589E">
        <w:t>TÀI LIỆU THAM KHẢO</w:t>
      </w:r>
      <w:bookmarkEnd w:id="63"/>
    </w:p>
    <w:p w14:paraId="1E7A101B" w14:textId="1E1F3391" w:rsidR="00650D6A" w:rsidRDefault="00EC758F" w:rsidP="00CC760B">
      <w:pPr>
        <w:pStyle w:val="Nidungvnbn"/>
        <w:numPr>
          <w:ilvl w:val="0"/>
          <w:numId w:val="3"/>
        </w:numPr>
        <w:ind w:left="360"/>
      </w:pPr>
      <w:r>
        <w:t>Rami M. Mohammad, Fadi Thabtah, Lee McCluskey, “</w:t>
      </w:r>
      <w:r w:rsidRPr="00EC758F">
        <w:t>Phishing Websites Features</w:t>
      </w:r>
      <w:r>
        <w:t>”</w:t>
      </w:r>
    </w:p>
    <w:p w14:paraId="7D3DEEA5" w14:textId="09B2053B" w:rsidR="00A027E5" w:rsidRPr="00F61B6B" w:rsidRDefault="00373080" w:rsidP="00CC760B">
      <w:pPr>
        <w:pStyle w:val="Nidungvnbn"/>
        <w:numPr>
          <w:ilvl w:val="0"/>
          <w:numId w:val="3"/>
        </w:numPr>
        <w:ind w:left="360"/>
      </w:pPr>
      <w:r>
        <w:t xml:space="preserve">Atharva Deshpande, </w:t>
      </w:r>
      <w:r w:rsidRPr="00373080">
        <w:t>Omkar Pedamkar</w:t>
      </w:r>
      <w:r>
        <w:t xml:space="preserve">, </w:t>
      </w:r>
      <w:r w:rsidRPr="00373080">
        <w:t>Nachiket Chaudhary</w:t>
      </w:r>
      <w:r>
        <w:t xml:space="preserve">, </w:t>
      </w:r>
      <w:r w:rsidRPr="00373080">
        <w:t>Dr. Swapna Borde</w:t>
      </w:r>
      <w:r>
        <w:t>, “</w:t>
      </w:r>
      <w:r w:rsidRPr="00373080">
        <w:t>Detection of Phishing Websites using Machine Learning</w:t>
      </w:r>
      <w:r>
        <w:t>”</w:t>
      </w:r>
    </w:p>
    <w:p w14:paraId="4BC898F3" w14:textId="16D53246" w:rsidR="00650D6A" w:rsidRPr="00F61B6B" w:rsidRDefault="00EA593C" w:rsidP="00CC760B">
      <w:pPr>
        <w:pStyle w:val="Nidungvnbn"/>
        <w:numPr>
          <w:ilvl w:val="0"/>
          <w:numId w:val="3"/>
        </w:numPr>
        <w:ind w:left="360"/>
      </w:pPr>
      <w:r w:rsidRPr="00EA593C">
        <w:t xml:space="preserve">Abdul Razaque, Mohamed Ben Haj Frej, Dauren Sabyrov, Aidana Shaikhyn, Fathi Amsaad, Ahmed Oun, </w:t>
      </w:r>
      <w:r>
        <w:t>“</w:t>
      </w:r>
      <w:r w:rsidRPr="00EA593C">
        <w:t>Detection of Phishing Websites using Machine Learning</w:t>
      </w:r>
      <w:r>
        <w:t>”</w:t>
      </w:r>
    </w:p>
    <w:p w14:paraId="62B47A84" w14:textId="56287EFB" w:rsidR="00371770" w:rsidRDefault="009C4F1A" w:rsidP="009D4E2D">
      <w:pPr>
        <w:pStyle w:val="Nidungvnbn"/>
        <w:numPr>
          <w:ilvl w:val="0"/>
          <w:numId w:val="3"/>
        </w:numPr>
        <w:ind w:left="360"/>
      </w:pPr>
      <w:r w:rsidRPr="009C4F1A">
        <w:t xml:space="preserve">Rishikesh Mahajan, Irfan Siddavatam, </w:t>
      </w:r>
      <w:r>
        <w:t>“</w:t>
      </w:r>
      <w:r w:rsidRPr="009C4F1A">
        <w:t>Phishing Website Detection using Machine Learning Algorithms</w:t>
      </w:r>
      <w:r>
        <w:t>”</w:t>
      </w:r>
    </w:p>
    <w:p w14:paraId="6A9C4A6F" w14:textId="60146FFD" w:rsidR="00DC00DB" w:rsidRDefault="00836699" w:rsidP="00836699">
      <w:pPr>
        <w:pStyle w:val="Nidungvnbn"/>
        <w:numPr>
          <w:ilvl w:val="0"/>
          <w:numId w:val="3"/>
        </w:numPr>
        <w:ind w:left="284" w:hanging="284"/>
      </w:pPr>
      <w:r>
        <w:t xml:space="preserve">Tập dữ liệu URLs Phising </w:t>
      </w:r>
      <w:hyperlink r:id="rId54" w:history="1">
        <w:r w:rsidR="002709F7" w:rsidRPr="00050A0A">
          <w:rPr>
            <w:rStyle w:val="Hyperlink"/>
          </w:rPr>
          <w:t>https://www.kaggle.com/shashwatwork/web-page-phishing-detection-dataset</w:t>
        </w:r>
      </w:hyperlink>
    </w:p>
    <w:p w14:paraId="339F5D60" w14:textId="117D0B09" w:rsidR="002709F7" w:rsidRPr="009D4E2D" w:rsidRDefault="002709F7" w:rsidP="002709F7">
      <w:pPr>
        <w:pStyle w:val="Nidungvnbn"/>
        <w:numPr>
          <w:ilvl w:val="0"/>
          <w:numId w:val="3"/>
        </w:numPr>
        <w:ind w:left="284" w:hanging="284"/>
      </w:pPr>
      <w:r>
        <w:t xml:space="preserve">Tập dữ liệu Phising Feature </w:t>
      </w:r>
      <w:hyperlink r:id="rId55" w:history="1">
        <w:r w:rsidRPr="00050A0A">
          <w:rPr>
            <w:rStyle w:val="Hyperlink"/>
          </w:rPr>
          <w:t>https://www.kaggle.com/eswarchandt/phishing-website-detector?select=phishing.csv</w:t>
        </w:r>
      </w:hyperlink>
      <w:r>
        <w:t xml:space="preserve"> </w:t>
      </w:r>
    </w:p>
    <w:sectPr w:rsidR="002709F7" w:rsidRPr="009D4E2D" w:rsidSect="00DB7595">
      <w:headerReference w:type="default" r:id="rId5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DC914" w14:textId="77777777" w:rsidR="00C86997" w:rsidRDefault="00C86997" w:rsidP="00453AB1">
      <w:r>
        <w:separator/>
      </w:r>
    </w:p>
  </w:endnote>
  <w:endnote w:type="continuationSeparator" w:id="0">
    <w:p w14:paraId="7DE99964" w14:textId="77777777" w:rsidR="00C86997" w:rsidRDefault="00C86997"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EED1A" w14:textId="77777777" w:rsidR="00C86997" w:rsidRDefault="00C86997" w:rsidP="00453AB1">
      <w:r>
        <w:separator/>
      </w:r>
    </w:p>
  </w:footnote>
  <w:footnote w:type="continuationSeparator" w:id="0">
    <w:p w14:paraId="45E22FBB" w14:textId="77777777" w:rsidR="00C86997" w:rsidRDefault="00C86997"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1D2B9" w14:textId="77777777" w:rsidR="00EC4C77" w:rsidRDefault="00EC4C77">
    <w:pPr>
      <w:pStyle w:val="Header"/>
      <w:jc w:val="center"/>
    </w:pPr>
  </w:p>
  <w:p w14:paraId="423DD794" w14:textId="77777777" w:rsidR="00EC4C77" w:rsidRDefault="00EC4C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6E476" w14:textId="77777777" w:rsidR="00EC4C77" w:rsidRDefault="00EC4C77">
    <w:pPr>
      <w:pStyle w:val="Header"/>
      <w:jc w:val="center"/>
    </w:pPr>
  </w:p>
  <w:p w14:paraId="4F675D3B" w14:textId="77777777" w:rsidR="00EC4C77" w:rsidRDefault="00EC4C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3A78C547" w14:textId="7926FF51" w:rsidR="00EC4C77" w:rsidRDefault="00EC4C77">
        <w:pPr>
          <w:pStyle w:val="Header"/>
          <w:jc w:val="center"/>
        </w:pPr>
        <w:r>
          <w:fldChar w:fldCharType="begin"/>
        </w:r>
        <w:r>
          <w:instrText xml:space="preserve"> PAGE   \* MERGEFORMAT </w:instrText>
        </w:r>
        <w:r>
          <w:fldChar w:fldCharType="separate"/>
        </w:r>
        <w:r w:rsidR="005376C5">
          <w:rPr>
            <w:noProof/>
          </w:rPr>
          <w:t>iv</w:t>
        </w:r>
        <w:r>
          <w:rPr>
            <w:noProof/>
          </w:rPr>
          <w:fldChar w:fldCharType="end"/>
        </w:r>
      </w:p>
    </w:sdtContent>
  </w:sdt>
  <w:p w14:paraId="46350E08" w14:textId="77777777" w:rsidR="00EC4C77" w:rsidRDefault="00EC4C77">
    <w:pPr>
      <w:pStyle w:val="Header"/>
    </w:pPr>
  </w:p>
  <w:p w14:paraId="167312B7" w14:textId="77777777" w:rsidR="00EC4C77" w:rsidRDefault="00EC4C7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43F554F2" w14:textId="3526B827" w:rsidR="00EC4C77" w:rsidRDefault="00EC4C77">
        <w:pPr>
          <w:pStyle w:val="Header"/>
          <w:jc w:val="center"/>
        </w:pPr>
        <w:r>
          <w:fldChar w:fldCharType="begin"/>
        </w:r>
        <w:r>
          <w:instrText xml:space="preserve"> PAGE   \* MERGEFORMAT </w:instrText>
        </w:r>
        <w:r>
          <w:fldChar w:fldCharType="separate"/>
        </w:r>
        <w:r w:rsidR="004B2879">
          <w:rPr>
            <w:noProof/>
          </w:rPr>
          <w:t>13</w:t>
        </w:r>
        <w:r>
          <w:rPr>
            <w:noProof/>
          </w:rPr>
          <w:fldChar w:fldCharType="end"/>
        </w:r>
      </w:p>
    </w:sdtContent>
  </w:sdt>
  <w:p w14:paraId="35C89338" w14:textId="77777777" w:rsidR="00EC4C77" w:rsidRDefault="00EC4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A4F4E"/>
    <w:multiLevelType w:val="hybridMultilevel"/>
    <w:tmpl w:val="72DE0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52577"/>
    <w:multiLevelType w:val="hybridMultilevel"/>
    <w:tmpl w:val="EC9CC93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470D61"/>
    <w:multiLevelType w:val="multilevel"/>
    <w:tmpl w:val="D3586F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F8275CD"/>
    <w:multiLevelType w:val="hybridMultilevel"/>
    <w:tmpl w:val="3896321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9F3606"/>
    <w:multiLevelType w:val="hybridMultilevel"/>
    <w:tmpl w:val="76E0E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EA5AC7"/>
    <w:multiLevelType w:val="hybridMultilevel"/>
    <w:tmpl w:val="BEECE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741CF9"/>
    <w:multiLevelType w:val="hybridMultilevel"/>
    <w:tmpl w:val="73005B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0A01825"/>
    <w:multiLevelType w:val="multilevel"/>
    <w:tmpl w:val="DD96854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755944"/>
    <w:multiLevelType w:val="hybridMultilevel"/>
    <w:tmpl w:val="A4A4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F2D68F2"/>
    <w:multiLevelType w:val="hybridMultilevel"/>
    <w:tmpl w:val="9F7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F40673"/>
    <w:multiLevelType w:val="hybridMultilevel"/>
    <w:tmpl w:val="41A4AC8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3625A2A"/>
    <w:multiLevelType w:val="hybridMultilevel"/>
    <w:tmpl w:val="71F2E50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94B128F"/>
    <w:multiLevelType w:val="hybridMultilevel"/>
    <w:tmpl w:val="49744CBE"/>
    <w:lvl w:ilvl="0" w:tplc="363E41F0">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B6109D"/>
    <w:multiLevelType w:val="hybridMultilevel"/>
    <w:tmpl w:val="F6FCD62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B2535D"/>
    <w:multiLevelType w:val="hybridMultilevel"/>
    <w:tmpl w:val="D7928FD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A541FDF"/>
    <w:multiLevelType w:val="hybridMultilevel"/>
    <w:tmpl w:val="EE7810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3D05ECF"/>
    <w:multiLevelType w:val="hybridMultilevel"/>
    <w:tmpl w:val="F1B40F3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6C57F8"/>
    <w:multiLevelType w:val="hybridMultilevel"/>
    <w:tmpl w:val="10F6F5E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76B33F2"/>
    <w:multiLevelType w:val="hybridMultilevel"/>
    <w:tmpl w:val="B5DA2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CB14D8"/>
    <w:multiLevelType w:val="hybridMultilevel"/>
    <w:tmpl w:val="BA6650B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8"/>
  </w:num>
  <w:num w:numId="4">
    <w:abstractNumId w:val="18"/>
  </w:num>
  <w:num w:numId="5">
    <w:abstractNumId w:val="9"/>
  </w:num>
  <w:num w:numId="6">
    <w:abstractNumId w:val="0"/>
  </w:num>
  <w:num w:numId="7">
    <w:abstractNumId w:val="4"/>
  </w:num>
  <w:num w:numId="8">
    <w:abstractNumId w:val="11"/>
  </w:num>
  <w:num w:numId="9">
    <w:abstractNumId w:val="13"/>
  </w:num>
  <w:num w:numId="10">
    <w:abstractNumId w:val="6"/>
  </w:num>
  <w:num w:numId="11">
    <w:abstractNumId w:val="15"/>
  </w:num>
  <w:num w:numId="12">
    <w:abstractNumId w:val="3"/>
  </w:num>
  <w:num w:numId="13">
    <w:abstractNumId w:val="14"/>
  </w:num>
  <w:num w:numId="14">
    <w:abstractNumId w:val="19"/>
  </w:num>
  <w:num w:numId="15">
    <w:abstractNumId w:val="16"/>
  </w:num>
  <w:num w:numId="16">
    <w:abstractNumId w:val="10"/>
  </w:num>
  <w:num w:numId="17">
    <w:abstractNumId w:val="17"/>
  </w:num>
  <w:num w:numId="18">
    <w:abstractNumId w:val="5"/>
  </w:num>
  <w:num w:numId="19">
    <w:abstractNumId w:val="1"/>
  </w:num>
  <w:num w:numId="20">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03245"/>
    <w:rsid w:val="00004435"/>
    <w:rsid w:val="00005CD4"/>
    <w:rsid w:val="000065B2"/>
    <w:rsid w:val="00007ABA"/>
    <w:rsid w:val="00010086"/>
    <w:rsid w:val="00011CB4"/>
    <w:rsid w:val="00013747"/>
    <w:rsid w:val="00016365"/>
    <w:rsid w:val="00021EDE"/>
    <w:rsid w:val="00024496"/>
    <w:rsid w:val="000244C7"/>
    <w:rsid w:val="00024BF1"/>
    <w:rsid w:val="0002691C"/>
    <w:rsid w:val="00026F21"/>
    <w:rsid w:val="000306E2"/>
    <w:rsid w:val="00030DD1"/>
    <w:rsid w:val="00031727"/>
    <w:rsid w:val="00032AB7"/>
    <w:rsid w:val="00035267"/>
    <w:rsid w:val="000356B8"/>
    <w:rsid w:val="0003674A"/>
    <w:rsid w:val="000371FF"/>
    <w:rsid w:val="00042C3C"/>
    <w:rsid w:val="0004321A"/>
    <w:rsid w:val="000441D3"/>
    <w:rsid w:val="00044814"/>
    <w:rsid w:val="00046643"/>
    <w:rsid w:val="00052875"/>
    <w:rsid w:val="000536A5"/>
    <w:rsid w:val="00054D2E"/>
    <w:rsid w:val="00056320"/>
    <w:rsid w:val="000565D4"/>
    <w:rsid w:val="000619BE"/>
    <w:rsid w:val="000628E2"/>
    <w:rsid w:val="00063B59"/>
    <w:rsid w:val="0007293B"/>
    <w:rsid w:val="00072D4C"/>
    <w:rsid w:val="00073D86"/>
    <w:rsid w:val="00074799"/>
    <w:rsid w:val="000762CC"/>
    <w:rsid w:val="00076D3C"/>
    <w:rsid w:val="00076E33"/>
    <w:rsid w:val="00077104"/>
    <w:rsid w:val="00077C7A"/>
    <w:rsid w:val="00084A01"/>
    <w:rsid w:val="00090360"/>
    <w:rsid w:val="00095BE5"/>
    <w:rsid w:val="00096D75"/>
    <w:rsid w:val="000A0D25"/>
    <w:rsid w:val="000A16B8"/>
    <w:rsid w:val="000A3547"/>
    <w:rsid w:val="000A36A2"/>
    <w:rsid w:val="000A3AC2"/>
    <w:rsid w:val="000A42F4"/>
    <w:rsid w:val="000A436E"/>
    <w:rsid w:val="000A57B2"/>
    <w:rsid w:val="000A71A6"/>
    <w:rsid w:val="000A7582"/>
    <w:rsid w:val="000A7FC8"/>
    <w:rsid w:val="000B1759"/>
    <w:rsid w:val="000B7AC9"/>
    <w:rsid w:val="000C082D"/>
    <w:rsid w:val="000C3B0A"/>
    <w:rsid w:val="000C6FD4"/>
    <w:rsid w:val="000D05D0"/>
    <w:rsid w:val="000D0EF8"/>
    <w:rsid w:val="000D1C60"/>
    <w:rsid w:val="000D43F3"/>
    <w:rsid w:val="000E14D0"/>
    <w:rsid w:val="000E1AC2"/>
    <w:rsid w:val="000E2773"/>
    <w:rsid w:val="000E372B"/>
    <w:rsid w:val="000E46D1"/>
    <w:rsid w:val="000E4AEE"/>
    <w:rsid w:val="000E5D2E"/>
    <w:rsid w:val="000E6348"/>
    <w:rsid w:val="000F1BF4"/>
    <w:rsid w:val="000F2536"/>
    <w:rsid w:val="000F259C"/>
    <w:rsid w:val="000F3909"/>
    <w:rsid w:val="000F4C20"/>
    <w:rsid w:val="000F5115"/>
    <w:rsid w:val="000F574A"/>
    <w:rsid w:val="000F5EA7"/>
    <w:rsid w:val="000F7F59"/>
    <w:rsid w:val="00101CB8"/>
    <w:rsid w:val="0010345E"/>
    <w:rsid w:val="00106E70"/>
    <w:rsid w:val="00110DD9"/>
    <w:rsid w:val="00111C1F"/>
    <w:rsid w:val="00114D33"/>
    <w:rsid w:val="00115213"/>
    <w:rsid w:val="001157B1"/>
    <w:rsid w:val="001217E2"/>
    <w:rsid w:val="001219C9"/>
    <w:rsid w:val="001227D6"/>
    <w:rsid w:val="0012292C"/>
    <w:rsid w:val="00122D5F"/>
    <w:rsid w:val="00122F18"/>
    <w:rsid w:val="0012536B"/>
    <w:rsid w:val="00126739"/>
    <w:rsid w:val="00130819"/>
    <w:rsid w:val="00133079"/>
    <w:rsid w:val="00133E1D"/>
    <w:rsid w:val="00135D94"/>
    <w:rsid w:val="00137133"/>
    <w:rsid w:val="0013764B"/>
    <w:rsid w:val="001403E4"/>
    <w:rsid w:val="0014200E"/>
    <w:rsid w:val="001529DB"/>
    <w:rsid w:val="0015338A"/>
    <w:rsid w:val="001544CC"/>
    <w:rsid w:val="001575E9"/>
    <w:rsid w:val="00160485"/>
    <w:rsid w:val="00163E08"/>
    <w:rsid w:val="00164E5F"/>
    <w:rsid w:val="00165994"/>
    <w:rsid w:val="00172D22"/>
    <w:rsid w:val="00173735"/>
    <w:rsid w:val="0017532D"/>
    <w:rsid w:val="00175490"/>
    <w:rsid w:val="0017625A"/>
    <w:rsid w:val="00176376"/>
    <w:rsid w:val="00177098"/>
    <w:rsid w:val="001777A7"/>
    <w:rsid w:val="00181731"/>
    <w:rsid w:val="0018554D"/>
    <w:rsid w:val="00186867"/>
    <w:rsid w:val="00186F18"/>
    <w:rsid w:val="00190765"/>
    <w:rsid w:val="00190EA1"/>
    <w:rsid w:val="00191295"/>
    <w:rsid w:val="00191464"/>
    <w:rsid w:val="00193DA0"/>
    <w:rsid w:val="00197ED2"/>
    <w:rsid w:val="001A03DF"/>
    <w:rsid w:val="001A0FF0"/>
    <w:rsid w:val="001A1293"/>
    <w:rsid w:val="001A5895"/>
    <w:rsid w:val="001A5CC2"/>
    <w:rsid w:val="001A6085"/>
    <w:rsid w:val="001A62DE"/>
    <w:rsid w:val="001A7A14"/>
    <w:rsid w:val="001A7E6F"/>
    <w:rsid w:val="001B210B"/>
    <w:rsid w:val="001B281C"/>
    <w:rsid w:val="001B3973"/>
    <w:rsid w:val="001B5EB5"/>
    <w:rsid w:val="001C0425"/>
    <w:rsid w:val="001C10A9"/>
    <w:rsid w:val="001C1F99"/>
    <w:rsid w:val="001C21F0"/>
    <w:rsid w:val="001C37EC"/>
    <w:rsid w:val="001C74A4"/>
    <w:rsid w:val="001D02D6"/>
    <w:rsid w:val="001D0EC4"/>
    <w:rsid w:val="001D4E9F"/>
    <w:rsid w:val="001D6987"/>
    <w:rsid w:val="001E266B"/>
    <w:rsid w:val="001E3E7F"/>
    <w:rsid w:val="001E4B05"/>
    <w:rsid w:val="001E7F65"/>
    <w:rsid w:val="001F19C6"/>
    <w:rsid w:val="001F280C"/>
    <w:rsid w:val="001F2ADD"/>
    <w:rsid w:val="001F3FFB"/>
    <w:rsid w:val="001F5B4A"/>
    <w:rsid w:val="001F7BB6"/>
    <w:rsid w:val="00202433"/>
    <w:rsid w:val="00203ECA"/>
    <w:rsid w:val="002062DF"/>
    <w:rsid w:val="0020691B"/>
    <w:rsid w:val="00207DC2"/>
    <w:rsid w:val="00213E6C"/>
    <w:rsid w:val="00215545"/>
    <w:rsid w:val="0021582F"/>
    <w:rsid w:val="00220045"/>
    <w:rsid w:val="00220184"/>
    <w:rsid w:val="00222669"/>
    <w:rsid w:val="002239A8"/>
    <w:rsid w:val="00223F70"/>
    <w:rsid w:val="00225DDD"/>
    <w:rsid w:val="0022626C"/>
    <w:rsid w:val="00227CF0"/>
    <w:rsid w:val="002321BF"/>
    <w:rsid w:val="0023390A"/>
    <w:rsid w:val="00233C3C"/>
    <w:rsid w:val="00235C9F"/>
    <w:rsid w:val="002366E1"/>
    <w:rsid w:val="00241AF6"/>
    <w:rsid w:val="002437E5"/>
    <w:rsid w:val="00246A59"/>
    <w:rsid w:val="0024737D"/>
    <w:rsid w:val="00250FF2"/>
    <w:rsid w:val="00251DF1"/>
    <w:rsid w:val="00252F26"/>
    <w:rsid w:val="00254C21"/>
    <w:rsid w:val="002555D6"/>
    <w:rsid w:val="00257DA9"/>
    <w:rsid w:val="002617B0"/>
    <w:rsid w:val="00265836"/>
    <w:rsid w:val="00265A11"/>
    <w:rsid w:val="002709F7"/>
    <w:rsid w:val="00273163"/>
    <w:rsid w:val="00273877"/>
    <w:rsid w:val="002744FA"/>
    <w:rsid w:val="00274518"/>
    <w:rsid w:val="002747A2"/>
    <w:rsid w:val="00276D2C"/>
    <w:rsid w:val="002805D8"/>
    <w:rsid w:val="00280D37"/>
    <w:rsid w:val="0028319E"/>
    <w:rsid w:val="00286829"/>
    <w:rsid w:val="00287EB3"/>
    <w:rsid w:val="00291721"/>
    <w:rsid w:val="00291C54"/>
    <w:rsid w:val="002929CA"/>
    <w:rsid w:val="00296F39"/>
    <w:rsid w:val="00297731"/>
    <w:rsid w:val="00297C24"/>
    <w:rsid w:val="002A0B2E"/>
    <w:rsid w:val="002A1275"/>
    <w:rsid w:val="002A7420"/>
    <w:rsid w:val="002B0723"/>
    <w:rsid w:val="002B1530"/>
    <w:rsid w:val="002B3BEF"/>
    <w:rsid w:val="002B4E74"/>
    <w:rsid w:val="002B541E"/>
    <w:rsid w:val="002B6DD6"/>
    <w:rsid w:val="002B7990"/>
    <w:rsid w:val="002C1579"/>
    <w:rsid w:val="002C3550"/>
    <w:rsid w:val="002C3A2B"/>
    <w:rsid w:val="002C3AB6"/>
    <w:rsid w:val="002C3DF2"/>
    <w:rsid w:val="002D07AE"/>
    <w:rsid w:val="002D43EB"/>
    <w:rsid w:val="002D4592"/>
    <w:rsid w:val="002D4629"/>
    <w:rsid w:val="002D463A"/>
    <w:rsid w:val="002D53C4"/>
    <w:rsid w:val="002D5957"/>
    <w:rsid w:val="002D6FD5"/>
    <w:rsid w:val="002D706E"/>
    <w:rsid w:val="002D796D"/>
    <w:rsid w:val="002E0FEB"/>
    <w:rsid w:val="002E26F7"/>
    <w:rsid w:val="002E283F"/>
    <w:rsid w:val="002E40C2"/>
    <w:rsid w:val="002E4E10"/>
    <w:rsid w:val="002E51F5"/>
    <w:rsid w:val="002E52E6"/>
    <w:rsid w:val="002E6B82"/>
    <w:rsid w:val="002E7CDF"/>
    <w:rsid w:val="002F008A"/>
    <w:rsid w:val="002F0789"/>
    <w:rsid w:val="002F1F52"/>
    <w:rsid w:val="002F3E8D"/>
    <w:rsid w:val="002F41EE"/>
    <w:rsid w:val="00302854"/>
    <w:rsid w:val="00302BB6"/>
    <w:rsid w:val="003041BD"/>
    <w:rsid w:val="003067E3"/>
    <w:rsid w:val="00310201"/>
    <w:rsid w:val="003120C7"/>
    <w:rsid w:val="00314401"/>
    <w:rsid w:val="00316882"/>
    <w:rsid w:val="00316BC0"/>
    <w:rsid w:val="00321253"/>
    <w:rsid w:val="003218FF"/>
    <w:rsid w:val="00323117"/>
    <w:rsid w:val="00324EDE"/>
    <w:rsid w:val="00325E3C"/>
    <w:rsid w:val="00326174"/>
    <w:rsid w:val="00326574"/>
    <w:rsid w:val="00330F37"/>
    <w:rsid w:val="00334460"/>
    <w:rsid w:val="003359C6"/>
    <w:rsid w:val="00336948"/>
    <w:rsid w:val="00337B75"/>
    <w:rsid w:val="00337BC6"/>
    <w:rsid w:val="00340728"/>
    <w:rsid w:val="003414A0"/>
    <w:rsid w:val="00341614"/>
    <w:rsid w:val="00341A94"/>
    <w:rsid w:val="00345C9F"/>
    <w:rsid w:val="003465B5"/>
    <w:rsid w:val="00352BC0"/>
    <w:rsid w:val="00356CA7"/>
    <w:rsid w:val="00360645"/>
    <w:rsid w:val="00362FBF"/>
    <w:rsid w:val="00363BCD"/>
    <w:rsid w:val="00363CE0"/>
    <w:rsid w:val="00367263"/>
    <w:rsid w:val="00367C71"/>
    <w:rsid w:val="00370D06"/>
    <w:rsid w:val="00371770"/>
    <w:rsid w:val="00371E69"/>
    <w:rsid w:val="00371F60"/>
    <w:rsid w:val="00373080"/>
    <w:rsid w:val="00375621"/>
    <w:rsid w:val="00376127"/>
    <w:rsid w:val="00377532"/>
    <w:rsid w:val="003803B4"/>
    <w:rsid w:val="0038178A"/>
    <w:rsid w:val="00383A94"/>
    <w:rsid w:val="00386651"/>
    <w:rsid w:val="003916FF"/>
    <w:rsid w:val="003918B1"/>
    <w:rsid w:val="00392703"/>
    <w:rsid w:val="003931EC"/>
    <w:rsid w:val="00394CD5"/>
    <w:rsid w:val="00396F76"/>
    <w:rsid w:val="00397669"/>
    <w:rsid w:val="00397690"/>
    <w:rsid w:val="0039794F"/>
    <w:rsid w:val="003A2D68"/>
    <w:rsid w:val="003A32C0"/>
    <w:rsid w:val="003A364D"/>
    <w:rsid w:val="003A3858"/>
    <w:rsid w:val="003A4405"/>
    <w:rsid w:val="003A6714"/>
    <w:rsid w:val="003B0457"/>
    <w:rsid w:val="003B08E6"/>
    <w:rsid w:val="003B0ECF"/>
    <w:rsid w:val="003B1952"/>
    <w:rsid w:val="003B2A5E"/>
    <w:rsid w:val="003B328B"/>
    <w:rsid w:val="003B3D72"/>
    <w:rsid w:val="003B4203"/>
    <w:rsid w:val="003B4EFC"/>
    <w:rsid w:val="003B56DB"/>
    <w:rsid w:val="003B5FF9"/>
    <w:rsid w:val="003B608A"/>
    <w:rsid w:val="003B740D"/>
    <w:rsid w:val="003C238D"/>
    <w:rsid w:val="003C32EC"/>
    <w:rsid w:val="003C3BED"/>
    <w:rsid w:val="003C3CCF"/>
    <w:rsid w:val="003C755B"/>
    <w:rsid w:val="003D017C"/>
    <w:rsid w:val="003D02BB"/>
    <w:rsid w:val="003D0F94"/>
    <w:rsid w:val="003D32D2"/>
    <w:rsid w:val="003D5376"/>
    <w:rsid w:val="003D7108"/>
    <w:rsid w:val="003E0908"/>
    <w:rsid w:val="003E4459"/>
    <w:rsid w:val="003E4586"/>
    <w:rsid w:val="003E4B63"/>
    <w:rsid w:val="003F230D"/>
    <w:rsid w:val="003F2A51"/>
    <w:rsid w:val="003F4773"/>
    <w:rsid w:val="003F4A50"/>
    <w:rsid w:val="003F4AA6"/>
    <w:rsid w:val="003F4BFF"/>
    <w:rsid w:val="003F6964"/>
    <w:rsid w:val="003F7553"/>
    <w:rsid w:val="00400BD5"/>
    <w:rsid w:val="00400C6A"/>
    <w:rsid w:val="004015E1"/>
    <w:rsid w:val="00401E2C"/>
    <w:rsid w:val="004028E5"/>
    <w:rsid w:val="00403837"/>
    <w:rsid w:val="00404AE7"/>
    <w:rsid w:val="00406545"/>
    <w:rsid w:val="00407A6E"/>
    <w:rsid w:val="0041225F"/>
    <w:rsid w:val="00412757"/>
    <w:rsid w:val="00412C6E"/>
    <w:rsid w:val="0041395D"/>
    <w:rsid w:val="00414581"/>
    <w:rsid w:val="00414D0C"/>
    <w:rsid w:val="004170AB"/>
    <w:rsid w:val="00417BC2"/>
    <w:rsid w:val="004206FB"/>
    <w:rsid w:val="004264A2"/>
    <w:rsid w:val="00430EDA"/>
    <w:rsid w:val="00431002"/>
    <w:rsid w:val="00434148"/>
    <w:rsid w:val="00434A0B"/>
    <w:rsid w:val="004352D4"/>
    <w:rsid w:val="0043601B"/>
    <w:rsid w:val="00437552"/>
    <w:rsid w:val="0044137C"/>
    <w:rsid w:val="00441679"/>
    <w:rsid w:val="0044698F"/>
    <w:rsid w:val="004475B6"/>
    <w:rsid w:val="00447F76"/>
    <w:rsid w:val="00450B0A"/>
    <w:rsid w:val="0045119A"/>
    <w:rsid w:val="00451324"/>
    <w:rsid w:val="004515D3"/>
    <w:rsid w:val="00451955"/>
    <w:rsid w:val="00453AB1"/>
    <w:rsid w:val="00456D03"/>
    <w:rsid w:val="00457011"/>
    <w:rsid w:val="00460BB9"/>
    <w:rsid w:val="004618B2"/>
    <w:rsid w:val="00462C19"/>
    <w:rsid w:val="004639FD"/>
    <w:rsid w:val="0046553A"/>
    <w:rsid w:val="0046589E"/>
    <w:rsid w:val="004676ED"/>
    <w:rsid w:val="00467CB8"/>
    <w:rsid w:val="004711FA"/>
    <w:rsid w:val="00471EC0"/>
    <w:rsid w:val="00474C62"/>
    <w:rsid w:val="00475054"/>
    <w:rsid w:val="00477081"/>
    <w:rsid w:val="004773F9"/>
    <w:rsid w:val="00480E99"/>
    <w:rsid w:val="004811FD"/>
    <w:rsid w:val="0048141C"/>
    <w:rsid w:val="004823D4"/>
    <w:rsid w:val="00482801"/>
    <w:rsid w:val="00484790"/>
    <w:rsid w:val="00484832"/>
    <w:rsid w:val="00485228"/>
    <w:rsid w:val="00492C01"/>
    <w:rsid w:val="004933DF"/>
    <w:rsid w:val="00494FF7"/>
    <w:rsid w:val="004A0D30"/>
    <w:rsid w:val="004A3D74"/>
    <w:rsid w:val="004A7376"/>
    <w:rsid w:val="004A7C39"/>
    <w:rsid w:val="004B0A63"/>
    <w:rsid w:val="004B0D0F"/>
    <w:rsid w:val="004B2879"/>
    <w:rsid w:val="004B3AE9"/>
    <w:rsid w:val="004B4F39"/>
    <w:rsid w:val="004B4FA4"/>
    <w:rsid w:val="004B5F87"/>
    <w:rsid w:val="004B7B53"/>
    <w:rsid w:val="004C0095"/>
    <w:rsid w:val="004C1943"/>
    <w:rsid w:val="004C2D8F"/>
    <w:rsid w:val="004C46F4"/>
    <w:rsid w:val="004D0064"/>
    <w:rsid w:val="004D3573"/>
    <w:rsid w:val="004D3942"/>
    <w:rsid w:val="004D56A8"/>
    <w:rsid w:val="004D5D4E"/>
    <w:rsid w:val="004D68A2"/>
    <w:rsid w:val="004D6E0E"/>
    <w:rsid w:val="004E00AF"/>
    <w:rsid w:val="004E3C16"/>
    <w:rsid w:val="004E4595"/>
    <w:rsid w:val="004E57DE"/>
    <w:rsid w:val="004E63CB"/>
    <w:rsid w:val="004E7B98"/>
    <w:rsid w:val="004F0F8F"/>
    <w:rsid w:val="004F4044"/>
    <w:rsid w:val="004F4578"/>
    <w:rsid w:val="004F51CD"/>
    <w:rsid w:val="004F7507"/>
    <w:rsid w:val="004F7993"/>
    <w:rsid w:val="005003B7"/>
    <w:rsid w:val="0050067A"/>
    <w:rsid w:val="0050122A"/>
    <w:rsid w:val="00501C5D"/>
    <w:rsid w:val="00504723"/>
    <w:rsid w:val="00510439"/>
    <w:rsid w:val="00510521"/>
    <w:rsid w:val="00511427"/>
    <w:rsid w:val="00513049"/>
    <w:rsid w:val="00513184"/>
    <w:rsid w:val="00513B74"/>
    <w:rsid w:val="00514198"/>
    <w:rsid w:val="00514210"/>
    <w:rsid w:val="0051446E"/>
    <w:rsid w:val="0051617E"/>
    <w:rsid w:val="005166F2"/>
    <w:rsid w:val="0051728C"/>
    <w:rsid w:val="00521B38"/>
    <w:rsid w:val="00527567"/>
    <w:rsid w:val="005349D2"/>
    <w:rsid w:val="00535163"/>
    <w:rsid w:val="005369F0"/>
    <w:rsid w:val="005376C5"/>
    <w:rsid w:val="0053795A"/>
    <w:rsid w:val="00540886"/>
    <w:rsid w:val="005409F8"/>
    <w:rsid w:val="00540D65"/>
    <w:rsid w:val="00541832"/>
    <w:rsid w:val="00541B97"/>
    <w:rsid w:val="00542BB8"/>
    <w:rsid w:val="005433CF"/>
    <w:rsid w:val="005435CF"/>
    <w:rsid w:val="00545BC3"/>
    <w:rsid w:val="005466D7"/>
    <w:rsid w:val="005503C7"/>
    <w:rsid w:val="00550D93"/>
    <w:rsid w:val="00551E59"/>
    <w:rsid w:val="00552161"/>
    <w:rsid w:val="00552751"/>
    <w:rsid w:val="00552961"/>
    <w:rsid w:val="00553736"/>
    <w:rsid w:val="00554E35"/>
    <w:rsid w:val="00557F2A"/>
    <w:rsid w:val="005624B9"/>
    <w:rsid w:val="005625EE"/>
    <w:rsid w:val="00564C3B"/>
    <w:rsid w:val="00567563"/>
    <w:rsid w:val="00571487"/>
    <w:rsid w:val="00580436"/>
    <w:rsid w:val="00580CF2"/>
    <w:rsid w:val="005829BB"/>
    <w:rsid w:val="00583FBF"/>
    <w:rsid w:val="00584A31"/>
    <w:rsid w:val="00585051"/>
    <w:rsid w:val="005860B9"/>
    <w:rsid w:val="0058641B"/>
    <w:rsid w:val="00586624"/>
    <w:rsid w:val="00587476"/>
    <w:rsid w:val="0059114A"/>
    <w:rsid w:val="0059167B"/>
    <w:rsid w:val="0059254F"/>
    <w:rsid w:val="005927D8"/>
    <w:rsid w:val="00593278"/>
    <w:rsid w:val="00593511"/>
    <w:rsid w:val="00593EC7"/>
    <w:rsid w:val="005948CC"/>
    <w:rsid w:val="00594A25"/>
    <w:rsid w:val="00597444"/>
    <w:rsid w:val="005A39EC"/>
    <w:rsid w:val="005A5298"/>
    <w:rsid w:val="005A6220"/>
    <w:rsid w:val="005A67D5"/>
    <w:rsid w:val="005A6CA6"/>
    <w:rsid w:val="005A7022"/>
    <w:rsid w:val="005B0A8E"/>
    <w:rsid w:val="005B193E"/>
    <w:rsid w:val="005B3A61"/>
    <w:rsid w:val="005B5192"/>
    <w:rsid w:val="005B6804"/>
    <w:rsid w:val="005B709A"/>
    <w:rsid w:val="005B760E"/>
    <w:rsid w:val="005B76D7"/>
    <w:rsid w:val="005B7858"/>
    <w:rsid w:val="005B7F54"/>
    <w:rsid w:val="005C0DA8"/>
    <w:rsid w:val="005C3190"/>
    <w:rsid w:val="005C37C5"/>
    <w:rsid w:val="005C5DB8"/>
    <w:rsid w:val="005C63E6"/>
    <w:rsid w:val="005D0640"/>
    <w:rsid w:val="005D30D1"/>
    <w:rsid w:val="005D438A"/>
    <w:rsid w:val="005D5709"/>
    <w:rsid w:val="005D587E"/>
    <w:rsid w:val="005D5C20"/>
    <w:rsid w:val="005D6CDC"/>
    <w:rsid w:val="005E092C"/>
    <w:rsid w:val="005E1ADD"/>
    <w:rsid w:val="005E20E0"/>
    <w:rsid w:val="005E511A"/>
    <w:rsid w:val="005E6B2F"/>
    <w:rsid w:val="005E6C57"/>
    <w:rsid w:val="005F6ACE"/>
    <w:rsid w:val="005F7F1A"/>
    <w:rsid w:val="006000AC"/>
    <w:rsid w:val="00601258"/>
    <w:rsid w:val="006051F6"/>
    <w:rsid w:val="0060541A"/>
    <w:rsid w:val="0060554F"/>
    <w:rsid w:val="00607B59"/>
    <w:rsid w:val="00607B63"/>
    <w:rsid w:val="00610CDA"/>
    <w:rsid w:val="00610F74"/>
    <w:rsid w:val="0061192B"/>
    <w:rsid w:val="00615A4B"/>
    <w:rsid w:val="00617668"/>
    <w:rsid w:val="0062078D"/>
    <w:rsid w:val="006215FD"/>
    <w:rsid w:val="00621723"/>
    <w:rsid w:val="006247E1"/>
    <w:rsid w:val="00625186"/>
    <w:rsid w:val="006251AD"/>
    <w:rsid w:val="006269CE"/>
    <w:rsid w:val="00626CEC"/>
    <w:rsid w:val="00627EB5"/>
    <w:rsid w:val="00630516"/>
    <w:rsid w:val="00630CA0"/>
    <w:rsid w:val="0063118D"/>
    <w:rsid w:val="00634EB8"/>
    <w:rsid w:val="006351F3"/>
    <w:rsid w:val="00635298"/>
    <w:rsid w:val="00635E6A"/>
    <w:rsid w:val="0064099D"/>
    <w:rsid w:val="0064189C"/>
    <w:rsid w:val="006423B9"/>
    <w:rsid w:val="00643112"/>
    <w:rsid w:val="00650D6A"/>
    <w:rsid w:val="00651729"/>
    <w:rsid w:val="0065514D"/>
    <w:rsid w:val="00655290"/>
    <w:rsid w:val="00656985"/>
    <w:rsid w:val="00660BE6"/>
    <w:rsid w:val="006610AE"/>
    <w:rsid w:val="00661448"/>
    <w:rsid w:val="00661701"/>
    <w:rsid w:val="0066262B"/>
    <w:rsid w:val="00662676"/>
    <w:rsid w:val="00664A67"/>
    <w:rsid w:val="00673182"/>
    <w:rsid w:val="006735FB"/>
    <w:rsid w:val="00674A72"/>
    <w:rsid w:val="00676009"/>
    <w:rsid w:val="00676345"/>
    <w:rsid w:val="00682144"/>
    <w:rsid w:val="006821F2"/>
    <w:rsid w:val="0068236C"/>
    <w:rsid w:val="00683D1C"/>
    <w:rsid w:val="00683D43"/>
    <w:rsid w:val="00684B12"/>
    <w:rsid w:val="00690CBB"/>
    <w:rsid w:val="00691CEA"/>
    <w:rsid w:val="00691DE0"/>
    <w:rsid w:val="00691FB4"/>
    <w:rsid w:val="0069200E"/>
    <w:rsid w:val="006924A8"/>
    <w:rsid w:val="006949C0"/>
    <w:rsid w:val="00695790"/>
    <w:rsid w:val="00696777"/>
    <w:rsid w:val="006A02A5"/>
    <w:rsid w:val="006A037F"/>
    <w:rsid w:val="006A42F5"/>
    <w:rsid w:val="006A446D"/>
    <w:rsid w:val="006A7BB3"/>
    <w:rsid w:val="006B0CA7"/>
    <w:rsid w:val="006B4F43"/>
    <w:rsid w:val="006C286B"/>
    <w:rsid w:val="006C728D"/>
    <w:rsid w:val="006C79A1"/>
    <w:rsid w:val="006D1410"/>
    <w:rsid w:val="006D393D"/>
    <w:rsid w:val="006D41B4"/>
    <w:rsid w:val="006D7A0B"/>
    <w:rsid w:val="006E367E"/>
    <w:rsid w:val="006E6691"/>
    <w:rsid w:val="006E79B3"/>
    <w:rsid w:val="006F16C0"/>
    <w:rsid w:val="006F2F77"/>
    <w:rsid w:val="007007F4"/>
    <w:rsid w:val="0070421C"/>
    <w:rsid w:val="0070563A"/>
    <w:rsid w:val="0070655B"/>
    <w:rsid w:val="00711E62"/>
    <w:rsid w:val="00712447"/>
    <w:rsid w:val="0071407A"/>
    <w:rsid w:val="00716D06"/>
    <w:rsid w:val="0072299D"/>
    <w:rsid w:val="00722A9B"/>
    <w:rsid w:val="00723B89"/>
    <w:rsid w:val="00724079"/>
    <w:rsid w:val="007250F1"/>
    <w:rsid w:val="00725FBB"/>
    <w:rsid w:val="00730049"/>
    <w:rsid w:val="007308B2"/>
    <w:rsid w:val="00731951"/>
    <w:rsid w:val="00732F8A"/>
    <w:rsid w:val="00733353"/>
    <w:rsid w:val="00733C89"/>
    <w:rsid w:val="00735A7C"/>
    <w:rsid w:val="00735F4D"/>
    <w:rsid w:val="007361A2"/>
    <w:rsid w:val="007368FF"/>
    <w:rsid w:val="00737340"/>
    <w:rsid w:val="007419A0"/>
    <w:rsid w:val="00743741"/>
    <w:rsid w:val="00743882"/>
    <w:rsid w:val="007470E8"/>
    <w:rsid w:val="0075470E"/>
    <w:rsid w:val="00755900"/>
    <w:rsid w:val="007567E6"/>
    <w:rsid w:val="007569C5"/>
    <w:rsid w:val="00756B4C"/>
    <w:rsid w:val="00757129"/>
    <w:rsid w:val="007611AC"/>
    <w:rsid w:val="00761324"/>
    <w:rsid w:val="00762BA4"/>
    <w:rsid w:val="00763F81"/>
    <w:rsid w:val="0076419D"/>
    <w:rsid w:val="007645B5"/>
    <w:rsid w:val="00766466"/>
    <w:rsid w:val="007674FB"/>
    <w:rsid w:val="00767D0E"/>
    <w:rsid w:val="00770B48"/>
    <w:rsid w:val="00773193"/>
    <w:rsid w:val="00783552"/>
    <w:rsid w:val="007843D2"/>
    <w:rsid w:val="00784E88"/>
    <w:rsid w:val="007864FC"/>
    <w:rsid w:val="00787158"/>
    <w:rsid w:val="00790F82"/>
    <w:rsid w:val="0079158C"/>
    <w:rsid w:val="00791EED"/>
    <w:rsid w:val="007925AD"/>
    <w:rsid w:val="00792AD9"/>
    <w:rsid w:val="007966DB"/>
    <w:rsid w:val="007A0926"/>
    <w:rsid w:val="007A3ED7"/>
    <w:rsid w:val="007A6392"/>
    <w:rsid w:val="007A63FF"/>
    <w:rsid w:val="007A7C95"/>
    <w:rsid w:val="007B0945"/>
    <w:rsid w:val="007B1A23"/>
    <w:rsid w:val="007B23D6"/>
    <w:rsid w:val="007B26BC"/>
    <w:rsid w:val="007B5F50"/>
    <w:rsid w:val="007B7FF5"/>
    <w:rsid w:val="007C06B1"/>
    <w:rsid w:val="007C150B"/>
    <w:rsid w:val="007C1E0E"/>
    <w:rsid w:val="007C27BE"/>
    <w:rsid w:val="007C604A"/>
    <w:rsid w:val="007C63C6"/>
    <w:rsid w:val="007D0A9A"/>
    <w:rsid w:val="007D2357"/>
    <w:rsid w:val="007D4091"/>
    <w:rsid w:val="007D672B"/>
    <w:rsid w:val="007D68BF"/>
    <w:rsid w:val="007E26AD"/>
    <w:rsid w:val="007E3220"/>
    <w:rsid w:val="007E3A2E"/>
    <w:rsid w:val="007E4F36"/>
    <w:rsid w:val="007E501B"/>
    <w:rsid w:val="007E6AB9"/>
    <w:rsid w:val="007E742B"/>
    <w:rsid w:val="007E7FF7"/>
    <w:rsid w:val="007F058B"/>
    <w:rsid w:val="007F1EE1"/>
    <w:rsid w:val="007F62F0"/>
    <w:rsid w:val="007F666A"/>
    <w:rsid w:val="00800028"/>
    <w:rsid w:val="008002A5"/>
    <w:rsid w:val="00801327"/>
    <w:rsid w:val="0080475A"/>
    <w:rsid w:val="00804D6E"/>
    <w:rsid w:val="008106C5"/>
    <w:rsid w:val="00810739"/>
    <w:rsid w:val="00810A23"/>
    <w:rsid w:val="00811723"/>
    <w:rsid w:val="0081290F"/>
    <w:rsid w:val="0081451A"/>
    <w:rsid w:val="0081563B"/>
    <w:rsid w:val="00816C95"/>
    <w:rsid w:val="00820EE2"/>
    <w:rsid w:val="008210F2"/>
    <w:rsid w:val="00822164"/>
    <w:rsid w:val="00822C48"/>
    <w:rsid w:val="00824D6C"/>
    <w:rsid w:val="008306F3"/>
    <w:rsid w:val="00833CB7"/>
    <w:rsid w:val="00835715"/>
    <w:rsid w:val="00836699"/>
    <w:rsid w:val="00836F31"/>
    <w:rsid w:val="008376FD"/>
    <w:rsid w:val="00837F46"/>
    <w:rsid w:val="0084111A"/>
    <w:rsid w:val="0084144E"/>
    <w:rsid w:val="00841DAE"/>
    <w:rsid w:val="008422AF"/>
    <w:rsid w:val="00844033"/>
    <w:rsid w:val="00844674"/>
    <w:rsid w:val="00844D91"/>
    <w:rsid w:val="00844F3C"/>
    <w:rsid w:val="00845FE7"/>
    <w:rsid w:val="00852701"/>
    <w:rsid w:val="008528EA"/>
    <w:rsid w:val="00852E38"/>
    <w:rsid w:val="0085302F"/>
    <w:rsid w:val="00854992"/>
    <w:rsid w:val="008564D8"/>
    <w:rsid w:val="00856A71"/>
    <w:rsid w:val="00857962"/>
    <w:rsid w:val="00860510"/>
    <w:rsid w:val="008623FC"/>
    <w:rsid w:val="0086279C"/>
    <w:rsid w:val="0086329D"/>
    <w:rsid w:val="008647A8"/>
    <w:rsid w:val="00867C2D"/>
    <w:rsid w:val="00874796"/>
    <w:rsid w:val="008757C4"/>
    <w:rsid w:val="00875D81"/>
    <w:rsid w:val="00877DC6"/>
    <w:rsid w:val="00880D36"/>
    <w:rsid w:val="00880F59"/>
    <w:rsid w:val="00882E81"/>
    <w:rsid w:val="008846C8"/>
    <w:rsid w:val="00884C1B"/>
    <w:rsid w:val="00885A5A"/>
    <w:rsid w:val="00885F8B"/>
    <w:rsid w:val="00886E53"/>
    <w:rsid w:val="0088765B"/>
    <w:rsid w:val="00890EDA"/>
    <w:rsid w:val="0089216F"/>
    <w:rsid w:val="00892284"/>
    <w:rsid w:val="00896359"/>
    <w:rsid w:val="008963A2"/>
    <w:rsid w:val="008A19B2"/>
    <w:rsid w:val="008A2F70"/>
    <w:rsid w:val="008A50B9"/>
    <w:rsid w:val="008A52B7"/>
    <w:rsid w:val="008A545C"/>
    <w:rsid w:val="008B18D6"/>
    <w:rsid w:val="008B2D7A"/>
    <w:rsid w:val="008B6183"/>
    <w:rsid w:val="008C00BD"/>
    <w:rsid w:val="008C18D3"/>
    <w:rsid w:val="008C3284"/>
    <w:rsid w:val="008C36BC"/>
    <w:rsid w:val="008C4C24"/>
    <w:rsid w:val="008C518B"/>
    <w:rsid w:val="008C539D"/>
    <w:rsid w:val="008C5C75"/>
    <w:rsid w:val="008C6047"/>
    <w:rsid w:val="008C6A43"/>
    <w:rsid w:val="008D0393"/>
    <w:rsid w:val="008D2C11"/>
    <w:rsid w:val="008D3852"/>
    <w:rsid w:val="008D3AC4"/>
    <w:rsid w:val="008D4323"/>
    <w:rsid w:val="008D6F0A"/>
    <w:rsid w:val="008E182A"/>
    <w:rsid w:val="008E1C33"/>
    <w:rsid w:val="008E1CF2"/>
    <w:rsid w:val="008E2CEA"/>
    <w:rsid w:val="008E2E8D"/>
    <w:rsid w:val="008E4580"/>
    <w:rsid w:val="008E56C7"/>
    <w:rsid w:val="008E5919"/>
    <w:rsid w:val="008E6453"/>
    <w:rsid w:val="008E6C11"/>
    <w:rsid w:val="008F2FC1"/>
    <w:rsid w:val="008F607F"/>
    <w:rsid w:val="008F662E"/>
    <w:rsid w:val="00903601"/>
    <w:rsid w:val="00903AEB"/>
    <w:rsid w:val="0090400A"/>
    <w:rsid w:val="0090446C"/>
    <w:rsid w:val="00904575"/>
    <w:rsid w:val="009050B0"/>
    <w:rsid w:val="00906B6E"/>
    <w:rsid w:val="00910266"/>
    <w:rsid w:val="009105C7"/>
    <w:rsid w:val="00912301"/>
    <w:rsid w:val="00913822"/>
    <w:rsid w:val="00913C76"/>
    <w:rsid w:val="00913D49"/>
    <w:rsid w:val="00914BB5"/>
    <w:rsid w:val="00917502"/>
    <w:rsid w:val="009226E7"/>
    <w:rsid w:val="009234F5"/>
    <w:rsid w:val="00925EEF"/>
    <w:rsid w:val="00926839"/>
    <w:rsid w:val="00926AE6"/>
    <w:rsid w:val="00931277"/>
    <w:rsid w:val="00934CD8"/>
    <w:rsid w:val="009372C0"/>
    <w:rsid w:val="0094061D"/>
    <w:rsid w:val="00942B81"/>
    <w:rsid w:val="00943081"/>
    <w:rsid w:val="00944B79"/>
    <w:rsid w:val="009472A3"/>
    <w:rsid w:val="009472C5"/>
    <w:rsid w:val="00947B8D"/>
    <w:rsid w:val="009510D6"/>
    <w:rsid w:val="009524FC"/>
    <w:rsid w:val="0095350A"/>
    <w:rsid w:val="009535DE"/>
    <w:rsid w:val="00953A8B"/>
    <w:rsid w:val="00955DF8"/>
    <w:rsid w:val="00957111"/>
    <w:rsid w:val="0095778B"/>
    <w:rsid w:val="00961318"/>
    <w:rsid w:val="00961E9F"/>
    <w:rsid w:val="009668E3"/>
    <w:rsid w:val="009669AD"/>
    <w:rsid w:val="00967196"/>
    <w:rsid w:val="009674D0"/>
    <w:rsid w:val="00971428"/>
    <w:rsid w:val="00975F5C"/>
    <w:rsid w:val="009778AC"/>
    <w:rsid w:val="00982F99"/>
    <w:rsid w:val="00984C83"/>
    <w:rsid w:val="00985FBA"/>
    <w:rsid w:val="00987414"/>
    <w:rsid w:val="00987C32"/>
    <w:rsid w:val="0099046C"/>
    <w:rsid w:val="009936C8"/>
    <w:rsid w:val="009955F1"/>
    <w:rsid w:val="00997A47"/>
    <w:rsid w:val="009A162B"/>
    <w:rsid w:val="009A16F3"/>
    <w:rsid w:val="009A3111"/>
    <w:rsid w:val="009A3416"/>
    <w:rsid w:val="009A463A"/>
    <w:rsid w:val="009A468C"/>
    <w:rsid w:val="009A5C5F"/>
    <w:rsid w:val="009B1DE7"/>
    <w:rsid w:val="009B31AC"/>
    <w:rsid w:val="009B4109"/>
    <w:rsid w:val="009B4A59"/>
    <w:rsid w:val="009B4B67"/>
    <w:rsid w:val="009B6A76"/>
    <w:rsid w:val="009B6D01"/>
    <w:rsid w:val="009C1946"/>
    <w:rsid w:val="009C4F1A"/>
    <w:rsid w:val="009C706D"/>
    <w:rsid w:val="009D4E2D"/>
    <w:rsid w:val="009D5480"/>
    <w:rsid w:val="009D5FEE"/>
    <w:rsid w:val="009D7A99"/>
    <w:rsid w:val="009E1C5F"/>
    <w:rsid w:val="009E398A"/>
    <w:rsid w:val="009E3B7D"/>
    <w:rsid w:val="009E4667"/>
    <w:rsid w:val="009E4A76"/>
    <w:rsid w:val="009F2833"/>
    <w:rsid w:val="009F3B36"/>
    <w:rsid w:val="009F418E"/>
    <w:rsid w:val="009F4448"/>
    <w:rsid w:val="009F7535"/>
    <w:rsid w:val="00A027E5"/>
    <w:rsid w:val="00A030A3"/>
    <w:rsid w:val="00A0355E"/>
    <w:rsid w:val="00A05AEC"/>
    <w:rsid w:val="00A0751B"/>
    <w:rsid w:val="00A10E90"/>
    <w:rsid w:val="00A10FA6"/>
    <w:rsid w:val="00A10FF1"/>
    <w:rsid w:val="00A12EBD"/>
    <w:rsid w:val="00A13DD3"/>
    <w:rsid w:val="00A15F0B"/>
    <w:rsid w:val="00A16214"/>
    <w:rsid w:val="00A20509"/>
    <w:rsid w:val="00A20627"/>
    <w:rsid w:val="00A22677"/>
    <w:rsid w:val="00A231BC"/>
    <w:rsid w:val="00A23E46"/>
    <w:rsid w:val="00A24DB4"/>
    <w:rsid w:val="00A27F21"/>
    <w:rsid w:val="00A30121"/>
    <w:rsid w:val="00A3051A"/>
    <w:rsid w:val="00A31550"/>
    <w:rsid w:val="00A32C60"/>
    <w:rsid w:val="00A33E55"/>
    <w:rsid w:val="00A350E0"/>
    <w:rsid w:val="00A3583E"/>
    <w:rsid w:val="00A35863"/>
    <w:rsid w:val="00A36985"/>
    <w:rsid w:val="00A43D4F"/>
    <w:rsid w:val="00A4615B"/>
    <w:rsid w:val="00A46C28"/>
    <w:rsid w:val="00A500EA"/>
    <w:rsid w:val="00A54EA5"/>
    <w:rsid w:val="00A57C17"/>
    <w:rsid w:val="00A60CEC"/>
    <w:rsid w:val="00A63910"/>
    <w:rsid w:val="00A64A26"/>
    <w:rsid w:val="00A65B12"/>
    <w:rsid w:val="00A65BA7"/>
    <w:rsid w:val="00A6751E"/>
    <w:rsid w:val="00A67571"/>
    <w:rsid w:val="00A71C15"/>
    <w:rsid w:val="00A722D9"/>
    <w:rsid w:val="00A72A01"/>
    <w:rsid w:val="00A73F0A"/>
    <w:rsid w:val="00A748ED"/>
    <w:rsid w:val="00A75B4E"/>
    <w:rsid w:val="00A76A3A"/>
    <w:rsid w:val="00A80876"/>
    <w:rsid w:val="00A817D1"/>
    <w:rsid w:val="00A852F4"/>
    <w:rsid w:val="00A85831"/>
    <w:rsid w:val="00A902C2"/>
    <w:rsid w:val="00A92127"/>
    <w:rsid w:val="00A934CB"/>
    <w:rsid w:val="00A93F61"/>
    <w:rsid w:val="00A9405D"/>
    <w:rsid w:val="00A95FDC"/>
    <w:rsid w:val="00A9699C"/>
    <w:rsid w:val="00A97769"/>
    <w:rsid w:val="00AA1118"/>
    <w:rsid w:val="00AA2895"/>
    <w:rsid w:val="00AA30A2"/>
    <w:rsid w:val="00AA5696"/>
    <w:rsid w:val="00AA694E"/>
    <w:rsid w:val="00AA6CED"/>
    <w:rsid w:val="00AB009F"/>
    <w:rsid w:val="00AB1C2C"/>
    <w:rsid w:val="00AB3941"/>
    <w:rsid w:val="00AB4CE9"/>
    <w:rsid w:val="00AB4E6E"/>
    <w:rsid w:val="00AB4F9B"/>
    <w:rsid w:val="00AB6F03"/>
    <w:rsid w:val="00AB7355"/>
    <w:rsid w:val="00AC0A53"/>
    <w:rsid w:val="00AC5005"/>
    <w:rsid w:val="00AC7B34"/>
    <w:rsid w:val="00AD0404"/>
    <w:rsid w:val="00AD32F2"/>
    <w:rsid w:val="00AD36AC"/>
    <w:rsid w:val="00AD3AF5"/>
    <w:rsid w:val="00AD3F87"/>
    <w:rsid w:val="00AD7A3A"/>
    <w:rsid w:val="00AD7FA0"/>
    <w:rsid w:val="00AE04AA"/>
    <w:rsid w:val="00AE0AA6"/>
    <w:rsid w:val="00AE3AAD"/>
    <w:rsid w:val="00AE5D62"/>
    <w:rsid w:val="00AE640E"/>
    <w:rsid w:val="00AE6575"/>
    <w:rsid w:val="00AF029A"/>
    <w:rsid w:val="00AF11C9"/>
    <w:rsid w:val="00AF445F"/>
    <w:rsid w:val="00AF6349"/>
    <w:rsid w:val="00AF6583"/>
    <w:rsid w:val="00B02A98"/>
    <w:rsid w:val="00B04F2D"/>
    <w:rsid w:val="00B05F7C"/>
    <w:rsid w:val="00B07C52"/>
    <w:rsid w:val="00B104E8"/>
    <w:rsid w:val="00B118C8"/>
    <w:rsid w:val="00B13EDC"/>
    <w:rsid w:val="00B143A8"/>
    <w:rsid w:val="00B14E32"/>
    <w:rsid w:val="00B15410"/>
    <w:rsid w:val="00B2250C"/>
    <w:rsid w:val="00B23279"/>
    <w:rsid w:val="00B30C26"/>
    <w:rsid w:val="00B32527"/>
    <w:rsid w:val="00B34283"/>
    <w:rsid w:val="00B350EF"/>
    <w:rsid w:val="00B35B58"/>
    <w:rsid w:val="00B35FD9"/>
    <w:rsid w:val="00B36C29"/>
    <w:rsid w:val="00B37EBE"/>
    <w:rsid w:val="00B40D68"/>
    <w:rsid w:val="00B43C0F"/>
    <w:rsid w:val="00B4565A"/>
    <w:rsid w:val="00B45B8F"/>
    <w:rsid w:val="00B467B1"/>
    <w:rsid w:val="00B4760D"/>
    <w:rsid w:val="00B47E82"/>
    <w:rsid w:val="00B50CAD"/>
    <w:rsid w:val="00B52DB7"/>
    <w:rsid w:val="00B52E41"/>
    <w:rsid w:val="00B54382"/>
    <w:rsid w:val="00B555B5"/>
    <w:rsid w:val="00B557FF"/>
    <w:rsid w:val="00B559D6"/>
    <w:rsid w:val="00B5758D"/>
    <w:rsid w:val="00B57C89"/>
    <w:rsid w:val="00B62922"/>
    <w:rsid w:val="00B6298B"/>
    <w:rsid w:val="00B630A1"/>
    <w:rsid w:val="00B630FA"/>
    <w:rsid w:val="00B65472"/>
    <w:rsid w:val="00B722A0"/>
    <w:rsid w:val="00B76057"/>
    <w:rsid w:val="00B819C6"/>
    <w:rsid w:val="00B829B9"/>
    <w:rsid w:val="00B84539"/>
    <w:rsid w:val="00B8489D"/>
    <w:rsid w:val="00B84EF3"/>
    <w:rsid w:val="00B85840"/>
    <w:rsid w:val="00B85F0B"/>
    <w:rsid w:val="00B908AA"/>
    <w:rsid w:val="00B911D2"/>
    <w:rsid w:val="00B91599"/>
    <w:rsid w:val="00B941B4"/>
    <w:rsid w:val="00B9735E"/>
    <w:rsid w:val="00B97D66"/>
    <w:rsid w:val="00BA0FB6"/>
    <w:rsid w:val="00BA18EF"/>
    <w:rsid w:val="00BA25FF"/>
    <w:rsid w:val="00BA2CF2"/>
    <w:rsid w:val="00BB2760"/>
    <w:rsid w:val="00BB2B2A"/>
    <w:rsid w:val="00BB2F9B"/>
    <w:rsid w:val="00BB3EFD"/>
    <w:rsid w:val="00BB51FA"/>
    <w:rsid w:val="00BB6887"/>
    <w:rsid w:val="00BB6A0C"/>
    <w:rsid w:val="00BC047E"/>
    <w:rsid w:val="00BC2C6C"/>
    <w:rsid w:val="00BC2F18"/>
    <w:rsid w:val="00BC344B"/>
    <w:rsid w:val="00BC367D"/>
    <w:rsid w:val="00BC4A4E"/>
    <w:rsid w:val="00BC5891"/>
    <w:rsid w:val="00BD0A8E"/>
    <w:rsid w:val="00BD18D4"/>
    <w:rsid w:val="00BD3353"/>
    <w:rsid w:val="00BD364A"/>
    <w:rsid w:val="00BD6394"/>
    <w:rsid w:val="00BE116C"/>
    <w:rsid w:val="00BE287B"/>
    <w:rsid w:val="00BE46D9"/>
    <w:rsid w:val="00BE4EA0"/>
    <w:rsid w:val="00BE64B9"/>
    <w:rsid w:val="00BF0156"/>
    <w:rsid w:val="00BF27D5"/>
    <w:rsid w:val="00BF2CF3"/>
    <w:rsid w:val="00BF4A47"/>
    <w:rsid w:val="00BF6226"/>
    <w:rsid w:val="00BF7214"/>
    <w:rsid w:val="00C1074F"/>
    <w:rsid w:val="00C155AB"/>
    <w:rsid w:val="00C15D6C"/>
    <w:rsid w:val="00C16BF7"/>
    <w:rsid w:val="00C16C1D"/>
    <w:rsid w:val="00C21DF2"/>
    <w:rsid w:val="00C22C52"/>
    <w:rsid w:val="00C23172"/>
    <w:rsid w:val="00C23973"/>
    <w:rsid w:val="00C25C95"/>
    <w:rsid w:val="00C30656"/>
    <w:rsid w:val="00C30F7A"/>
    <w:rsid w:val="00C3131B"/>
    <w:rsid w:val="00C3355D"/>
    <w:rsid w:val="00C345BF"/>
    <w:rsid w:val="00C34ECF"/>
    <w:rsid w:val="00C35146"/>
    <w:rsid w:val="00C36350"/>
    <w:rsid w:val="00C41E6C"/>
    <w:rsid w:val="00C429DD"/>
    <w:rsid w:val="00C43698"/>
    <w:rsid w:val="00C50B28"/>
    <w:rsid w:val="00C51123"/>
    <w:rsid w:val="00C51FB9"/>
    <w:rsid w:val="00C524B6"/>
    <w:rsid w:val="00C548AF"/>
    <w:rsid w:val="00C549CB"/>
    <w:rsid w:val="00C55321"/>
    <w:rsid w:val="00C56904"/>
    <w:rsid w:val="00C57C38"/>
    <w:rsid w:val="00C61F36"/>
    <w:rsid w:val="00C64285"/>
    <w:rsid w:val="00C6665F"/>
    <w:rsid w:val="00C70A1B"/>
    <w:rsid w:val="00C718AA"/>
    <w:rsid w:val="00C72604"/>
    <w:rsid w:val="00C73912"/>
    <w:rsid w:val="00C75086"/>
    <w:rsid w:val="00C815A5"/>
    <w:rsid w:val="00C8205C"/>
    <w:rsid w:val="00C82098"/>
    <w:rsid w:val="00C82D61"/>
    <w:rsid w:val="00C8378A"/>
    <w:rsid w:val="00C86174"/>
    <w:rsid w:val="00C86997"/>
    <w:rsid w:val="00C87BA7"/>
    <w:rsid w:val="00C96B11"/>
    <w:rsid w:val="00CA02F5"/>
    <w:rsid w:val="00CA1C39"/>
    <w:rsid w:val="00CA50C9"/>
    <w:rsid w:val="00CA5A45"/>
    <w:rsid w:val="00CA5BBE"/>
    <w:rsid w:val="00CB0584"/>
    <w:rsid w:val="00CB1DB5"/>
    <w:rsid w:val="00CB4E33"/>
    <w:rsid w:val="00CB5E83"/>
    <w:rsid w:val="00CB6B41"/>
    <w:rsid w:val="00CB6CE0"/>
    <w:rsid w:val="00CC07A0"/>
    <w:rsid w:val="00CC1B33"/>
    <w:rsid w:val="00CC217B"/>
    <w:rsid w:val="00CC3834"/>
    <w:rsid w:val="00CC760B"/>
    <w:rsid w:val="00CC7E9F"/>
    <w:rsid w:val="00CD0EA3"/>
    <w:rsid w:val="00CD13EC"/>
    <w:rsid w:val="00CD5575"/>
    <w:rsid w:val="00CD5CEC"/>
    <w:rsid w:val="00CE0944"/>
    <w:rsid w:val="00CE1387"/>
    <w:rsid w:val="00CE399C"/>
    <w:rsid w:val="00CE3BA7"/>
    <w:rsid w:val="00CE45BE"/>
    <w:rsid w:val="00CE5436"/>
    <w:rsid w:val="00CE5555"/>
    <w:rsid w:val="00CE5D1A"/>
    <w:rsid w:val="00CF0F60"/>
    <w:rsid w:val="00CF12C1"/>
    <w:rsid w:val="00CF1DC6"/>
    <w:rsid w:val="00CF4357"/>
    <w:rsid w:val="00D01CA9"/>
    <w:rsid w:val="00D01D2E"/>
    <w:rsid w:val="00D01E51"/>
    <w:rsid w:val="00D0399F"/>
    <w:rsid w:val="00D03EDA"/>
    <w:rsid w:val="00D1003C"/>
    <w:rsid w:val="00D11D17"/>
    <w:rsid w:val="00D128F6"/>
    <w:rsid w:val="00D16536"/>
    <w:rsid w:val="00D17168"/>
    <w:rsid w:val="00D21053"/>
    <w:rsid w:val="00D21F53"/>
    <w:rsid w:val="00D25EB0"/>
    <w:rsid w:val="00D27DB2"/>
    <w:rsid w:val="00D3094F"/>
    <w:rsid w:val="00D30D9A"/>
    <w:rsid w:val="00D32053"/>
    <w:rsid w:val="00D33451"/>
    <w:rsid w:val="00D34D21"/>
    <w:rsid w:val="00D35B5E"/>
    <w:rsid w:val="00D35D43"/>
    <w:rsid w:val="00D35FA9"/>
    <w:rsid w:val="00D3664B"/>
    <w:rsid w:val="00D36BDD"/>
    <w:rsid w:val="00D44005"/>
    <w:rsid w:val="00D456C6"/>
    <w:rsid w:val="00D45A27"/>
    <w:rsid w:val="00D47410"/>
    <w:rsid w:val="00D47800"/>
    <w:rsid w:val="00D552BE"/>
    <w:rsid w:val="00D5588C"/>
    <w:rsid w:val="00D566E4"/>
    <w:rsid w:val="00D569CB"/>
    <w:rsid w:val="00D61025"/>
    <w:rsid w:val="00D61C63"/>
    <w:rsid w:val="00D62A7A"/>
    <w:rsid w:val="00D641BB"/>
    <w:rsid w:val="00D6510F"/>
    <w:rsid w:val="00D65470"/>
    <w:rsid w:val="00D66315"/>
    <w:rsid w:val="00D73E9A"/>
    <w:rsid w:val="00D73F3E"/>
    <w:rsid w:val="00D74043"/>
    <w:rsid w:val="00D745E5"/>
    <w:rsid w:val="00D805A0"/>
    <w:rsid w:val="00D80C69"/>
    <w:rsid w:val="00D84D74"/>
    <w:rsid w:val="00D85723"/>
    <w:rsid w:val="00D85F83"/>
    <w:rsid w:val="00D9222C"/>
    <w:rsid w:val="00D931A6"/>
    <w:rsid w:val="00D9408D"/>
    <w:rsid w:val="00D947A3"/>
    <w:rsid w:val="00D949AE"/>
    <w:rsid w:val="00D95C84"/>
    <w:rsid w:val="00D96C50"/>
    <w:rsid w:val="00DA0720"/>
    <w:rsid w:val="00DA07F7"/>
    <w:rsid w:val="00DA1554"/>
    <w:rsid w:val="00DA2F1A"/>
    <w:rsid w:val="00DA4649"/>
    <w:rsid w:val="00DA51E8"/>
    <w:rsid w:val="00DA6724"/>
    <w:rsid w:val="00DB1191"/>
    <w:rsid w:val="00DB373A"/>
    <w:rsid w:val="00DB56E4"/>
    <w:rsid w:val="00DB645F"/>
    <w:rsid w:val="00DB7595"/>
    <w:rsid w:val="00DC00DB"/>
    <w:rsid w:val="00DC147D"/>
    <w:rsid w:val="00DC2276"/>
    <w:rsid w:val="00DC25C9"/>
    <w:rsid w:val="00DC29BD"/>
    <w:rsid w:val="00DC5F0E"/>
    <w:rsid w:val="00DD0727"/>
    <w:rsid w:val="00DD0A41"/>
    <w:rsid w:val="00DD1068"/>
    <w:rsid w:val="00DD1848"/>
    <w:rsid w:val="00DD1BB6"/>
    <w:rsid w:val="00DD1D8D"/>
    <w:rsid w:val="00DD1E41"/>
    <w:rsid w:val="00DD21BC"/>
    <w:rsid w:val="00DD25D4"/>
    <w:rsid w:val="00DD3780"/>
    <w:rsid w:val="00DD4303"/>
    <w:rsid w:val="00DD5F1F"/>
    <w:rsid w:val="00DD7482"/>
    <w:rsid w:val="00DD74FD"/>
    <w:rsid w:val="00DE023E"/>
    <w:rsid w:val="00DE0560"/>
    <w:rsid w:val="00DE2058"/>
    <w:rsid w:val="00DE28DF"/>
    <w:rsid w:val="00DE2BD7"/>
    <w:rsid w:val="00DE5630"/>
    <w:rsid w:val="00DE65BA"/>
    <w:rsid w:val="00DE7C5F"/>
    <w:rsid w:val="00DF11FC"/>
    <w:rsid w:val="00DF3595"/>
    <w:rsid w:val="00DF3A90"/>
    <w:rsid w:val="00DF3D2A"/>
    <w:rsid w:val="00DF45D7"/>
    <w:rsid w:val="00DF6477"/>
    <w:rsid w:val="00E00C59"/>
    <w:rsid w:val="00E014AA"/>
    <w:rsid w:val="00E036CF"/>
    <w:rsid w:val="00E04264"/>
    <w:rsid w:val="00E063FD"/>
    <w:rsid w:val="00E070B8"/>
    <w:rsid w:val="00E13693"/>
    <w:rsid w:val="00E15D98"/>
    <w:rsid w:val="00E165E7"/>
    <w:rsid w:val="00E21EDC"/>
    <w:rsid w:val="00E22569"/>
    <w:rsid w:val="00E225AD"/>
    <w:rsid w:val="00E22BF0"/>
    <w:rsid w:val="00E301EB"/>
    <w:rsid w:val="00E3040D"/>
    <w:rsid w:val="00E322B2"/>
    <w:rsid w:val="00E3681F"/>
    <w:rsid w:val="00E4524B"/>
    <w:rsid w:val="00E45C08"/>
    <w:rsid w:val="00E45E5F"/>
    <w:rsid w:val="00E47B01"/>
    <w:rsid w:val="00E54C97"/>
    <w:rsid w:val="00E55958"/>
    <w:rsid w:val="00E6217A"/>
    <w:rsid w:val="00E63222"/>
    <w:rsid w:val="00E67451"/>
    <w:rsid w:val="00E7021F"/>
    <w:rsid w:val="00E70233"/>
    <w:rsid w:val="00E70EC0"/>
    <w:rsid w:val="00E71F95"/>
    <w:rsid w:val="00E72F48"/>
    <w:rsid w:val="00E73A58"/>
    <w:rsid w:val="00E73E69"/>
    <w:rsid w:val="00E747CB"/>
    <w:rsid w:val="00E74E84"/>
    <w:rsid w:val="00E76027"/>
    <w:rsid w:val="00E763C4"/>
    <w:rsid w:val="00E766EA"/>
    <w:rsid w:val="00E80A9D"/>
    <w:rsid w:val="00E850E0"/>
    <w:rsid w:val="00E8775A"/>
    <w:rsid w:val="00E87C08"/>
    <w:rsid w:val="00E87C34"/>
    <w:rsid w:val="00E90484"/>
    <w:rsid w:val="00E943CE"/>
    <w:rsid w:val="00E95867"/>
    <w:rsid w:val="00E95A11"/>
    <w:rsid w:val="00EA109C"/>
    <w:rsid w:val="00EA4F87"/>
    <w:rsid w:val="00EA593C"/>
    <w:rsid w:val="00EA60D0"/>
    <w:rsid w:val="00EA663B"/>
    <w:rsid w:val="00EA7925"/>
    <w:rsid w:val="00EB11BD"/>
    <w:rsid w:val="00EB121A"/>
    <w:rsid w:val="00EB27AC"/>
    <w:rsid w:val="00EB2CD3"/>
    <w:rsid w:val="00EB44D4"/>
    <w:rsid w:val="00EB49FA"/>
    <w:rsid w:val="00EB4CED"/>
    <w:rsid w:val="00EB57E9"/>
    <w:rsid w:val="00EB651F"/>
    <w:rsid w:val="00EB7B57"/>
    <w:rsid w:val="00EC0633"/>
    <w:rsid w:val="00EC1544"/>
    <w:rsid w:val="00EC17E5"/>
    <w:rsid w:val="00EC1960"/>
    <w:rsid w:val="00EC34E1"/>
    <w:rsid w:val="00EC4C77"/>
    <w:rsid w:val="00EC69CD"/>
    <w:rsid w:val="00EC758F"/>
    <w:rsid w:val="00EC7CE6"/>
    <w:rsid w:val="00ED1810"/>
    <w:rsid w:val="00ED1D53"/>
    <w:rsid w:val="00ED2015"/>
    <w:rsid w:val="00ED29B9"/>
    <w:rsid w:val="00ED3833"/>
    <w:rsid w:val="00ED40A4"/>
    <w:rsid w:val="00ED4B5F"/>
    <w:rsid w:val="00ED5755"/>
    <w:rsid w:val="00ED74D4"/>
    <w:rsid w:val="00EE16F8"/>
    <w:rsid w:val="00EE456D"/>
    <w:rsid w:val="00EE616E"/>
    <w:rsid w:val="00EE70EB"/>
    <w:rsid w:val="00EE7A0F"/>
    <w:rsid w:val="00EF0587"/>
    <w:rsid w:val="00EF07D2"/>
    <w:rsid w:val="00EF2C7C"/>
    <w:rsid w:val="00EF5F3B"/>
    <w:rsid w:val="00EF6F86"/>
    <w:rsid w:val="00F01CEB"/>
    <w:rsid w:val="00F05D8B"/>
    <w:rsid w:val="00F075EB"/>
    <w:rsid w:val="00F07746"/>
    <w:rsid w:val="00F07FB0"/>
    <w:rsid w:val="00F11DF2"/>
    <w:rsid w:val="00F126C5"/>
    <w:rsid w:val="00F12D9B"/>
    <w:rsid w:val="00F14A69"/>
    <w:rsid w:val="00F15410"/>
    <w:rsid w:val="00F224D9"/>
    <w:rsid w:val="00F22540"/>
    <w:rsid w:val="00F246F4"/>
    <w:rsid w:val="00F2512F"/>
    <w:rsid w:val="00F27B72"/>
    <w:rsid w:val="00F27C2E"/>
    <w:rsid w:val="00F27FE1"/>
    <w:rsid w:val="00F315BD"/>
    <w:rsid w:val="00F33F29"/>
    <w:rsid w:val="00F34230"/>
    <w:rsid w:val="00F34422"/>
    <w:rsid w:val="00F363C1"/>
    <w:rsid w:val="00F379B6"/>
    <w:rsid w:val="00F41202"/>
    <w:rsid w:val="00F4313C"/>
    <w:rsid w:val="00F43B6C"/>
    <w:rsid w:val="00F43E98"/>
    <w:rsid w:val="00F44278"/>
    <w:rsid w:val="00F444F7"/>
    <w:rsid w:val="00F47414"/>
    <w:rsid w:val="00F53738"/>
    <w:rsid w:val="00F54A00"/>
    <w:rsid w:val="00F556DE"/>
    <w:rsid w:val="00F56676"/>
    <w:rsid w:val="00F57CAD"/>
    <w:rsid w:val="00F6074F"/>
    <w:rsid w:val="00F6183C"/>
    <w:rsid w:val="00F6184F"/>
    <w:rsid w:val="00F61B6B"/>
    <w:rsid w:val="00F62280"/>
    <w:rsid w:val="00F63964"/>
    <w:rsid w:val="00F6780E"/>
    <w:rsid w:val="00F70E71"/>
    <w:rsid w:val="00F71302"/>
    <w:rsid w:val="00F71EE3"/>
    <w:rsid w:val="00F7354A"/>
    <w:rsid w:val="00F73AE0"/>
    <w:rsid w:val="00F74EF1"/>
    <w:rsid w:val="00F75DF8"/>
    <w:rsid w:val="00F76CCA"/>
    <w:rsid w:val="00F80A3C"/>
    <w:rsid w:val="00F82654"/>
    <w:rsid w:val="00F84855"/>
    <w:rsid w:val="00F84A19"/>
    <w:rsid w:val="00F8607F"/>
    <w:rsid w:val="00F876F4"/>
    <w:rsid w:val="00F8790C"/>
    <w:rsid w:val="00F91294"/>
    <w:rsid w:val="00F92140"/>
    <w:rsid w:val="00F92803"/>
    <w:rsid w:val="00F95467"/>
    <w:rsid w:val="00F95D79"/>
    <w:rsid w:val="00F96FBB"/>
    <w:rsid w:val="00FA0344"/>
    <w:rsid w:val="00FA0719"/>
    <w:rsid w:val="00FA1551"/>
    <w:rsid w:val="00FA4704"/>
    <w:rsid w:val="00FA5107"/>
    <w:rsid w:val="00FA6076"/>
    <w:rsid w:val="00FB1725"/>
    <w:rsid w:val="00FB1DAC"/>
    <w:rsid w:val="00FB253A"/>
    <w:rsid w:val="00FB39D4"/>
    <w:rsid w:val="00FB4E54"/>
    <w:rsid w:val="00FB52E5"/>
    <w:rsid w:val="00FB6ABB"/>
    <w:rsid w:val="00FC01A1"/>
    <w:rsid w:val="00FC0213"/>
    <w:rsid w:val="00FC074F"/>
    <w:rsid w:val="00FC2395"/>
    <w:rsid w:val="00FC3855"/>
    <w:rsid w:val="00FC4429"/>
    <w:rsid w:val="00FC4C72"/>
    <w:rsid w:val="00FC557B"/>
    <w:rsid w:val="00FC5938"/>
    <w:rsid w:val="00FC6A88"/>
    <w:rsid w:val="00FC6BD0"/>
    <w:rsid w:val="00FD0A7F"/>
    <w:rsid w:val="00FD1625"/>
    <w:rsid w:val="00FD1AD3"/>
    <w:rsid w:val="00FD4DF1"/>
    <w:rsid w:val="00FD6F5E"/>
    <w:rsid w:val="00FD772E"/>
    <w:rsid w:val="00FD7E54"/>
    <w:rsid w:val="00FE0CB0"/>
    <w:rsid w:val="00FE16F1"/>
    <w:rsid w:val="00FE1864"/>
    <w:rsid w:val="00FE3646"/>
    <w:rsid w:val="00FE51F7"/>
    <w:rsid w:val="00FE58DB"/>
    <w:rsid w:val="00FF284B"/>
    <w:rsid w:val="00FF455C"/>
    <w:rsid w:val="00FF672D"/>
    <w:rsid w:val="00FF7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16BF7"/>
    <w:pPr>
      <w:ind w:left="720"/>
      <w:contextualSpacing/>
    </w:pPr>
  </w:style>
  <w:style w:type="character" w:customStyle="1" w:styleId="mw-headline">
    <w:name w:val="mw-headline"/>
    <w:basedOn w:val="DefaultParagraphFont"/>
    <w:rsid w:val="00DD25D4"/>
  </w:style>
  <w:style w:type="character" w:customStyle="1" w:styleId="html-tag">
    <w:name w:val="html-tag"/>
    <w:basedOn w:val="DefaultParagraphFont"/>
    <w:rsid w:val="00CF1DC6"/>
  </w:style>
  <w:style w:type="character" w:customStyle="1" w:styleId="apple-converted-space">
    <w:name w:val="apple-converted-space"/>
    <w:basedOn w:val="DefaultParagraphFont"/>
    <w:rsid w:val="00106E70"/>
  </w:style>
  <w:style w:type="paragraph" w:styleId="BodyText">
    <w:name w:val="Body Text"/>
    <w:basedOn w:val="Normal"/>
    <w:link w:val="BodyTextChar"/>
    <w:uiPriority w:val="1"/>
    <w:qFormat/>
    <w:rsid w:val="00BF0156"/>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BF0156"/>
    <w:rPr>
      <w:rFonts w:eastAsia="Times New Roman" w:cs="Times New Roman"/>
      <w:sz w:val="26"/>
      <w:szCs w:val="26"/>
      <w:lang w:val="vi"/>
    </w:rPr>
  </w:style>
  <w:style w:type="character" w:customStyle="1" w:styleId="UnresolvedMention">
    <w:name w:val="Unresolved Mention"/>
    <w:basedOn w:val="DefaultParagraphFont"/>
    <w:uiPriority w:val="99"/>
    <w:semiHidden/>
    <w:unhideWhenUsed/>
    <w:rsid w:val="00A231BC"/>
    <w:rPr>
      <w:color w:val="605E5C"/>
      <w:shd w:val="clear" w:color="auto" w:fill="E1DFDD"/>
    </w:rPr>
  </w:style>
  <w:style w:type="paragraph" w:styleId="TOCHeading">
    <w:name w:val="TOC Heading"/>
    <w:basedOn w:val="Heading1"/>
    <w:next w:val="Normal"/>
    <w:uiPriority w:val="39"/>
    <w:unhideWhenUsed/>
    <w:qFormat/>
    <w:rsid w:val="00AD7A3A"/>
    <w:pPr>
      <w:spacing w:before="240" w:line="259" w:lineRule="auto"/>
      <w:outlineLvl w:val="9"/>
    </w:pPr>
    <w:rPr>
      <w:b w:val="0"/>
      <w:bCs w:val="0"/>
      <w:sz w:val="32"/>
      <w:szCs w:val="32"/>
    </w:rPr>
  </w:style>
  <w:style w:type="character" w:customStyle="1" w:styleId="ff4">
    <w:name w:val="ff4"/>
    <w:basedOn w:val="DefaultParagraphFont"/>
    <w:rsid w:val="00F95467"/>
  </w:style>
  <w:style w:type="character" w:customStyle="1" w:styleId="ff5">
    <w:name w:val="ff5"/>
    <w:basedOn w:val="DefaultParagraphFont"/>
    <w:rsid w:val="00F53738"/>
  </w:style>
  <w:style w:type="character" w:customStyle="1" w:styleId="a">
    <w:name w:val="_"/>
    <w:basedOn w:val="DefaultParagraphFont"/>
    <w:rsid w:val="00F53738"/>
  </w:style>
  <w:style w:type="character" w:customStyle="1" w:styleId="ls3">
    <w:name w:val="ls3"/>
    <w:basedOn w:val="DefaultParagraphFont"/>
    <w:rsid w:val="00F53738"/>
  </w:style>
  <w:style w:type="character" w:customStyle="1" w:styleId="ls6">
    <w:name w:val="ls6"/>
    <w:basedOn w:val="DefaultParagraphFont"/>
    <w:rsid w:val="00F53738"/>
  </w:style>
  <w:style w:type="character" w:customStyle="1" w:styleId="ls2">
    <w:name w:val="ls2"/>
    <w:basedOn w:val="DefaultParagraphFont"/>
    <w:rsid w:val="00F53738"/>
  </w:style>
  <w:style w:type="character" w:customStyle="1" w:styleId="ls7">
    <w:name w:val="ls7"/>
    <w:basedOn w:val="DefaultParagraphFont"/>
    <w:rsid w:val="00F53738"/>
  </w:style>
  <w:style w:type="character" w:customStyle="1" w:styleId="ff2">
    <w:name w:val="ff2"/>
    <w:basedOn w:val="DefaultParagraphFont"/>
    <w:rsid w:val="00D03EDA"/>
  </w:style>
  <w:style w:type="character" w:customStyle="1" w:styleId="ls0">
    <w:name w:val="ls0"/>
    <w:basedOn w:val="DefaultParagraphFont"/>
    <w:rsid w:val="00447F76"/>
  </w:style>
  <w:style w:type="character" w:customStyle="1" w:styleId="lsb">
    <w:name w:val="lsb"/>
    <w:basedOn w:val="DefaultParagraphFont"/>
    <w:rsid w:val="00F92140"/>
  </w:style>
  <w:style w:type="character" w:customStyle="1" w:styleId="lse">
    <w:name w:val="lse"/>
    <w:basedOn w:val="DefaultParagraphFont"/>
    <w:rsid w:val="00F92140"/>
  </w:style>
  <w:style w:type="character" w:customStyle="1" w:styleId="ls17">
    <w:name w:val="ls17"/>
    <w:basedOn w:val="DefaultParagraphFont"/>
    <w:rsid w:val="00F91294"/>
  </w:style>
  <w:style w:type="character" w:customStyle="1" w:styleId="ff3">
    <w:name w:val="ff3"/>
    <w:basedOn w:val="DefaultParagraphFont"/>
    <w:rsid w:val="00845FE7"/>
  </w:style>
  <w:style w:type="character" w:customStyle="1" w:styleId="ff9">
    <w:name w:val="ff9"/>
    <w:basedOn w:val="DefaultParagraphFont"/>
    <w:rsid w:val="00B143A8"/>
  </w:style>
  <w:style w:type="character" w:customStyle="1" w:styleId="ff7">
    <w:name w:val="ff7"/>
    <w:basedOn w:val="DefaultParagraphFont"/>
    <w:rsid w:val="00B143A8"/>
  </w:style>
  <w:style w:type="character" w:customStyle="1" w:styleId="ff8">
    <w:name w:val="ff8"/>
    <w:basedOn w:val="DefaultParagraphFont"/>
    <w:rsid w:val="006735FB"/>
  </w:style>
  <w:style w:type="character" w:customStyle="1" w:styleId="ls29">
    <w:name w:val="ls29"/>
    <w:basedOn w:val="DefaultParagraphFont"/>
    <w:rsid w:val="009B1DE7"/>
  </w:style>
  <w:style w:type="character" w:customStyle="1" w:styleId="ls13">
    <w:name w:val="ls13"/>
    <w:basedOn w:val="DefaultParagraphFont"/>
    <w:rsid w:val="009B1DE7"/>
  </w:style>
  <w:style w:type="character" w:customStyle="1" w:styleId="ls8">
    <w:name w:val="ls8"/>
    <w:basedOn w:val="DefaultParagraphFont"/>
    <w:rsid w:val="009B1DE7"/>
  </w:style>
  <w:style w:type="character" w:customStyle="1" w:styleId="ls2a">
    <w:name w:val="ls2a"/>
    <w:basedOn w:val="DefaultParagraphFont"/>
    <w:rsid w:val="009B1DE7"/>
  </w:style>
  <w:style w:type="character" w:customStyle="1" w:styleId="ls4">
    <w:name w:val="ls4"/>
    <w:basedOn w:val="DefaultParagraphFont"/>
    <w:rsid w:val="009B1DE7"/>
  </w:style>
  <w:style w:type="character" w:customStyle="1" w:styleId="lsd">
    <w:name w:val="lsd"/>
    <w:basedOn w:val="DefaultParagraphFont"/>
    <w:rsid w:val="009B1DE7"/>
  </w:style>
  <w:style w:type="character" w:customStyle="1" w:styleId="ls5">
    <w:name w:val="ls5"/>
    <w:basedOn w:val="DefaultParagraphFont"/>
    <w:rsid w:val="00076E33"/>
  </w:style>
  <w:style w:type="character" w:customStyle="1" w:styleId="ls2b">
    <w:name w:val="ls2b"/>
    <w:basedOn w:val="DefaultParagraphFont"/>
    <w:rsid w:val="00076E33"/>
  </w:style>
  <w:style w:type="character" w:customStyle="1" w:styleId="ls2c">
    <w:name w:val="ls2c"/>
    <w:basedOn w:val="DefaultParagraphFont"/>
    <w:rsid w:val="00076E33"/>
  </w:style>
  <w:style w:type="character" w:styleId="PlaceholderText">
    <w:name w:val="Placeholder Text"/>
    <w:basedOn w:val="DefaultParagraphFont"/>
    <w:uiPriority w:val="99"/>
    <w:semiHidden/>
    <w:rsid w:val="00DB11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00538">
      <w:bodyDiv w:val="1"/>
      <w:marLeft w:val="0"/>
      <w:marRight w:val="0"/>
      <w:marTop w:val="0"/>
      <w:marBottom w:val="0"/>
      <w:divBdr>
        <w:top w:val="none" w:sz="0" w:space="0" w:color="auto"/>
        <w:left w:val="none" w:sz="0" w:space="0" w:color="auto"/>
        <w:bottom w:val="none" w:sz="0" w:space="0" w:color="auto"/>
        <w:right w:val="none" w:sz="0" w:space="0" w:color="auto"/>
      </w:divBdr>
    </w:div>
    <w:div w:id="39480056">
      <w:bodyDiv w:val="1"/>
      <w:marLeft w:val="0"/>
      <w:marRight w:val="0"/>
      <w:marTop w:val="0"/>
      <w:marBottom w:val="0"/>
      <w:divBdr>
        <w:top w:val="none" w:sz="0" w:space="0" w:color="auto"/>
        <w:left w:val="none" w:sz="0" w:space="0" w:color="auto"/>
        <w:bottom w:val="none" w:sz="0" w:space="0" w:color="auto"/>
        <w:right w:val="none" w:sz="0" w:space="0" w:color="auto"/>
      </w:divBdr>
    </w:div>
    <w:div w:id="133722955">
      <w:bodyDiv w:val="1"/>
      <w:marLeft w:val="0"/>
      <w:marRight w:val="0"/>
      <w:marTop w:val="0"/>
      <w:marBottom w:val="0"/>
      <w:divBdr>
        <w:top w:val="none" w:sz="0" w:space="0" w:color="auto"/>
        <w:left w:val="none" w:sz="0" w:space="0" w:color="auto"/>
        <w:bottom w:val="none" w:sz="0" w:space="0" w:color="auto"/>
        <w:right w:val="none" w:sz="0" w:space="0" w:color="auto"/>
      </w:divBdr>
    </w:div>
    <w:div w:id="185291625">
      <w:bodyDiv w:val="1"/>
      <w:marLeft w:val="0"/>
      <w:marRight w:val="0"/>
      <w:marTop w:val="0"/>
      <w:marBottom w:val="0"/>
      <w:divBdr>
        <w:top w:val="none" w:sz="0" w:space="0" w:color="auto"/>
        <w:left w:val="none" w:sz="0" w:space="0" w:color="auto"/>
        <w:bottom w:val="none" w:sz="0" w:space="0" w:color="auto"/>
        <w:right w:val="none" w:sz="0" w:space="0" w:color="auto"/>
      </w:divBdr>
    </w:div>
    <w:div w:id="197820351">
      <w:bodyDiv w:val="1"/>
      <w:marLeft w:val="0"/>
      <w:marRight w:val="0"/>
      <w:marTop w:val="0"/>
      <w:marBottom w:val="0"/>
      <w:divBdr>
        <w:top w:val="none" w:sz="0" w:space="0" w:color="auto"/>
        <w:left w:val="none" w:sz="0" w:space="0" w:color="auto"/>
        <w:bottom w:val="none" w:sz="0" w:space="0" w:color="auto"/>
        <w:right w:val="none" w:sz="0" w:space="0" w:color="auto"/>
      </w:divBdr>
    </w:div>
    <w:div w:id="217867068">
      <w:bodyDiv w:val="1"/>
      <w:marLeft w:val="0"/>
      <w:marRight w:val="0"/>
      <w:marTop w:val="0"/>
      <w:marBottom w:val="0"/>
      <w:divBdr>
        <w:top w:val="none" w:sz="0" w:space="0" w:color="auto"/>
        <w:left w:val="none" w:sz="0" w:space="0" w:color="auto"/>
        <w:bottom w:val="none" w:sz="0" w:space="0" w:color="auto"/>
        <w:right w:val="none" w:sz="0" w:space="0" w:color="auto"/>
      </w:divBdr>
      <w:divsChild>
        <w:div w:id="786966061">
          <w:marLeft w:val="0"/>
          <w:marRight w:val="0"/>
          <w:marTop w:val="0"/>
          <w:marBottom w:val="0"/>
          <w:divBdr>
            <w:top w:val="none" w:sz="0" w:space="0" w:color="auto"/>
            <w:left w:val="none" w:sz="0" w:space="0" w:color="auto"/>
            <w:bottom w:val="none" w:sz="0" w:space="0" w:color="auto"/>
            <w:right w:val="none" w:sz="0" w:space="0" w:color="auto"/>
          </w:divBdr>
        </w:div>
      </w:divsChild>
    </w:div>
    <w:div w:id="275912348">
      <w:bodyDiv w:val="1"/>
      <w:marLeft w:val="0"/>
      <w:marRight w:val="0"/>
      <w:marTop w:val="0"/>
      <w:marBottom w:val="0"/>
      <w:divBdr>
        <w:top w:val="none" w:sz="0" w:space="0" w:color="auto"/>
        <w:left w:val="none" w:sz="0" w:space="0" w:color="auto"/>
        <w:bottom w:val="none" w:sz="0" w:space="0" w:color="auto"/>
        <w:right w:val="none" w:sz="0" w:space="0" w:color="auto"/>
      </w:divBdr>
    </w:div>
    <w:div w:id="277184155">
      <w:bodyDiv w:val="1"/>
      <w:marLeft w:val="0"/>
      <w:marRight w:val="0"/>
      <w:marTop w:val="0"/>
      <w:marBottom w:val="0"/>
      <w:divBdr>
        <w:top w:val="none" w:sz="0" w:space="0" w:color="auto"/>
        <w:left w:val="none" w:sz="0" w:space="0" w:color="auto"/>
        <w:bottom w:val="none" w:sz="0" w:space="0" w:color="auto"/>
        <w:right w:val="none" w:sz="0" w:space="0" w:color="auto"/>
      </w:divBdr>
      <w:divsChild>
        <w:div w:id="1088037859">
          <w:marLeft w:val="0"/>
          <w:marRight w:val="0"/>
          <w:marTop w:val="150"/>
          <w:marBottom w:val="150"/>
          <w:divBdr>
            <w:top w:val="none" w:sz="0" w:space="0" w:color="auto"/>
            <w:left w:val="none" w:sz="0" w:space="0" w:color="auto"/>
            <w:bottom w:val="none" w:sz="0" w:space="0" w:color="auto"/>
            <w:right w:val="none" w:sz="0" w:space="0" w:color="auto"/>
          </w:divBdr>
        </w:div>
        <w:div w:id="1046292413">
          <w:marLeft w:val="0"/>
          <w:marRight w:val="0"/>
          <w:marTop w:val="150"/>
          <w:marBottom w:val="150"/>
          <w:divBdr>
            <w:top w:val="none" w:sz="0" w:space="0" w:color="auto"/>
            <w:left w:val="none" w:sz="0" w:space="0" w:color="auto"/>
            <w:bottom w:val="none" w:sz="0" w:space="0" w:color="auto"/>
            <w:right w:val="none" w:sz="0" w:space="0" w:color="auto"/>
          </w:divBdr>
        </w:div>
      </w:divsChild>
    </w:div>
    <w:div w:id="331681291">
      <w:bodyDiv w:val="1"/>
      <w:marLeft w:val="0"/>
      <w:marRight w:val="0"/>
      <w:marTop w:val="0"/>
      <w:marBottom w:val="0"/>
      <w:divBdr>
        <w:top w:val="none" w:sz="0" w:space="0" w:color="auto"/>
        <w:left w:val="none" w:sz="0" w:space="0" w:color="auto"/>
        <w:bottom w:val="none" w:sz="0" w:space="0" w:color="auto"/>
        <w:right w:val="none" w:sz="0" w:space="0" w:color="auto"/>
      </w:divBdr>
      <w:divsChild>
        <w:div w:id="1793668799">
          <w:marLeft w:val="0"/>
          <w:marRight w:val="0"/>
          <w:marTop w:val="150"/>
          <w:marBottom w:val="150"/>
          <w:divBdr>
            <w:top w:val="none" w:sz="0" w:space="0" w:color="auto"/>
            <w:left w:val="none" w:sz="0" w:space="0" w:color="auto"/>
            <w:bottom w:val="none" w:sz="0" w:space="0" w:color="auto"/>
            <w:right w:val="none" w:sz="0" w:space="0" w:color="auto"/>
          </w:divBdr>
        </w:div>
        <w:div w:id="1195924523">
          <w:marLeft w:val="0"/>
          <w:marRight w:val="0"/>
          <w:marTop w:val="150"/>
          <w:marBottom w:val="150"/>
          <w:divBdr>
            <w:top w:val="none" w:sz="0" w:space="0" w:color="auto"/>
            <w:left w:val="none" w:sz="0" w:space="0" w:color="auto"/>
            <w:bottom w:val="none" w:sz="0" w:space="0" w:color="auto"/>
            <w:right w:val="none" w:sz="0" w:space="0" w:color="auto"/>
          </w:divBdr>
        </w:div>
      </w:divsChild>
    </w:div>
    <w:div w:id="344796039">
      <w:bodyDiv w:val="1"/>
      <w:marLeft w:val="0"/>
      <w:marRight w:val="0"/>
      <w:marTop w:val="0"/>
      <w:marBottom w:val="0"/>
      <w:divBdr>
        <w:top w:val="none" w:sz="0" w:space="0" w:color="auto"/>
        <w:left w:val="none" w:sz="0" w:space="0" w:color="auto"/>
        <w:bottom w:val="none" w:sz="0" w:space="0" w:color="auto"/>
        <w:right w:val="none" w:sz="0" w:space="0" w:color="auto"/>
      </w:divBdr>
      <w:divsChild>
        <w:div w:id="1156921942">
          <w:marLeft w:val="0"/>
          <w:marRight w:val="0"/>
          <w:marTop w:val="150"/>
          <w:marBottom w:val="150"/>
          <w:divBdr>
            <w:top w:val="none" w:sz="0" w:space="0" w:color="auto"/>
            <w:left w:val="none" w:sz="0" w:space="0" w:color="auto"/>
            <w:bottom w:val="none" w:sz="0" w:space="0" w:color="auto"/>
            <w:right w:val="none" w:sz="0" w:space="0" w:color="auto"/>
          </w:divBdr>
        </w:div>
        <w:div w:id="321279907">
          <w:marLeft w:val="0"/>
          <w:marRight w:val="0"/>
          <w:marTop w:val="150"/>
          <w:marBottom w:val="150"/>
          <w:divBdr>
            <w:top w:val="none" w:sz="0" w:space="0" w:color="auto"/>
            <w:left w:val="none" w:sz="0" w:space="0" w:color="auto"/>
            <w:bottom w:val="none" w:sz="0" w:space="0" w:color="auto"/>
            <w:right w:val="none" w:sz="0" w:space="0" w:color="auto"/>
          </w:divBdr>
        </w:div>
        <w:div w:id="865410301">
          <w:marLeft w:val="0"/>
          <w:marRight w:val="0"/>
          <w:marTop w:val="150"/>
          <w:marBottom w:val="150"/>
          <w:divBdr>
            <w:top w:val="none" w:sz="0" w:space="0" w:color="auto"/>
            <w:left w:val="none" w:sz="0" w:space="0" w:color="auto"/>
            <w:bottom w:val="none" w:sz="0" w:space="0" w:color="auto"/>
            <w:right w:val="none" w:sz="0" w:space="0" w:color="auto"/>
          </w:divBdr>
        </w:div>
      </w:divsChild>
    </w:div>
    <w:div w:id="373625795">
      <w:bodyDiv w:val="1"/>
      <w:marLeft w:val="0"/>
      <w:marRight w:val="0"/>
      <w:marTop w:val="0"/>
      <w:marBottom w:val="0"/>
      <w:divBdr>
        <w:top w:val="none" w:sz="0" w:space="0" w:color="auto"/>
        <w:left w:val="none" w:sz="0" w:space="0" w:color="auto"/>
        <w:bottom w:val="none" w:sz="0" w:space="0" w:color="auto"/>
        <w:right w:val="none" w:sz="0" w:space="0" w:color="auto"/>
      </w:divBdr>
      <w:divsChild>
        <w:div w:id="1820488496">
          <w:marLeft w:val="0"/>
          <w:marRight w:val="0"/>
          <w:marTop w:val="150"/>
          <w:marBottom w:val="150"/>
          <w:divBdr>
            <w:top w:val="none" w:sz="0" w:space="0" w:color="auto"/>
            <w:left w:val="none" w:sz="0" w:space="0" w:color="auto"/>
            <w:bottom w:val="none" w:sz="0" w:space="0" w:color="auto"/>
            <w:right w:val="none" w:sz="0" w:space="0" w:color="auto"/>
          </w:divBdr>
        </w:div>
        <w:div w:id="422989850">
          <w:marLeft w:val="0"/>
          <w:marRight w:val="0"/>
          <w:marTop w:val="150"/>
          <w:marBottom w:val="150"/>
          <w:divBdr>
            <w:top w:val="none" w:sz="0" w:space="0" w:color="auto"/>
            <w:left w:val="none" w:sz="0" w:space="0" w:color="auto"/>
            <w:bottom w:val="none" w:sz="0" w:space="0" w:color="auto"/>
            <w:right w:val="none" w:sz="0" w:space="0" w:color="auto"/>
          </w:divBdr>
        </w:div>
      </w:divsChild>
    </w:div>
    <w:div w:id="457798295">
      <w:bodyDiv w:val="1"/>
      <w:marLeft w:val="0"/>
      <w:marRight w:val="0"/>
      <w:marTop w:val="0"/>
      <w:marBottom w:val="0"/>
      <w:divBdr>
        <w:top w:val="none" w:sz="0" w:space="0" w:color="auto"/>
        <w:left w:val="none" w:sz="0" w:space="0" w:color="auto"/>
        <w:bottom w:val="none" w:sz="0" w:space="0" w:color="auto"/>
        <w:right w:val="none" w:sz="0" w:space="0" w:color="auto"/>
      </w:divBdr>
      <w:divsChild>
        <w:div w:id="2035837028">
          <w:marLeft w:val="0"/>
          <w:marRight w:val="0"/>
          <w:marTop w:val="150"/>
          <w:marBottom w:val="150"/>
          <w:divBdr>
            <w:top w:val="none" w:sz="0" w:space="0" w:color="auto"/>
            <w:left w:val="none" w:sz="0" w:space="0" w:color="auto"/>
            <w:bottom w:val="none" w:sz="0" w:space="0" w:color="auto"/>
            <w:right w:val="none" w:sz="0" w:space="0" w:color="auto"/>
          </w:divBdr>
        </w:div>
        <w:div w:id="1676612274">
          <w:marLeft w:val="0"/>
          <w:marRight w:val="0"/>
          <w:marTop w:val="150"/>
          <w:marBottom w:val="150"/>
          <w:divBdr>
            <w:top w:val="none" w:sz="0" w:space="0" w:color="auto"/>
            <w:left w:val="none" w:sz="0" w:space="0" w:color="auto"/>
            <w:bottom w:val="none" w:sz="0" w:space="0" w:color="auto"/>
            <w:right w:val="none" w:sz="0" w:space="0" w:color="auto"/>
          </w:divBdr>
        </w:div>
        <w:div w:id="1017540523">
          <w:marLeft w:val="0"/>
          <w:marRight w:val="0"/>
          <w:marTop w:val="150"/>
          <w:marBottom w:val="150"/>
          <w:divBdr>
            <w:top w:val="none" w:sz="0" w:space="0" w:color="auto"/>
            <w:left w:val="none" w:sz="0" w:space="0" w:color="auto"/>
            <w:bottom w:val="none" w:sz="0" w:space="0" w:color="auto"/>
            <w:right w:val="none" w:sz="0" w:space="0" w:color="auto"/>
          </w:divBdr>
        </w:div>
      </w:divsChild>
    </w:div>
    <w:div w:id="471143991">
      <w:bodyDiv w:val="1"/>
      <w:marLeft w:val="0"/>
      <w:marRight w:val="0"/>
      <w:marTop w:val="0"/>
      <w:marBottom w:val="0"/>
      <w:divBdr>
        <w:top w:val="none" w:sz="0" w:space="0" w:color="auto"/>
        <w:left w:val="none" w:sz="0" w:space="0" w:color="auto"/>
        <w:bottom w:val="none" w:sz="0" w:space="0" w:color="auto"/>
        <w:right w:val="none" w:sz="0" w:space="0" w:color="auto"/>
      </w:divBdr>
    </w:div>
    <w:div w:id="477501156">
      <w:bodyDiv w:val="1"/>
      <w:marLeft w:val="0"/>
      <w:marRight w:val="0"/>
      <w:marTop w:val="0"/>
      <w:marBottom w:val="0"/>
      <w:divBdr>
        <w:top w:val="none" w:sz="0" w:space="0" w:color="auto"/>
        <w:left w:val="none" w:sz="0" w:space="0" w:color="auto"/>
        <w:bottom w:val="none" w:sz="0" w:space="0" w:color="auto"/>
        <w:right w:val="none" w:sz="0" w:space="0" w:color="auto"/>
      </w:divBdr>
    </w:div>
    <w:div w:id="553810584">
      <w:bodyDiv w:val="1"/>
      <w:marLeft w:val="0"/>
      <w:marRight w:val="0"/>
      <w:marTop w:val="0"/>
      <w:marBottom w:val="0"/>
      <w:divBdr>
        <w:top w:val="none" w:sz="0" w:space="0" w:color="auto"/>
        <w:left w:val="none" w:sz="0" w:space="0" w:color="auto"/>
        <w:bottom w:val="none" w:sz="0" w:space="0" w:color="auto"/>
        <w:right w:val="none" w:sz="0" w:space="0" w:color="auto"/>
      </w:divBdr>
      <w:divsChild>
        <w:div w:id="48577079">
          <w:marLeft w:val="0"/>
          <w:marRight w:val="0"/>
          <w:marTop w:val="150"/>
          <w:marBottom w:val="150"/>
          <w:divBdr>
            <w:top w:val="none" w:sz="0" w:space="0" w:color="auto"/>
            <w:left w:val="none" w:sz="0" w:space="0" w:color="auto"/>
            <w:bottom w:val="none" w:sz="0" w:space="0" w:color="auto"/>
            <w:right w:val="none" w:sz="0" w:space="0" w:color="auto"/>
          </w:divBdr>
        </w:div>
        <w:div w:id="1451631436">
          <w:marLeft w:val="0"/>
          <w:marRight w:val="0"/>
          <w:marTop w:val="150"/>
          <w:marBottom w:val="150"/>
          <w:divBdr>
            <w:top w:val="none" w:sz="0" w:space="0" w:color="auto"/>
            <w:left w:val="none" w:sz="0" w:space="0" w:color="auto"/>
            <w:bottom w:val="none" w:sz="0" w:space="0" w:color="auto"/>
            <w:right w:val="none" w:sz="0" w:space="0" w:color="auto"/>
          </w:divBdr>
        </w:div>
        <w:div w:id="751046834">
          <w:marLeft w:val="0"/>
          <w:marRight w:val="0"/>
          <w:marTop w:val="150"/>
          <w:marBottom w:val="150"/>
          <w:divBdr>
            <w:top w:val="none" w:sz="0" w:space="0" w:color="auto"/>
            <w:left w:val="none" w:sz="0" w:space="0" w:color="auto"/>
            <w:bottom w:val="none" w:sz="0" w:space="0" w:color="auto"/>
            <w:right w:val="none" w:sz="0" w:space="0" w:color="auto"/>
          </w:divBdr>
        </w:div>
        <w:div w:id="5059717">
          <w:marLeft w:val="0"/>
          <w:marRight w:val="0"/>
          <w:marTop w:val="150"/>
          <w:marBottom w:val="150"/>
          <w:divBdr>
            <w:top w:val="none" w:sz="0" w:space="0" w:color="auto"/>
            <w:left w:val="none" w:sz="0" w:space="0" w:color="auto"/>
            <w:bottom w:val="none" w:sz="0" w:space="0" w:color="auto"/>
            <w:right w:val="none" w:sz="0" w:space="0" w:color="auto"/>
          </w:divBdr>
        </w:div>
        <w:div w:id="1935624084">
          <w:marLeft w:val="0"/>
          <w:marRight w:val="0"/>
          <w:marTop w:val="150"/>
          <w:marBottom w:val="150"/>
          <w:divBdr>
            <w:top w:val="none" w:sz="0" w:space="0" w:color="auto"/>
            <w:left w:val="none" w:sz="0" w:space="0" w:color="auto"/>
            <w:bottom w:val="none" w:sz="0" w:space="0" w:color="auto"/>
            <w:right w:val="none" w:sz="0" w:space="0" w:color="auto"/>
          </w:divBdr>
        </w:div>
      </w:divsChild>
    </w:div>
    <w:div w:id="719943983">
      <w:bodyDiv w:val="1"/>
      <w:marLeft w:val="0"/>
      <w:marRight w:val="0"/>
      <w:marTop w:val="0"/>
      <w:marBottom w:val="0"/>
      <w:divBdr>
        <w:top w:val="none" w:sz="0" w:space="0" w:color="auto"/>
        <w:left w:val="none" w:sz="0" w:space="0" w:color="auto"/>
        <w:bottom w:val="none" w:sz="0" w:space="0" w:color="auto"/>
        <w:right w:val="none" w:sz="0" w:space="0" w:color="auto"/>
      </w:divBdr>
      <w:divsChild>
        <w:div w:id="1523858065">
          <w:marLeft w:val="0"/>
          <w:marRight w:val="0"/>
          <w:marTop w:val="150"/>
          <w:marBottom w:val="150"/>
          <w:divBdr>
            <w:top w:val="none" w:sz="0" w:space="0" w:color="auto"/>
            <w:left w:val="none" w:sz="0" w:space="0" w:color="auto"/>
            <w:bottom w:val="none" w:sz="0" w:space="0" w:color="auto"/>
            <w:right w:val="none" w:sz="0" w:space="0" w:color="auto"/>
          </w:divBdr>
        </w:div>
        <w:div w:id="1572961763">
          <w:marLeft w:val="0"/>
          <w:marRight w:val="0"/>
          <w:marTop w:val="150"/>
          <w:marBottom w:val="150"/>
          <w:divBdr>
            <w:top w:val="none" w:sz="0" w:space="0" w:color="auto"/>
            <w:left w:val="none" w:sz="0" w:space="0" w:color="auto"/>
            <w:bottom w:val="none" w:sz="0" w:space="0" w:color="auto"/>
            <w:right w:val="none" w:sz="0" w:space="0" w:color="auto"/>
          </w:divBdr>
        </w:div>
      </w:divsChild>
    </w:div>
    <w:div w:id="754285252">
      <w:bodyDiv w:val="1"/>
      <w:marLeft w:val="0"/>
      <w:marRight w:val="0"/>
      <w:marTop w:val="0"/>
      <w:marBottom w:val="0"/>
      <w:divBdr>
        <w:top w:val="none" w:sz="0" w:space="0" w:color="auto"/>
        <w:left w:val="none" w:sz="0" w:space="0" w:color="auto"/>
        <w:bottom w:val="none" w:sz="0" w:space="0" w:color="auto"/>
        <w:right w:val="none" w:sz="0" w:space="0" w:color="auto"/>
      </w:divBdr>
      <w:divsChild>
        <w:div w:id="1877279782">
          <w:marLeft w:val="0"/>
          <w:marRight w:val="0"/>
          <w:marTop w:val="150"/>
          <w:marBottom w:val="150"/>
          <w:divBdr>
            <w:top w:val="none" w:sz="0" w:space="0" w:color="auto"/>
            <w:left w:val="none" w:sz="0" w:space="0" w:color="auto"/>
            <w:bottom w:val="none" w:sz="0" w:space="0" w:color="auto"/>
            <w:right w:val="none" w:sz="0" w:space="0" w:color="auto"/>
          </w:divBdr>
        </w:div>
        <w:div w:id="648830684">
          <w:marLeft w:val="0"/>
          <w:marRight w:val="0"/>
          <w:marTop w:val="150"/>
          <w:marBottom w:val="150"/>
          <w:divBdr>
            <w:top w:val="none" w:sz="0" w:space="0" w:color="auto"/>
            <w:left w:val="none" w:sz="0" w:space="0" w:color="auto"/>
            <w:bottom w:val="none" w:sz="0" w:space="0" w:color="auto"/>
            <w:right w:val="none" w:sz="0" w:space="0" w:color="auto"/>
          </w:divBdr>
        </w:div>
        <w:div w:id="1168399311">
          <w:marLeft w:val="0"/>
          <w:marRight w:val="0"/>
          <w:marTop w:val="150"/>
          <w:marBottom w:val="150"/>
          <w:divBdr>
            <w:top w:val="none" w:sz="0" w:space="0" w:color="auto"/>
            <w:left w:val="none" w:sz="0" w:space="0" w:color="auto"/>
            <w:bottom w:val="none" w:sz="0" w:space="0" w:color="auto"/>
            <w:right w:val="none" w:sz="0" w:space="0" w:color="auto"/>
          </w:divBdr>
        </w:div>
        <w:div w:id="916401279">
          <w:marLeft w:val="0"/>
          <w:marRight w:val="0"/>
          <w:marTop w:val="150"/>
          <w:marBottom w:val="150"/>
          <w:divBdr>
            <w:top w:val="none" w:sz="0" w:space="0" w:color="auto"/>
            <w:left w:val="none" w:sz="0" w:space="0" w:color="auto"/>
            <w:bottom w:val="none" w:sz="0" w:space="0" w:color="auto"/>
            <w:right w:val="none" w:sz="0" w:space="0" w:color="auto"/>
          </w:divBdr>
        </w:div>
        <w:div w:id="673924606">
          <w:marLeft w:val="0"/>
          <w:marRight w:val="0"/>
          <w:marTop w:val="150"/>
          <w:marBottom w:val="150"/>
          <w:divBdr>
            <w:top w:val="none" w:sz="0" w:space="0" w:color="auto"/>
            <w:left w:val="none" w:sz="0" w:space="0" w:color="auto"/>
            <w:bottom w:val="none" w:sz="0" w:space="0" w:color="auto"/>
            <w:right w:val="none" w:sz="0" w:space="0" w:color="auto"/>
          </w:divBdr>
        </w:div>
        <w:div w:id="1063917437">
          <w:marLeft w:val="0"/>
          <w:marRight w:val="0"/>
          <w:marTop w:val="150"/>
          <w:marBottom w:val="150"/>
          <w:divBdr>
            <w:top w:val="none" w:sz="0" w:space="0" w:color="auto"/>
            <w:left w:val="none" w:sz="0" w:space="0" w:color="auto"/>
            <w:bottom w:val="none" w:sz="0" w:space="0" w:color="auto"/>
            <w:right w:val="none" w:sz="0" w:space="0" w:color="auto"/>
          </w:divBdr>
        </w:div>
        <w:div w:id="430322038">
          <w:marLeft w:val="0"/>
          <w:marRight w:val="0"/>
          <w:marTop w:val="150"/>
          <w:marBottom w:val="150"/>
          <w:divBdr>
            <w:top w:val="none" w:sz="0" w:space="0" w:color="auto"/>
            <w:left w:val="none" w:sz="0" w:space="0" w:color="auto"/>
            <w:bottom w:val="none" w:sz="0" w:space="0" w:color="auto"/>
            <w:right w:val="none" w:sz="0" w:space="0" w:color="auto"/>
          </w:divBdr>
        </w:div>
        <w:div w:id="410812258">
          <w:marLeft w:val="0"/>
          <w:marRight w:val="0"/>
          <w:marTop w:val="150"/>
          <w:marBottom w:val="150"/>
          <w:divBdr>
            <w:top w:val="none" w:sz="0" w:space="0" w:color="auto"/>
            <w:left w:val="none" w:sz="0" w:space="0" w:color="auto"/>
            <w:bottom w:val="none" w:sz="0" w:space="0" w:color="auto"/>
            <w:right w:val="none" w:sz="0" w:space="0" w:color="auto"/>
          </w:divBdr>
        </w:div>
        <w:div w:id="2123456893">
          <w:marLeft w:val="0"/>
          <w:marRight w:val="0"/>
          <w:marTop w:val="150"/>
          <w:marBottom w:val="150"/>
          <w:divBdr>
            <w:top w:val="none" w:sz="0" w:space="0" w:color="auto"/>
            <w:left w:val="none" w:sz="0" w:space="0" w:color="auto"/>
            <w:bottom w:val="none" w:sz="0" w:space="0" w:color="auto"/>
            <w:right w:val="none" w:sz="0" w:space="0" w:color="auto"/>
          </w:divBdr>
        </w:div>
      </w:divsChild>
    </w:div>
    <w:div w:id="764301641">
      <w:bodyDiv w:val="1"/>
      <w:marLeft w:val="0"/>
      <w:marRight w:val="0"/>
      <w:marTop w:val="0"/>
      <w:marBottom w:val="0"/>
      <w:divBdr>
        <w:top w:val="none" w:sz="0" w:space="0" w:color="auto"/>
        <w:left w:val="none" w:sz="0" w:space="0" w:color="auto"/>
        <w:bottom w:val="none" w:sz="0" w:space="0" w:color="auto"/>
        <w:right w:val="none" w:sz="0" w:space="0" w:color="auto"/>
      </w:divBdr>
      <w:divsChild>
        <w:div w:id="305202312">
          <w:marLeft w:val="0"/>
          <w:marRight w:val="0"/>
          <w:marTop w:val="150"/>
          <w:marBottom w:val="150"/>
          <w:divBdr>
            <w:top w:val="none" w:sz="0" w:space="0" w:color="auto"/>
            <w:left w:val="none" w:sz="0" w:space="0" w:color="auto"/>
            <w:bottom w:val="none" w:sz="0" w:space="0" w:color="auto"/>
            <w:right w:val="none" w:sz="0" w:space="0" w:color="auto"/>
          </w:divBdr>
        </w:div>
        <w:div w:id="1763717748">
          <w:marLeft w:val="0"/>
          <w:marRight w:val="0"/>
          <w:marTop w:val="150"/>
          <w:marBottom w:val="150"/>
          <w:divBdr>
            <w:top w:val="none" w:sz="0" w:space="0" w:color="auto"/>
            <w:left w:val="none" w:sz="0" w:space="0" w:color="auto"/>
            <w:bottom w:val="none" w:sz="0" w:space="0" w:color="auto"/>
            <w:right w:val="none" w:sz="0" w:space="0" w:color="auto"/>
          </w:divBdr>
        </w:div>
        <w:div w:id="697046235">
          <w:marLeft w:val="0"/>
          <w:marRight w:val="0"/>
          <w:marTop w:val="150"/>
          <w:marBottom w:val="150"/>
          <w:divBdr>
            <w:top w:val="none" w:sz="0" w:space="0" w:color="auto"/>
            <w:left w:val="none" w:sz="0" w:space="0" w:color="auto"/>
            <w:bottom w:val="none" w:sz="0" w:space="0" w:color="auto"/>
            <w:right w:val="none" w:sz="0" w:space="0" w:color="auto"/>
          </w:divBdr>
        </w:div>
      </w:divsChild>
    </w:div>
    <w:div w:id="765658510">
      <w:bodyDiv w:val="1"/>
      <w:marLeft w:val="0"/>
      <w:marRight w:val="0"/>
      <w:marTop w:val="0"/>
      <w:marBottom w:val="0"/>
      <w:divBdr>
        <w:top w:val="none" w:sz="0" w:space="0" w:color="auto"/>
        <w:left w:val="none" w:sz="0" w:space="0" w:color="auto"/>
        <w:bottom w:val="none" w:sz="0" w:space="0" w:color="auto"/>
        <w:right w:val="none" w:sz="0" w:space="0" w:color="auto"/>
      </w:divBdr>
      <w:divsChild>
        <w:div w:id="1671644021">
          <w:marLeft w:val="0"/>
          <w:marRight w:val="0"/>
          <w:marTop w:val="150"/>
          <w:marBottom w:val="150"/>
          <w:divBdr>
            <w:top w:val="none" w:sz="0" w:space="0" w:color="auto"/>
            <w:left w:val="none" w:sz="0" w:space="0" w:color="auto"/>
            <w:bottom w:val="none" w:sz="0" w:space="0" w:color="auto"/>
            <w:right w:val="none" w:sz="0" w:space="0" w:color="auto"/>
          </w:divBdr>
        </w:div>
        <w:div w:id="37778340">
          <w:marLeft w:val="0"/>
          <w:marRight w:val="0"/>
          <w:marTop w:val="150"/>
          <w:marBottom w:val="150"/>
          <w:divBdr>
            <w:top w:val="none" w:sz="0" w:space="0" w:color="auto"/>
            <w:left w:val="none" w:sz="0" w:space="0" w:color="auto"/>
            <w:bottom w:val="none" w:sz="0" w:space="0" w:color="auto"/>
            <w:right w:val="none" w:sz="0" w:space="0" w:color="auto"/>
          </w:divBdr>
        </w:div>
        <w:div w:id="354886784">
          <w:marLeft w:val="0"/>
          <w:marRight w:val="0"/>
          <w:marTop w:val="150"/>
          <w:marBottom w:val="150"/>
          <w:divBdr>
            <w:top w:val="none" w:sz="0" w:space="0" w:color="auto"/>
            <w:left w:val="none" w:sz="0" w:space="0" w:color="auto"/>
            <w:bottom w:val="none" w:sz="0" w:space="0" w:color="auto"/>
            <w:right w:val="none" w:sz="0" w:space="0" w:color="auto"/>
          </w:divBdr>
        </w:div>
        <w:div w:id="1368719547">
          <w:marLeft w:val="0"/>
          <w:marRight w:val="0"/>
          <w:marTop w:val="150"/>
          <w:marBottom w:val="150"/>
          <w:divBdr>
            <w:top w:val="none" w:sz="0" w:space="0" w:color="auto"/>
            <w:left w:val="none" w:sz="0" w:space="0" w:color="auto"/>
            <w:bottom w:val="none" w:sz="0" w:space="0" w:color="auto"/>
            <w:right w:val="none" w:sz="0" w:space="0" w:color="auto"/>
          </w:divBdr>
        </w:div>
        <w:div w:id="420219172">
          <w:marLeft w:val="0"/>
          <w:marRight w:val="0"/>
          <w:marTop w:val="150"/>
          <w:marBottom w:val="150"/>
          <w:divBdr>
            <w:top w:val="none" w:sz="0" w:space="0" w:color="auto"/>
            <w:left w:val="none" w:sz="0" w:space="0" w:color="auto"/>
            <w:bottom w:val="none" w:sz="0" w:space="0" w:color="auto"/>
            <w:right w:val="none" w:sz="0" w:space="0" w:color="auto"/>
          </w:divBdr>
        </w:div>
      </w:divsChild>
    </w:div>
    <w:div w:id="850484347">
      <w:bodyDiv w:val="1"/>
      <w:marLeft w:val="0"/>
      <w:marRight w:val="0"/>
      <w:marTop w:val="0"/>
      <w:marBottom w:val="0"/>
      <w:divBdr>
        <w:top w:val="none" w:sz="0" w:space="0" w:color="auto"/>
        <w:left w:val="none" w:sz="0" w:space="0" w:color="auto"/>
        <w:bottom w:val="none" w:sz="0" w:space="0" w:color="auto"/>
        <w:right w:val="none" w:sz="0" w:space="0" w:color="auto"/>
      </w:divBdr>
    </w:div>
    <w:div w:id="1015423659">
      <w:bodyDiv w:val="1"/>
      <w:marLeft w:val="0"/>
      <w:marRight w:val="0"/>
      <w:marTop w:val="0"/>
      <w:marBottom w:val="0"/>
      <w:divBdr>
        <w:top w:val="none" w:sz="0" w:space="0" w:color="auto"/>
        <w:left w:val="none" w:sz="0" w:space="0" w:color="auto"/>
        <w:bottom w:val="none" w:sz="0" w:space="0" w:color="auto"/>
        <w:right w:val="none" w:sz="0" w:space="0" w:color="auto"/>
      </w:divBdr>
    </w:div>
    <w:div w:id="1171604643">
      <w:bodyDiv w:val="1"/>
      <w:marLeft w:val="0"/>
      <w:marRight w:val="0"/>
      <w:marTop w:val="0"/>
      <w:marBottom w:val="0"/>
      <w:divBdr>
        <w:top w:val="none" w:sz="0" w:space="0" w:color="auto"/>
        <w:left w:val="none" w:sz="0" w:space="0" w:color="auto"/>
        <w:bottom w:val="none" w:sz="0" w:space="0" w:color="auto"/>
        <w:right w:val="none" w:sz="0" w:space="0" w:color="auto"/>
      </w:divBdr>
      <w:divsChild>
        <w:div w:id="881287267">
          <w:marLeft w:val="0"/>
          <w:marRight w:val="0"/>
          <w:marTop w:val="150"/>
          <w:marBottom w:val="150"/>
          <w:divBdr>
            <w:top w:val="none" w:sz="0" w:space="0" w:color="auto"/>
            <w:left w:val="none" w:sz="0" w:space="0" w:color="auto"/>
            <w:bottom w:val="none" w:sz="0" w:space="0" w:color="auto"/>
            <w:right w:val="none" w:sz="0" w:space="0" w:color="auto"/>
          </w:divBdr>
        </w:div>
        <w:div w:id="1276908901">
          <w:marLeft w:val="0"/>
          <w:marRight w:val="0"/>
          <w:marTop w:val="150"/>
          <w:marBottom w:val="150"/>
          <w:divBdr>
            <w:top w:val="none" w:sz="0" w:space="0" w:color="auto"/>
            <w:left w:val="none" w:sz="0" w:space="0" w:color="auto"/>
            <w:bottom w:val="none" w:sz="0" w:space="0" w:color="auto"/>
            <w:right w:val="none" w:sz="0" w:space="0" w:color="auto"/>
          </w:divBdr>
        </w:div>
      </w:divsChild>
    </w:div>
    <w:div w:id="1181312545">
      <w:bodyDiv w:val="1"/>
      <w:marLeft w:val="0"/>
      <w:marRight w:val="0"/>
      <w:marTop w:val="0"/>
      <w:marBottom w:val="0"/>
      <w:divBdr>
        <w:top w:val="none" w:sz="0" w:space="0" w:color="auto"/>
        <w:left w:val="none" w:sz="0" w:space="0" w:color="auto"/>
        <w:bottom w:val="none" w:sz="0" w:space="0" w:color="auto"/>
        <w:right w:val="none" w:sz="0" w:space="0" w:color="auto"/>
      </w:divBdr>
    </w:div>
    <w:div w:id="1235117910">
      <w:bodyDiv w:val="1"/>
      <w:marLeft w:val="0"/>
      <w:marRight w:val="0"/>
      <w:marTop w:val="0"/>
      <w:marBottom w:val="0"/>
      <w:divBdr>
        <w:top w:val="none" w:sz="0" w:space="0" w:color="auto"/>
        <w:left w:val="none" w:sz="0" w:space="0" w:color="auto"/>
        <w:bottom w:val="none" w:sz="0" w:space="0" w:color="auto"/>
        <w:right w:val="none" w:sz="0" w:space="0" w:color="auto"/>
      </w:divBdr>
    </w:div>
    <w:div w:id="1317145703">
      <w:bodyDiv w:val="1"/>
      <w:marLeft w:val="0"/>
      <w:marRight w:val="0"/>
      <w:marTop w:val="0"/>
      <w:marBottom w:val="0"/>
      <w:divBdr>
        <w:top w:val="none" w:sz="0" w:space="0" w:color="auto"/>
        <w:left w:val="none" w:sz="0" w:space="0" w:color="auto"/>
        <w:bottom w:val="none" w:sz="0" w:space="0" w:color="auto"/>
        <w:right w:val="none" w:sz="0" w:space="0" w:color="auto"/>
      </w:divBdr>
      <w:divsChild>
        <w:div w:id="536353796">
          <w:marLeft w:val="0"/>
          <w:marRight w:val="0"/>
          <w:marTop w:val="300"/>
          <w:marBottom w:val="150"/>
          <w:divBdr>
            <w:top w:val="none" w:sz="0" w:space="0" w:color="auto"/>
            <w:left w:val="none" w:sz="0" w:space="0" w:color="auto"/>
            <w:bottom w:val="none" w:sz="0" w:space="0" w:color="auto"/>
            <w:right w:val="none" w:sz="0" w:space="0" w:color="auto"/>
          </w:divBdr>
        </w:div>
        <w:div w:id="1184519964">
          <w:marLeft w:val="0"/>
          <w:marRight w:val="0"/>
          <w:marTop w:val="300"/>
          <w:marBottom w:val="150"/>
          <w:divBdr>
            <w:top w:val="none" w:sz="0" w:space="0" w:color="auto"/>
            <w:left w:val="none" w:sz="0" w:space="0" w:color="auto"/>
            <w:bottom w:val="none" w:sz="0" w:space="0" w:color="auto"/>
            <w:right w:val="none" w:sz="0" w:space="0" w:color="auto"/>
          </w:divBdr>
        </w:div>
        <w:div w:id="1795637079">
          <w:marLeft w:val="0"/>
          <w:marRight w:val="0"/>
          <w:marTop w:val="150"/>
          <w:marBottom w:val="150"/>
          <w:divBdr>
            <w:top w:val="none" w:sz="0" w:space="0" w:color="auto"/>
            <w:left w:val="none" w:sz="0" w:space="0" w:color="auto"/>
            <w:bottom w:val="none" w:sz="0" w:space="0" w:color="auto"/>
            <w:right w:val="none" w:sz="0" w:space="0" w:color="auto"/>
          </w:divBdr>
        </w:div>
        <w:div w:id="1983191508">
          <w:marLeft w:val="0"/>
          <w:marRight w:val="0"/>
          <w:marTop w:val="150"/>
          <w:marBottom w:val="150"/>
          <w:divBdr>
            <w:top w:val="none" w:sz="0" w:space="0" w:color="auto"/>
            <w:left w:val="none" w:sz="0" w:space="0" w:color="auto"/>
            <w:bottom w:val="none" w:sz="0" w:space="0" w:color="auto"/>
            <w:right w:val="none" w:sz="0" w:space="0" w:color="auto"/>
          </w:divBdr>
        </w:div>
        <w:div w:id="1961299540">
          <w:marLeft w:val="0"/>
          <w:marRight w:val="0"/>
          <w:marTop w:val="150"/>
          <w:marBottom w:val="150"/>
          <w:divBdr>
            <w:top w:val="none" w:sz="0" w:space="0" w:color="auto"/>
            <w:left w:val="none" w:sz="0" w:space="0" w:color="auto"/>
            <w:bottom w:val="none" w:sz="0" w:space="0" w:color="auto"/>
            <w:right w:val="none" w:sz="0" w:space="0" w:color="auto"/>
          </w:divBdr>
        </w:div>
        <w:div w:id="1126000592">
          <w:marLeft w:val="0"/>
          <w:marRight w:val="0"/>
          <w:marTop w:val="150"/>
          <w:marBottom w:val="150"/>
          <w:divBdr>
            <w:top w:val="none" w:sz="0" w:space="0" w:color="auto"/>
            <w:left w:val="none" w:sz="0" w:space="0" w:color="auto"/>
            <w:bottom w:val="none" w:sz="0" w:space="0" w:color="auto"/>
            <w:right w:val="none" w:sz="0" w:space="0" w:color="auto"/>
          </w:divBdr>
        </w:div>
        <w:div w:id="1110706669">
          <w:marLeft w:val="0"/>
          <w:marRight w:val="0"/>
          <w:marTop w:val="150"/>
          <w:marBottom w:val="150"/>
          <w:divBdr>
            <w:top w:val="none" w:sz="0" w:space="0" w:color="auto"/>
            <w:left w:val="none" w:sz="0" w:space="0" w:color="auto"/>
            <w:bottom w:val="none" w:sz="0" w:space="0" w:color="auto"/>
            <w:right w:val="none" w:sz="0" w:space="0" w:color="auto"/>
          </w:divBdr>
        </w:div>
        <w:div w:id="1469009032">
          <w:marLeft w:val="0"/>
          <w:marRight w:val="0"/>
          <w:marTop w:val="150"/>
          <w:marBottom w:val="150"/>
          <w:divBdr>
            <w:top w:val="none" w:sz="0" w:space="0" w:color="auto"/>
            <w:left w:val="none" w:sz="0" w:space="0" w:color="auto"/>
            <w:bottom w:val="none" w:sz="0" w:space="0" w:color="auto"/>
            <w:right w:val="none" w:sz="0" w:space="0" w:color="auto"/>
          </w:divBdr>
        </w:div>
        <w:div w:id="199367107">
          <w:marLeft w:val="0"/>
          <w:marRight w:val="0"/>
          <w:marTop w:val="150"/>
          <w:marBottom w:val="150"/>
          <w:divBdr>
            <w:top w:val="none" w:sz="0" w:space="0" w:color="auto"/>
            <w:left w:val="none" w:sz="0" w:space="0" w:color="auto"/>
            <w:bottom w:val="none" w:sz="0" w:space="0" w:color="auto"/>
            <w:right w:val="none" w:sz="0" w:space="0" w:color="auto"/>
          </w:divBdr>
        </w:div>
        <w:div w:id="1650161534">
          <w:marLeft w:val="0"/>
          <w:marRight w:val="0"/>
          <w:marTop w:val="150"/>
          <w:marBottom w:val="150"/>
          <w:divBdr>
            <w:top w:val="none" w:sz="0" w:space="0" w:color="auto"/>
            <w:left w:val="none" w:sz="0" w:space="0" w:color="auto"/>
            <w:bottom w:val="none" w:sz="0" w:space="0" w:color="auto"/>
            <w:right w:val="none" w:sz="0" w:space="0" w:color="auto"/>
          </w:divBdr>
        </w:div>
        <w:div w:id="1123882384">
          <w:marLeft w:val="0"/>
          <w:marRight w:val="0"/>
          <w:marTop w:val="150"/>
          <w:marBottom w:val="150"/>
          <w:divBdr>
            <w:top w:val="none" w:sz="0" w:space="0" w:color="auto"/>
            <w:left w:val="none" w:sz="0" w:space="0" w:color="auto"/>
            <w:bottom w:val="none" w:sz="0" w:space="0" w:color="auto"/>
            <w:right w:val="none" w:sz="0" w:space="0" w:color="auto"/>
          </w:divBdr>
        </w:div>
      </w:divsChild>
    </w:div>
    <w:div w:id="1357923726">
      <w:bodyDiv w:val="1"/>
      <w:marLeft w:val="0"/>
      <w:marRight w:val="0"/>
      <w:marTop w:val="0"/>
      <w:marBottom w:val="0"/>
      <w:divBdr>
        <w:top w:val="none" w:sz="0" w:space="0" w:color="auto"/>
        <w:left w:val="none" w:sz="0" w:space="0" w:color="auto"/>
        <w:bottom w:val="none" w:sz="0" w:space="0" w:color="auto"/>
        <w:right w:val="none" w:sz="0" w:space="0" w:color="auto"/>
      </w:divBdr>
    </w:div>
    <w:div w:id="1360425581">
      <w:bodyDiv w:val="1"/>
      <w:marLeft w:val="0"/>
      <w:marRight w:val="0"/>
      <w:marTop w:val="0"/>
      <w:marBottom w:val="0"/>
      <w:divBdr>
        <w:top w:val="none" w:sz="0" w:space="0" w:color="auto"/>
        <w:left w:val="none" w:sz="0" w:space="0" w:color="auto"/>
        <w:bottom w:val="none" w:sz="0" w:space="0" w:color="auto"/>
        <w:right w:val="none" w:sz="0" w:space="0" w:color="auto"/>
      </w:divBdr>
      <w:divsChild>
        <w:div w:id="1727416434">
          <w:marLeft w:val="0"/>
          <w:marRight w:val="0"/>
          <w:marTop w:val="150"/>
          <w:marBottom w:val="150"/>
          <w:divBdr>
            <w:top w:val="none" w:sz="0" w:space="0" w:color="auto"/>
            <w:left w:val="none" w:sz="0" w:space="0" w:color="auto"/>
            <w:bottom w:val="none" w:sz="0" w:space="0" w:color="auto"/>
            <w:right w:val="none" w:sz="0" w:space="0" w:color="auto"/>
          </w:divBdr>
        </w:div>
        <w:div w:id="1638413089">
          <w:marLeft w:val="0"/>
          <w:marRight w:val="0"/>
          <w:marTop w:val="150"/>
          <w:marBottom w:val="150"/>
          <w:divBdr>
            <w:top w:val="none" w:sz="0" w:space="0" w:color="auto"/>
            <w:left w:val="none" w:sz="0" w:space="0" w:color="auto"/>
            <w:bottom w:val="none" w:sz="0" w:space="0" w:color="auto"/>
            <w:right w:val="none" w:sz="0" w:space="0" w:color="auto"/>
          </w:divBdr>
        </w:div>
        <w:div w:id="593056809">
          <w:marLeft w:val="0"/>
          <w:marRight w:val="0"/>
          <w:marTop w:val="150"/>
          <w:marBottom w:val="150"/>
          <w:divBdr>
            <w:top w:val="none" w:sz="0" w:space="0" w:color="auto"/>
            <w:left w:val="none" w:sz="0" w:space="0" w:color="auto"/>
            <w:bottom w:val="none" w:sz="0" w:space="0" w:color="auto"/>
            <w:right w:val="none" w:sz="0" w:space="0" w:color="auto"/>
          </w:divBdr>
        </w:div>
      </w:divsChild>
    </w:div>
    <w:div w:id="1423799153">
      <w:bodyDiv w:val="1"/>
      <w:marLeft w:val="0"/>
      <w:marRight w:val="0"/>
      <w:marTop w:val="0"/>
      <w:marBottom w:val="0"/>
      <w:divBdr>
        <w:top w:val="none" w:sz="0" w:space="0" w:color="auto"/>
        <w:left w:val="none" w:sz="0" w:space="0" w:color="auto"/>
        <w:bottom w:val="none" w:sz="0" w:space="0" w:color="auto"/>
        <w:right w:val="none" w:sz="0" w:space="0" w:color="auto"/>
      </w:divBdr>
    </w:div>
    <w:div w:id="1433286458">
      <w:bodyDiv w:val="1"/>
      <w:marLeft w:val="0"/>
      <w:marRight w:val="0"/>
      <w:marTop w:val="0"/>
      <w:marBottom w:val="0"/>
      <w:divBdr>
        <w:top w:val="none" w:sz="0" w:space="0" w:color="auto"/>
        <w:left w:val="none" w:sz="0" w:space="0" w:color="auto"/>
        <w:bottom w:val="none" w:sz="0" w:space="0" w:color="auto"/>
        <w:right w:val="none" w:sz="0" w:space="0" w:color="auto"/>
      </w:divBdr>
    </w:div>
    <w:div w:id="1519587020">
      <w:bodyDiv w:val="1"/>
      <w:marLeft w:val="0"/>
      <w:marRight w:val="0"/>
      <w:marTop w:val="0"/>
      <w:marBottom w:val="0"/>
      <w:divBdr>
        <w:top w:val="none" w:sz="0" w:space="0" w:color="auto"/>
        <w:left w:val="none" w:sz="0" w:space="0" w:color="auto"/>
        <w:bottom w:val="none" w:sz="0" w:space="0" w:color="auto"/>
        <w:right w:val="none" w:sz="0" w:space="0" w:color="auto"/>
      </w:divBdr>
      <w:divsChild>
        <w:div w:id="638926412">
          <w:marLeft w:val="0"/>
          <w:marRight w:val="0"/>
          <w:marTop w:val="150"/>
          <w:marBottom w:val="150"/>
          <w:divBdr>
            <w:top w:val="none" w:sz="0" w:space="0" w:color="auto"/>
            <w:left w:val="none" w:sz="0" w:space="0" w:color="auto"/>
            <w:bottom w:val="none" w:sz="0" w:space="0" w:color="auto"/>
            <w:right w:val="none" w:sz="0" w:space="0" w:color="auto"/>
          </w:divBdr>
        </w:div>
        <w:div w:id="2035224972">
          <w:marLeft w:val="0"/>
          <w:marRight w:val="0"/>
          <w:marTop w:val="150"/>
          <w:marBottom w:val="150"/>
          <w:divBdr>
            <w:top w:val="none" w:sz="0" w:space="0" w:color="auto"/>
            <w:left w:val="none" w:sz="0" w:space="0" w:color="auto"/>
            <w:bottom w:val="none" w:sz="0" w:space="0" w:color="auto"/>
            <w:right w:val="none" w:sz="0" w:space="0" w:color="auto"/>
          </w:divBdr>
        </w:div>
        <w:div w:id="755596297">
          <w:marLeft w:val="0"/>
          <w:marRight w:val="0"/>
          <w:marTop w:val="150"/>
          <w:marBottom w:val="150"/>
          <w:divBdr>
            <w:top w:val="none" w:sz="0" w:space="0" w:color="auto"/>
            <w:left w:val="none" w:sz="0" w:space="0" w:color="auto"/>
            <w:bottom w:val="none" w:sz="0" w:space="0" w:color="auto"/>
            <w:right w:val="none" w:sz="0" w:space="0" w:color="auto"/>
          </w:divBdr>
        </w:div>
        <w:div w:id="381753929">
          <w:marLeft w:val="0"/>
          <w:marRight w:val="0"/>
          <w:marTop w:val="150"/>
          <w:marBottom w:val="150"/>
          <w:divBdr>
            <w:top w:val="none" w:sz="0" w:space="0" w:color="auto"/>
            <w:left w:val="none" w:sz="0" w:space="0" w:color="auto"/>
            <w:bottom w:val="none" w:sz="0" w:space="0" w:color="auto"/>
            <w:right w:val="none" w:sz="0" w:space="0" w:color="auto"/>
          </w:divBdr>
        </w:div>
        <w:div w:id="1798915886">
          <w:marLeft w:val="0"/>
          <w:marRight w:val="0"/>
          <w:marTop w:val="150"/>
          <w:marBottom w:val="150"/>
          <w:divBdr>
            <w:top w:val="none" w:sz="0" w:space="0" w:color="auto"/>
            <w:left w:val="none" w:sz="0" w:space="0" w:color="auto"/>
            <w:bottom w:val="none" w:sz="0" w:space="0" w:color="auto"/>
            <w:right w:val="none" w:sz="0" w:space="0" w:color="auto"/>
          </w:divBdr>
        </w:div>
        <w:div w:id="1253900592">
          <w:marLeft w:val="0"/>
          <w:marRight w:val="0"/>
          <w:marTop w:val="150"/>
          <w:marBottom w:val="150"/>
          <w:divBdr>
            <w:top w:val="none" w:sz="0" w:space="0" w:color="auto"/>
            <w:left w:val="none" w:sz="0" w:space="0" w:color="auto"/>
            <w:bottom w:val="none" w:sz="0" w:space="0" w:color="auto"/>
            <w:right w:val="none" w:sz="0" w:space="0" w:color="auto"/>
          </w:divBdr>
        </w:div>
        <w:div w:id="530538702">
          <w:marLeft w:val="0"/>
          <w:marRight w:val="0"/>
          <w:marTop w:val="150"/>
          <w:marBottom w:val="150"/>
          <w:divBdr>
            <w:top w:val="none" w:sz="0" w:space="0" w:color="auto"/>
            <w:left w:val="none" w:sz="0" w:space="0" w:color="auto"/>
            <w:bottom w:val="none" w:sz="0" w:space="0" w:color="auto"/>
            <w:right w:val="none" w:sz="0" w:space="0" w:color="auto"/>
          </w:divBdr>
        </w:div>
        <w:div w:id="1580598124">
          <w:marLeft w:val="0"/>
          <w:marRight w:val="0"/>
          <w:marTop w:val="150"/>
          <w:marBottom w:val="15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58873622">
      <w:bodyDiv w:val="1"/>
      <w:marLeft w:val="0"/>
      <w:marRight w:val="0"/>
      <w:marTop w:val="0"/>
      <w:marBottom w:val="0"/>
      <w:divBdr>
        <w:top w:val="none" w:sz="0" w:space="0" w:color="auto"/>
        <w:left w:val="none" w:sz="0" w:space="0" w:color="auto"/>
        <w:bottom w:val="none" w:sz="0" w:space="0" w:color="auto"/>
        <w:right w:val="none" w:sz="0" w:space="0" w:color="auto"/>
      </w:divBdr>
    </w:div>
    <w:div w:id="1692564598">
      <w:bodyDiv w:val="1"/>
      <w:marLeft w:val="0"/>
      <w:marRight w:val="0"/>
      <w:marTop w:val="0"/>
      <w:marBottom w:val="0"/>
      <w:divBdr>
        <w:top w:val="none" w:sz="0" w:space="0" w:color="auto"/>
        <w:left w:val="none" w:sz="0" w:space="0" w:color="auto"/>
        <w:bottom w:val="none" w:sz="0" w:space="0" w:color="auto"/>
        <w:right w:val="none" w:sz="0" w:space="0" w:color="auto"/>
      </w:divBdr>
      <w:divsChild>
        <w:div w:id="266231824">
          <w:marLeft w:val="0"/>
          <w:marRight w:val="0"/>
          <w:marTop w:val="150"/>
          <w:marBottom w:val="150"/>
          <w:divBdr>
            <w:top w:val="none" w:sz="0" w:space="0" w:color="auto"/>
            <w:left w:val="none" w:sz="0" w:space="0" w:color="auto"/>
            <w:bottom w:val="none" w:sz="0" w:space="0" w:color="auto"/>
            <w:right w:val="none" w:sz="0" w:space="0" w:color="auto"/>
          </w:divBdr>
        </w:div>
        <w:div w:id="2004040628">
          <w:marLeft w:val="0"/>
          <w:marRight w:val="0"/>
          <w:marTop w:val="150"/>
          <w:marBottom w:val="150"/>
          <w:divBdr>
            <w:top w:val="none" w:sz="0" w:space="0" w:color="auto"/>
            <w:left w:val="none" w:sz="0" w:space="0" w:color="auto"/>
            <w:bottom w:val="none" w:sz="0" w:space="0" w:color="auto"/>
            <w:right w:val="none" w:sz="0" w:space="0" w:color="auto"/>
          </w:divBdr>
        </w:div>
        <w:div w:id="234048403">
          <w:marLeft w:val="0"/>
          <w:marRight w:val="0"/>
          <w:marTop w:val="150"/>
          <w:marBottom w:val="150"/>
          <w:divBdr>
            <w:top w:val="none" w:sz="0" w:space="0" w:color="auto"/>
            <w:left w:val="none" w:sz="0" w:space="0" w:color="auto"/>
            <w:bottom w:val="none" w:sz="0" w:space="0" w:color="auto"/>
            <w:right w:val="none" w:sz="0" w:space="0" w:color="auto"/>
          </w:divBdr>
        </w:div>
      </w:divsChild>
    </w:div>
    <w:div w:id="179425052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86">
          <w:marLeft w:val="0"/>
          <w:marRight w:val="0"/>
          <w:marTop w:val="150"/>
          <w:marBottom w:val="150"/>
          <w:divBdr>
            <w:top w:val="none" w:sz="0" w:space="0" w:color="auto"/>
            <w:left w:val="none" w:sz="0" w:space="0" w:color="auto"/>
            <w:bottom w:val="none" w:sz="0" w:space="0" w:color="auto"/>
            <w:right w:val="none" w:sz="0" w:space="0" w:color="auto"/>
          </w:divBdr>
        </w:div>
        <w:div w:id="1629701091">
          <w:marLeft w:val="0"/>
          <w:marRight w:val="0"/>
          <w:marTop w:val="150"/>
          <w:marBottom w:val="150"/>
          <w:divBdr>
            <w:top w:val="none" w:sz="0" w:space="0" w:color="auto"/>
            <w:left w:val="none" w:sz="0" w:space="0" w:color="auto"/>
            <w:bottom w:val="none" w:sz="0" w:space="0" w:color="auto"/>
            <w:right w:val="none" w:sz="0" w:space="0" w:color="auto"/>
          </w:divBdr>
        </w:div>
      </w:divsChild>
    </w:div>
    <w:div w:id="1841459802">
      <w:bodyDiv w:val="1"/>
      <w:marLeft w:val="0"/>
      <w:marRight w:val="0"/>
      <w:marTop w:val="0"/>
      <w:marBottom w:val="0"/>
      <w:divBdr>
        <w:top w:val="none" w:sz="0" w:space="0" w:color="auto"/>
        <w:left w:val="none" w:sz="0" w:space="0" w:color="auto"/>
        <w:bottom w:val="none" w:sz="0" w:space="0" w:color="auto"/>
        <w:right w:val="none" w:sz="0" w:space="0" w:color="auto"/>
      </w:divBdr>
      <w:divsChild>
        <w:div w:id="1720008145">
          <w:marLeft w:val="0"/>
          <w:marRight w:val="0"/>
          <w:marTop w:val="150"/>
          <w:marBottom w:val="150"/>
          <w:divBdr>
            <w:top w:val="none" w:sz="0" w:space="0" w:color="auto"/>
            <w:left w:val="none" w:sz="0" w:space="0" w:color="auto"/>
            <w:bottom w:val="none" w:sz="0" w:space="0" w:color="auto"/>
            <w:right w:val="none" w:sz="0" w:space="0" w:color="auto"/>
          </w:divBdr>
        </w:div>
        <w:div w:id="51126193">
          <w:marLeft w:val="0"/>
          <w:marRight w:val="0"/>
          <w:marTop w:val="150"/>
          <w:marBottom w:val="150"/>
          <w:divBdr>
            <w:top w:val="none" w:sz="0" w:space="0" w:color="auto"/>
            <w:left w:val="none" w:sz="0" w:space="0" w:color="auto"/>
            <w:bottom w:val="none" w:sz="0" w:space="0" w:color="auto"/>
            <w:right w:val="none" w:sz="0" w:space="0" w:color="auto"/>
          </w:divBdr>
        </w:div>
        <w:div w:id="1547646508">
          <w:marLeft w:val="0"/>
          <w:marRight w:val="0"/>
          <w:marTop w:val="150"/>
          <w:marBottom w:val="150"/>
          <w:divBdr>
            <w:top w:val="none" w:sz="0" w:space="0" w:color="auto"/>
            <w:left w:val="none" w:sz="0" w:space="0" w:color="auto"/>
            <w:bottom w:val="none" w:sz="0" w:space="0" w:color="auto"/>
            <w:right w:val="none" w:sz="0" w:space="0" w:color="auto"/>
          </w:divBdr>
        </w:div>
        <w:div w:id="1097602954">
          <w:marLeft w:val="0"/>
          <w:marRight w:val="0"/>
          <w:marTop w:val="150"/>
          <w:marBottom w:val="150"/>
          <w:divBdr>
            <w:top w:val="none" w:sz="0" w:space="0" w:color="auto"/>
            <w:left w:val="none" w:sz="0" w:space="0" w:color="auto"/>
            <w:bottom w:val="none" w:sz="0" w:space="0" w:color="auto"/>
            <w:right w:val="none" w:sz="0" w:space="0" w:color="auto"/>
          </w:divBdr>
        </w:div>
        <w:div w:id="201750840">
          <w:marLeft w:val="0"/>
          <w:marRight w:val="0"/>
          <w:marTop w:val="150"/>
          <w:marBottom w:val="150"/>
          <w:divBdr>
            <w:top w:val="none" w:sz="0" w:space="0" w:color="auto"/>
            <w:left w:val="none" w:sz="0" w:space="0" w:color="auto"/>
            <w:bottom w:val="none" w:sz="0" w:space="0" w:color="auto"/>
            <w:right w:val="none" w:sz="0" w:space="0" w:color="auto"/>
          </w:divBdr>
        </w:div>
        <w:div w:id="133261587">
          <w:marLeft w:val="0"/>
          <w:marRight w:val="0"/>
          <w:marTop w:val="150"/>
          <w:marBottom w:val="150"/>
          <w:divBdr>
            <w:top w:val="none" w:sz="0" w:space="0" w:color="auto"/>
            <w:left w:val="none" w:sz="0" w:space="0" w:color="auto"/>
            <w:bottom w:val="none" w:sz="0" w:space="0" w:color="auto"/>
            <w:right w:val="none" w:sz="0" w:space="0" w:color="auto"/>
          </w:divBdr>
        </w:div>
        <w:div w:id="851064587">
          <w:marLeft w:val="0"/>
          <w:marRight w:val="0"/>
          <w:marTop w:val="150"/>
          <w:marBottom w:val="150"/>
          <w:divBdr>
            <w:top w:val="none" w:sz="0" w:space="0" w:color="auto"/>
            <w:left w:val="none" w:sz="0" w:space="0" w:color="auto"/>
            <w:bottom w:val="none" w:sz="0" w:space="0" w:color="auto"/>
            <w:right w:val="none" w:sz="0" w:space="0" w:color="auto"/>
          </w:divBdr>
        </w:div>
        <w:div w:id="873536421">
          <w:marLeft w:val="0"/>
          <w:marRight w:val="0"/>
          <w:marTop w:val="150"/>
          <w:marBottom w:val="150"/>
          <w:divBdr>
            <w:top w:val="none" w:sz="0" w:space="0" w:color="auto"/>
            <w:left w:val="none" w:sz="0" w:space="0" w:color="auto"/>
            <w:bottom w:val="none" w:sz="0" w:space="0" w:color="auto"/>
            <w:right w:val="none" w:sz="0" w:space="0" w:color="auto"/>
          </w:divBdr>
        </w:div>
        <w:div w:id="576591813">
          <w:marLeft w:val="0"/>
          <w:marRight w:val="0"/>
          <w:marTop w:val="150"/>
          <w:marBottom w:val="150"/>
          <w:divBdr>
            <w:top w:val="none" w:sz="0" w:space="0" w:color="auto"/>
            <w:left w:val="none" w:sz="0" w:space="0" w:color="auto"/>
            <w:bottom w:val="none" w:sz="0" w:space="0" w:color="auto"/>
            <w:right w:val="none" w:sz="0" w:space="0" w:color="auto"/>
          </w:divBdr>
        </w:div>
        <w:div w:id="1872036230">
          <w:marLeft w:val="0"/>
          <w:marRight w:val="0"/>
          <w:marTop w:val="150"/>
          <w:marBottom w:val="150"/>
          <w:divBdr>
            <w:top w:val="none" w:sz="0" w:space="0" w:color="auto"/>
            <w:left w:val="none" w:sz="0" w:space="0" w:color="auto"/>
            <w:bottom w:val="none" w:sz="0" w:space="0" w:color="auto"/>
            <w:right w:val="none" w:sz="0" w:space="0" w:color="auto"/>
          </w:divBdr>
        </w:div>
        <w:div w:id="168254610">
          <w:marLeft w:val="0"/>
          <w:marRight w:val="0"/>
          <w:marTop w:val="150"/>
          <w:marBottom w:val="150"/>
          <w:divBdr>
            <w:top w:val="none" w:sz="0" w:space="0" w:color="auto"/>
            <w:left w:val="none" w:sz="0" w:space="0" w:color="auto"/>
            <w:bottom w:val="none" w:sz="0" w:space="0" w:color="auto"/>
            <w:right w:val="none" w:sz="0" w:space="0" w:color="auto"/>
          </w:divBdr>
        </w:div>
      </w:divsChild>
    </w:div>
    <w:div w:id="1849557080">
      <w:bodyDiv w:val="1"/>
      <w:marLeft w:val="0"/>
      <w:marRight w:val="0"/>
      <w:marTop w:val="0"/>
      <w:marBottom w:val="0"/>
      <w:divBdr>
        <w:top w:val="none" w:sz="0" w:space="0" w:color="auto"/>
        <w:left w:val="none" w:sz="0" w:space="0" w:color="auto"/>
        <w:bottom w:val="none" w:sz="0" w:space="0" w:color="auto"/>
        <w:right w:val="none" w:sz="0" w:space="0" w:color="auto"/>
      </w:divBdr>
    </w:div>
    <w:div w:id="1918633893">
      <w:bodyDiv w:val="1"/>
      <w:marLeft w:val="0"/>
      <w:marRight w:val="0"/>
      <w:marTop w:val="0"/>
      <w:marBottom w:val="0"/>
      <w:divBdr>
        <w:top w:val="none" w:sz="0" w:space="0" w:color="auto"/>
        <w:left w:val="none" w:sz="0" w:space="0" w:color="auto"/>
        <w:bottom w:val="none" w:sz="0" w:space="0" w:color="auto"/>
        <w:right w:val="none" w:sz="0" w:space="0" w:color="auto"/>
      </w:divBdr>
    </w:div>
    <w:div w:id="1945189294">
      <w:bodyDiv w:val="1"/>
      <w:marLeft w:val="0"/>
      <w:marRight w:val="0"/>
      <w:marTop w:val="0"/>
      <w:marBottom w:val="0"/>
      <w:divBdr>
        <w:top w:val="none" w:sz="0" w:space="0" w:color="auto"/>
        <w:left w:val="none" w:sz="0" w:space="0" w:color="auto"/>
        <w:bottom w:val="none" w:sz="0" w:space="0" w:color="auto"/>
        <w:right w:val="none" w:sz="0" w:space="0" w:color="auto"/>
      </w:divBdr>
    </w:div>
    <w:div w:id="1951935932">
      <w:bodyDiv w:val="1"/>
      <w:marLeft w:val="0"/>
      <w:marRight w:val="0"/>
      <w:marTop w:val="0"/>
      <w:marBottom w:val="0"/>
      <w:divBdr>
        <w:top w:val="none" w:sz="0" w:space="0" w:color="auto"/>
        <w:left w:val="none" w:sz="0" w:space="0" w:color="auto"/>
        <w:bottom w:val="none" w:sz="0" w:space="0" w:color="auto"/>
        <w:right w:val="none" w:sz="0" w:space="0" w:color="auto"/>
      </w:divBdr>
    </w:div>
    <w:div w:id="1957757150">
      <w:bodyDiv w:val="1"/>
      <w:marLeft w:val="0"/>
      <w:marRight w:val="0"/>
      <w:marTop w:val="0"/>
      <w:marBottom w:val="0"/>
      <w:divBdr>
        <w:top w:val="none" w:sz="0" w:space="0" w:color="auto"/>
        <w:left w:val="none" w:sz="0" w:space="0" w:color="auto"/>
        <w:bottom w:val="none" w:sz="0" w:space="0" w:color="auto"/>
        <w:right w:val="none" w:sz="0" w:space="0" w:color="auto"/>
      </w:divBdr>
      <w:divsChild>
        <w:div w:id="1292519981">
          <w:marLeft w:val="0"/>
          <w:marRight w:val="0"/>
          <w:marTop w:val="150"/>
          <w:marBottom w:val="150"/>
          <w:divBdr>
            <w:top w:val="none" w:sz="0" w:space="0" w:color="auto"/>
            <w:left w:val="none" w:sz="0" w:space="0" w:color="auto"/>
            <w:bottom w:val="none" w:sz="0" w:space="0" w:color="auto"/>
            <w:right w:val="none" w:sz="0" w:space="0" w:color="auto"/>
          </w:divBdr>
        </w:div>
        <w:div w:id="797915440">
          <w:marLeft w:val="0"/>
          <w:marRight w:val="0"/>
          <w:marTop w:val="150"/>
          <w:marBottom w:val="150"/>
          <w:divBdr>
            <w:top w:val="none" w:sz="0" w:space="0" w:color="auto"/>
            <w:left w:val="none" w:sz="0" w:space="0" w:color="auto"/>
            <w:bottom w:val="none" w:sz="0" w:space="0" w:color="auto"/>
            <w:right w:val="none" w:sz="0" w:space="0" w:color="auto"/>
          </w:divBdr>
        </w:div>
      </w:divsChild>
    </w:div>
    <w:div w:id="1978409551">
      <w:bodyDiv w:val="1"/>
      <w:marLeft w:val="0"/>
      <w:marRight w:val="0"/>
      <w:marTop w:val="0"/>
      <w:marBottom w:val="0"/>
      <w:divBdr>
        <w:top w:val="none" w:sz="0" w:space="0" w:color="auto"/>
        <w:left w:val="none" w:sz="0" w:space="0" w:color="auto"/>
        <w:bottom w:val="none" w:sz="0" w:space="0" w:color="auto"/>
        <w:right w:val="none" w:sz="0" w:space="0" w:color="auto"/>
      </w:divBdr>
    </w:div>
    <w:div w:id="1997684494">
      <w:bodyDiv w:val="1"/>
      <w:marLeft w:val="0"/>
      <w:marRight w:val="0"/>
      <w:marTop w:val="0"/>
      <w:marBottom w:val="0"/>
      <w:divBdr>
        <w:top w:val="none" w:sz="0" w:space="0" w:color="auto"/>
        <w:left w:val="none" w:sz="0" w:space="0" w:color="auto"/>
        <w:bottom w:val="none" w:sz="0" w:space="0" w:color="auto"/>
        <w:right w:val="none" w:sz="0" w:space="0" w:color="auto"/>
      </w:divBdr>
    </w:div>
    <w:div w:id="2010519687">
      <w:bodyDiv w:val="1"/>
      <w:marLeft w:val="0"/>
      <w:marRight w:val="0"/>
      <w:marTop w:val="0"/>
      <w:marBottom w:val="0"/>
      <w:divBdr>
        <w:top w:val="none" w:sz="0" w:space="0" w:color="auto"/>
        <w:left w:val="none" w:sz="0" w:space="0" w:color="auto"/>
        <w:bottom w:val="none" w:sz="0" w:space="0" w:color="auto"/>
        <w:right w:val="none" w:sz="0" w:space="0" w:color="auto"/>
      </w:divBdr>
      <w:divsChild>
        <w:div w:id="644436315">
          <w:marLeft w:val="0"/>
          <w:marRight w:val="0"/>
          <w:marTop w:val="0"/>
          <w:marBottom w:val="0"/>
          <w:divBdr>
            <w:top w:val="none" w:sz="0" w:space="0" w:color="auto"/>
            <w:left w:val="none" w:sz="0" w:space="0" w:color="auto"/>
            <w:bottom w:val="none" w:sz="0" w:space="0" w:color="auto"/>
            <w:right w:val="none" w:sz="0" w:space="0" w:color="auto"/>
          </w:divBdr>
        </w:div>
        <w:div w:id="1094328296">
          <w:marLeft w:val="0"/>
          <w:marRight w:val="0"/>
          <w:marTop w:val="0"/>
          <w:marBottom w:val="0"/>
          <w:divBdr>
            <w:top w:val="none" w:sz="0" w:space="0" w:color="auto"/>
            <w:left w:val="none" w:sz="0" w:space="0" w:color="auto"/>
            <w:bottom w:val="none" w:sz="0" w:space="0" w:color="auto"/>
            <w:right w:val="none" w:sz="0" w:space="0" w:color="auto"/>
          </w:divBdr>
        </w:div>
        <w:div w:id="334772988">
          <w:marLeft w:val="0"/>
          <w:marRight w:val="0"/>
          <w:marTop w:val="0"/>
          <w:marBottom w:val="0"/>
          <w:divBdr>
            <w:top w:val="none" w:sz="0" w:space="0" w:color="auto"/>
            <w:left w:val="none" w:sz="0" w:space="0" w:color="auto"/>
            <w:bottom w:val="none" w:sz="0" w:space="0" w:color="auto"/>
            <w:right w:val="none" w:sz="0" w:space="0" w:color="auto"/>
          </w:divBdr>
        </w:div>
      </w:divsChild>
    </w:div>
    <w:div w:id="2023047743">
      <w:bodyDiv w:val="1"/>
      <w:marLeft w:val="0"/>
      <w:marRight w:val="0"/>
      <w:marTop w:val="0"/>
      <w:marBottom w:val="0"/>
      <w:divBdr>
        <w:top w:val="none" w:sz="0" w:space="0" w:color="auto"/>
        <w:left w:val="none" w:sz="0" w:space="0" w:color="auto"/>
        <w:bottom w:val="none" w:sz="0" w:space="0" w:color="auto"/>
        <w:right w:val="none" w:sz="0" w:space="0" w:color="auto"/>
      </w:divBdr>
      <w:divsChild>
        <w:div w:id="89131752">
          <w:marLeft w:val="0"/>
          <w:marRight w:val="0"/>
          <w:marTop w:val="150"/>
          <w:marBottom w:val="150"/>
          <w:divBdr>
            <w:top w:val="none" w:sz="0" w:space="0" w:color="auto"/>
            <w:left w:val="none" w:sz="0" w:space="0" w:color="auto"/>
            <w:bottom w:val="none" w:sz="0" w:space="0" w:color="auto"/>
            <w:right w:val="none" w:sz="0" w:space="0" w:color="auto"/>
          </w:divBdr>
        </w:div>
        <w:div w:id="40056994">
          <w:marLeft w:val="0"/>
          <w:marRight w:val="0"/>
          <w:marTop w:val="150"/>
          <w:marBottom w:val="150"/>
          <w:divBdr>
            <w:top w:val="none" w:sz="0" w:space="0" w:color="auto"/>
            <w:left w:val="none" w:sz="0" w:space="0" w:color="auto"/>
            <w:bottom w:val="none" w:sz="0" w:space="0" w:color="auto"/>
            <w:right w:val="none" w:sz="0" w:space="0" w:color="auto"/>
          </w:divBdr>
        </w:div>
        <w:div w:id="637762388">
          <w:marLeft w:val="0"/>
          <w:marRight w:val="0"/>
          <w:marTop w:val="150"/>
          <w:marBottom w:val="150"/>
          <w:divBdr>
            <w:top w:val="none" w:sz="0" w:space="0" w:color="auto"/>
            <w:left w:val="none" w:sz="0" w:space="0" w:color="auto"/>
            <w:bottom w:val="none" w:sz="0" w:space="0" w:color="auto"/>
            <w:right w:val="none" w:sz="0" w:space="0" w:color="auto"/>
          </w:divBdr>
        </w:div>
        <w:div w:id="1824541574">
          <w:marLeft w:val="0"/>
          <w:marRight w:val="0"/>
          <w:marTop w:val="150"/>
          <w:marBottom w:val="150"/>
          <w:divBdr>
            <w:top w:val="none" w:sz="0" w:space="0" w:color="auto"/>
            <w:left w:val="none" w:sz="0" w:space="0" w:color="auto"/>
            <w:bottom w:val="none" w:sz="0" w:space="0" w:color="auto"/>
            <w:right w:val="none" w:sz="0" w:space="0" w:color="auto"/>
          </w:divBdr>
        </w:div>
      </w:divsChild>
    </w:div>
    <w:div w:id="2047564252">
      <w:bodyDiv w:val="1"/>
      <w:marLeft w:val="0"/>
      <w:marRight w:val="0"/>
      <w:marTop w:val="0"/>
      <w:marBottom w:val="0"/>
      <w:divBdr>
        <w:top w:val="none" w:sz="0" w:space="0" w:color="auto"/>
        <w:left w:val="none" w:sz="0" w:space="0" w:color="auto"/>
        <w:bottom w:val="none" w:sz="0" w:space="0" w:color="auto"/>
        <w:right w:val="none" w:sz="0" w:space="0" w:color="auto"/>
      </w:divBdr>
      <w:divsChild>
        <w:div w:id="2026979251">
          <w:marLeft w:val="0"/>
          <w:marRight w:val="0"/>
          <w:marTop w:val="150"/>
          <w:marBottom w:val="150"/>
          <w:divBdr>
            <w:top w:val="none" w:sz="0" w:space="0" w:color="auto"/>
            <w:left w:val="none" w:sz="0" w:space="0" w:color="auto"/>
            <w:bottom w:val="none" w:sz="0" w:space="0" w:color="auto"/>
            <w:right w:val="none" w:sz="0" w:space="0" w:color="auto"/>
          </w:divBdr>
        </w:div>
        <w:div w:id="1376925316">
          <w:marLeft w:val="0"/>
          <w:marRight w:val="0"/>
          <w:marTop w:val="150"/>
          <w:marBottom w:val="150"/>
          <w:divBdr>
            <w:top w:val="none" w:sz="0" w:space="0" w:color="auto"/>
            <w:left w:val="none" w:sz="0" w:space="0" w:color="auto"/>
            <w:bottom w:val="none" w:sz="0" w:space="0" w:color="auto"/>
            <w:right w:val="none" w:sz="0" w:space="0" w:color="auto"/>
          </w:divBdr>
        </w:div>
      </w:divsChild>
    </w:div>
    <w:div w:id="2074572706">
      <w:bodyDiv w:val="1"/>
      <w:marLeft w:val="0"/>
      <w:marRight w:val="0"/>
      <w:marTop w:val="0"/>
      <w:marBottom w:val="0"/>
      <w:divBdr>
        <w:top w:val="none" w:sz="0" w:space="0" w:color="auto"/>
        <w:left w:val="none" w:sz="0" w:space="0" w:color="auto"/>
        <w:bottom w:val="none" w:sz="0" w:space="0" w:color="auto"/>
        <w:right w:val="none" w:sz="0" w:space="0" w:color="auto"/>
      </w:divBdr>
      <w:divsChild>
        <w:div w:id="1194996201">
          <w:marLeft w:val="0"/>
          <w:marRight w:val="0"/>
          <w:marTop w:val="150"/>
          <w:marBottom w:val="150"/>
          <w:divBdr>
            <w:top w:val="none" w:sz="0" w:space="0" w:color="auto"/>
            <w:left w:val="none" w:sz="0" w:space="0" w:color="auto"/>
            <w:bottom w:val="none" w:sz="0" w:space="0" w:color="auto"/>
            <w:right w:val="none" w:sz="0" w:space="0" w:color="auto"/>
          </w:divBdr>
        </w:div>
        <w:div w:id="1390038479">
          <w:marLeft w:val="0"/>
          <w:marRight w:val="0"/>
          <w:marTop w:val="150"/>
          <w:marBottom w:val="150"/>
          <w:divBdr>
            <w:top w:val="none" w:sz="0" w:space="0" w:color="auto"/>
            <w:left w:val="none" w:sz="0" w:space="0" w:color="auto"/>
            <w:bottom w:val="none" w:sz="0" w:space="0" w:color="auto"/>
            <w:right w:val="none" w:sz="0" w:space="0" w:color="auto"/>
          </w:divBdr>
        </w:div>
        <w:div w:id="297034656">
          <w:marLeft w:val="0"/>
          <w:marRight w:val="0"/>
          <w:marTop w:val="150"/>
          <w:marBottom w:val="150"/>
          <w:divBdr>
            <w:top w:val="none" w:sz="0" w:space="0" w:color="auto"/>
            <w:left w:val="none" w:sz="0" w:space="0" w:color="auto"/>
            <w:bottom w:val="none" w:sz="0" w:space="0" w:color="auto"/>
            <w:right w:val="none" w:sz="0" w:space="0" w:color="auto"/>
          </w:divBdr>
        </w:div>
        <w:div w:id="492456002">
          <w:marLeft w:val="0"/>
          <w:marRight w:val="0"/>
          <w:marTop w:val="150"/>
          <w:marBottom w:val="150"/>
          <w:divBdr>
            <w:top w:val="none" w:sz="0" w:space="0" w:color="auto"/>
            <w:left w:val="none" w:sz="0" w:space="0" w:color="auto"/>
            <w:bottom w:val="none" w:sz="0" w:space="0" w:color="auto"/>
            <w:right w:val="none" w:sz="0" w:space="0" w:color="auto"/>
          </w:divBdr>
        </w:div>
        <w:div w:id="740834922">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https-www-paypal-it-webapps-mpp-home.soft-hair.co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kaggle.com/eswarchandt/phishing-website-detector?select=phishing.cs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onfirme-paypal.com/" TargetMode="External"/><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127.0.0.1:5000/" TargetMode="External"/><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kaggle.com/shashwatwork/web-page-phishing-detection-data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edermacedoadv.com.br/3f/aze/ab51e2e319e51502f416dbe46b773a5e/?cmd=_home&amp;amp;dispatch=11004d58f5b74f8dc1e7c2e8dd4105e811004d58f5b74f8dc1e7c2e8dd4105e8@phishing.website.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84E0C-A9AC-4814-986A-91BF8A21C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3458</TotalTime>
  <Pages>53</Pages>
  <Words>6324</Words>
  <Characters>36048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henrypoter22@gmail.com</cp:lastModifiedBy>
  <cp:revision>1643</cp:revision>
  <dcterms:created xsi:type="dcterms:W3CDTF">2019-09-22T12:43:00Z</dcterms:created>
  <dcterms:modified xsi:type="dcterms:W3CDTF">2021-12-26T13:29:00Z</dcterms:modified>
</cp:coreProperties>
</file>